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This is a supplement to the IHE Patient Care Coordination Technical Framework V10.0. Each supplement undergoes a process of public comment and trial implementation before being incorporated into the volumes of the Technical Frameworks.</w:t>
      </w:r>
    </w:p>
    <w:p w14:paraId="06353AB9" w14:textId="3BDC2E35" w:rsidR="003C51F4" w:rsidRPr="00CA4288" w:rsidRDefault="003C51F4" w:rsidP="003C51F4">
      <w:pPr>
        <w:pStyle w:val="BodyText"/>
      </w:pPr>
      <w:r w:rsidRPr="00CA4288">
        <w:t xml:space="preserve">This supplement is published on May </w:t>
      </w:r>
      <w:r w:rsidR="00111C18">
        <w:t>26</w:t>
      </w:r>
      <w:r w:rsidRPr="00CA4288">
        <w:t xml:space="preserve">, 2016 for public comment. Comments are invited and may be submitted at </w:t>
      </w:r>
      <w:hyperlink r:id="rId11" w:history="1">
        <w:r w:rsidRPr="00CA4288">
          <w:rPr>
            <w:rStyle w:val="Hyperlink"/>
          </w:rPr>
          <w:t>http://www.ihe.net/PCC_Public_Comments</w:t>
        </w:r>
      </w:hyperlink>
      <w:r w:rsidRPr="00CA4288">
        <w:t xml:space="preserve">. In order to be considered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“Boxed” instructions like the sample below indicate to the Volume Editor how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at: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at: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at: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at: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bookmarkStart w:id="2" w:name="_GoBack"/>
    <w:bookmarkEnd w:id="2"/>
    <w:p w14:paraId="7F017364" w14:textId="77777777" w:rsidR="00FB0376"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6713535" w:history="1">
        <w:r w:rsidR="00FB0376" w:rsidRPr="005B4606">
          <w:rPr>
            <w:rStyle w:val="Hyperlink"/>
            <w:noProof/>
          </w:rPr>
          <w:t>Introduction to this Supplement</w:t>
        </w:r>
        <w:r w:rsidR="00FB0376">
          <w:rPr>
            <w:noProof/>
            <w:webHidden/>
          </w:rPr>
          <w:tab/>
        </w:r>
        <w:r w:rsidR="00FB0376">
          <w:rPr>
            <w:noProof/>
            <w:webHidden/>
          </w:rPr>
          <w:fldChar w:fldCharType="begin"/>
        </w:r>
        <w:r w:rsidR="00FB0376">
          <w:rPr>
            <w:noProof/>
            <w:webHidden/>
          </w:rPr>
          <w:instrText xml:space="preserve"> PAGEREF _Toc456713535 \h </w:instrText>
        </w:r>
        <w:r w:rsidR="00FB0376">
          <w:rPr>
            <w:noProof/>
            <w:webHidden/>
          </w:rPr>
        </w:r>
        <w:r w:rsidR="00FB0376">
          <w:rPr>
            <w:noProof/>
            <w:webHidden/>
          </w:rPr>
          <w:fldChar w:fldCharType="separate"/>
        </w:r>
        <w:r w:rsidR="00FB0376">
          <w:rPr>
            <w:noProof/>
            <w:webHidden/>
          </w:rPr>
          <w:t>6</w:t>
        </w:r>
        <w:r w:rsidR="00FB0376">
          <w:rPr>
            <w:noProof/>
            <w:webHidden/>
          </w:rPr>
          <w:fldChar w:fldCharType="end"/>
        </w:r>
      </w:hyperlink>
    </w:p>
    <w:p w14:paraId="75B4C028" w14:textId="77777777" w:rsidR="00FB0376" w:rsidRDefault="00FB0376">
      <w:pPr>
        <w:pStyle w:val="TOC2"/>
        <w:rPr>
          <w:rFonts w:asciiTheme="minorHAnsi" w:eastAsiaTheme="minorEastAsia" w:hAnsiTheme="minorHAnsi" w:cstheme="minorBidi"/>
          <w:noProof/>
          <w:sz w:val="22"/>
          <w:szCs w:val="22"/>
        </w:rPr>
      </w:pPr>
      <w:hyperlink w:anchor="_Toc456713536" w:history="1">
        <w:r w:rsidRPr="005B4606">
          <w:rPr>
            <w:rStyle w:val="Hyperlink"/>
            <w:noProof/>
          </w:rPr>
          <w:t>Open Issues and Questions</w:t>
        </w:r>
        <w:r>
          <w:rPr>
            <w:noProof/>
            <w:webHidden/>
          </w:rPr>
          <w:tab/>
        </w:r>
        <w:r>
          <w:rPr>
            <w:noProof/>
            <w:webHidden/>
          </w:rPr>
          <w:fldChar w:fldCharType="begin"/>
        </w:r>
        <w:r>
          <w:rPr>
            <w:noProof/>
            <w:webHidden/>
          </w:rPr>
          <w:instrText xml:space="preserve"> PAGEREF _Toc456713536 \h </w:instrText>
        </w:r>
        <w:r>
          <w:rPr>
            <w:noProof/>
            <w:webHidden/>
          </w:rPr>
        </w:r>
        <w:r>
          <w:rPr>
            <w:noProof/>
            <w:webHidden/>
          </w:rPr>
          <w:fldChar w:fldCharType="separate"/>
        </w:r>
        <w:r>
          <w:rPr>
            <w:noProof/>
            <w:webHidden/>
          </w:rPr>
          <w:t>6</w:t>
        </w:r>
        <w:r>
          <w:rPr>
            <w:noProof/>
            <w:webHidden/>
          </w:rPr>
          <w:fldChar w:fldCharType="end"/>
        </w:r>
      </w:hyperlink>
    </w:p>
    <w:p w14:paraId="323CB00C" w14:textId="77777777" w:rsidR="00FB0376" w:rsidRDefault="00FB0376">
      <w:pPr>
        <w:pStyle w:val="TOC2"/>
        <w:rPr>
          <w:rFonts w:asciiTheme="minorHAnsi" w:eastAsiaTheme="minorEastAsia" w:hAnsiTheme="minorHAnsi" w:cstheme="minorBidi"/>
          <w:noProof/>
          <w:sz w:val="22"/>
          <w:szCs w:val="22"/>
        </w:rPr>
      </w:pPr>
      <w:hyperlink w:anchor="_Toc456713537" w:history="1">
        <w:r w:rsidRPr="005B4606">
          <w:rPr>
            <w:rStyle w:val="Hyperlink"/>
            <w:noProof/>
          </w:rPr>
          <w:t>Closed Issues</w:t>
        </w:r>
        <w:r>
          <w:rPr>
            <w:noProof/>
            <w:webHidden/>
          </w:rPr>
          <w:tab/>
        </w:r>
        <w:r>
          <w:rPr>
            <w:noProof/>
            <w:webHidden/>
          </w:rPr>
          <w:fldChar w:fldCharType="begin"/>
        </w:r>
        <w:r>
          <w:rPr>
            <w:noProof/>
            <w:webHidden/>
          </w:rPr>
          <w:instrText xml:space="preserve"> PAGEREF _Toc456713537 \h </w:instrText>
        </w:r>
        <w:r>
          <w:rPr>
            <w:noProof/>
            <w:webHidden/>
          </w:rPr>
        </w:r>
        <w:r>
          <w:rPr>
            <w:noProof/>
            <w:webHidden/>
          </w:rPr>
          <w:fldChar w:fldCharType="separate"/>
        </w:r>
        <w:r>
          <w:rPr>
            <w:noProof/>
            <w:webHidden/>
          </w:rPr>
          <w:t>7</w:t>
        </w:r>
        <w:r>
          <w:rPr>
            <w:noProof/>
            <w:webHidden/>
          </w:rPr>
          <w:fldChar w:fldCharType="end"/>
        </w:r>
      </w:hyperlink>
    </w:p>
    <w:p w14:paraId="5D3A9D64" w14:textId="77777777" w:rsidR="00FB0376" w:rsidRDefault="00FB0376">
      <w:pPr>
        <w:pStyle w:val="TOC1"/>
        <w:rPr>
          <w:rFonts w:asciiTheme="minorHAnsi" w:eastAsiaTheme="minorEastAsia" w:hAnsiTheme="minorHAnsi" w:cstheme="minorBidi"/>
          <w:noProof/>
          <w:sz w:val="22"/>
          <w:szCs w:val="22"/>
        </w:rPr>
      </w:pPr>
      <w:hyperlink w:anchor="_Toc456713538" w:history="1">
        <w:r w:rsidRPr="005B4606">
          <w:rPr>
            <w:rStyle w:val="Hyperlink"/>
            <w:noProof/>
          </w:rPr>
          <w:t>General Introduction</w:t>
        </w:r>
        <w:r>
          <w:rPr>
            <w:noProof/>
            <w:webHidden/>
          </w:rPr>
          <w:tab/>
        </w:r>
        <w:r>
          <w:rPr>
            <w:noProof/>
            <w:webHidden/>
          </w:rPr>
          <w:fldChar w:fldCharType="begin"/>
        </w:r>
        <w:r>
          <w:rPr>
            <w:noProof/>
            <w:webHidden/>
          </w:rPr>
          <w:instrText xml:space="preserve"> PAGEREF _Toc456713538 \h </w:instrText>
        </w:r>
        <w:r>
          <w:rPr>
            <w:noProof/>
            <w:webHidden/>
          </w:rPr>
        </w:r>
        <w:r>
          <w:rPr>
            <w:noProof/>
            <w:webHidden/>
          </w:rPr>
          <w:fldChar w:fldCharType="separate"/>
        </w:r>
        <w:r>
          <w:rPr>
            <w:noProof/>
            <w:webHidden/>
          </w:rPr>
          <w:t>8</w:t>
        </w:r>
        <w:r>
          <w:rPr>
            <w:noProof/>
            <w:webHidden/>
          </w:rPr>
          <w:fldChar w:fldCharType="end"/>
        </w:r>
      </w:hyperlink>
    </w:p>
    <w:p w14:paraId="2CB4E7C9" w14:textId="77777777" w:rsidR="00FB0376" w:rsidRDefault="00FB0376">
      <w:pPr>
        <w:pStyle w:val="TOC1"/>
        <w:rPr>
          <w:rFonts w:asciiTheme="minorHAnsi" w:eastAsiaTheme="minorEastAsia" w:hAnsiTheme="minorHAnsi" w:cstheme="minorBidi"/>
          <w:noProof/>
          <w:sz w:val="22"/>
          <w:szCs w:val="22"/>
        </w:rPr>
      </w:pPr>
      <w:hyperlink w:anchor="_Toc456713539" w:history="1">
        <w:r w:rsidRPr="005B4606">
          <w:rPr>
            <w:rStyle w:val="Hyperlink"/>
            <w:noProof/>
          </w:rPr>
          <w:t>Appendix A - Actor Summary Definitions</w:t>
        </w:r>
        <w:r>
          <w:rPr>
            <w:noProof/>
            <w:webHidden/>
          </w:rPr>
          <w:tab/>
        </w:r>
        <w:r>
          <w:rPr>
            <w:noProof/>
            <w:webHidden/>
          </w:rPr>
          <w:fldChar w:fldCharType="begin"/>
        </w:r>
        <w:r>
          <w:rPr>
            <w:noProof/>
            <w:webHidden/>
          </w:rPr>
          <w:instrText xml:space="preserve"> PAGEREF _Toc456713539 \h </w:instrText>
        </w:r>
        <w:r>
          <w:rPr>
            <w:noProof/>
            <w:webHidden/>
          </w:rPr>
        </w:r>
        <w:r>
          <w:rPr>
            <w:noProof/>
            <w:webHidden/>
          </w:rPr>
          <w:fldChar w:fldCharType="separate"/>
        </w:r>
        <w:r>
          <w:rPr>
            <w:noProof/>
            <w:webHidden/>
          </w:rPr>
          <w:t>9</w:t>
        </w:r>
        <w:r>
          <w:rPr>
            <w:noProof/>
            <w:webHidden/>
          </w:rPr>
          <w:fldChar w:fldCharType="end"/>
        </w:r>
      </w:hyperlink>
    </w:p>
    <w:p w14:paraId="332CD76C" w14:textId="77777777" w:rsidR="00FB0376" w:rsidRDefault="00FB0376">
      <w:pPr>
        <w:pStyle w:val="TOC1"/>
        <w:rPr>
          <w:rFonts w:asciiTheme="minorHAnsi" w:eastAsiaTheme="minorEastAsia" w:hAnsiTheme="minorHAnsi" w:cstheme="minorBidi"/>
          <w:noProof/>
          <w:sz w:val="22"/>
          <w:szCs w:val="22"/>
        </w:rPr>
      </w:pPr>
      <w:hyperlink w:anchor="_Toc456713540" w:history="1">
        <w:r w:rsidRPr="005B4606">
          <w:rPr>
            <w:rStyle w:val="Hyperlink"/>
            <w:noProof/>
          </w:rPr>
          <w:t>Appendix B - Transaction Summary Definitions</w:t>
        </w:r>
        <w:r>
          <w:rPr>
            <w:noProof/>
            <w:webHidden/>
          </w:rPr>
          <w:tab/>
        </w:r>
        <w:r>
          <w:rPr>
            <w:noProof/>
            <w:webHidden/>
          </w:rPr>
          <w:fldChar w:fldCharType="begin"/>
        </w:r>
        <w:r>
          <w:rPr>
            <w:noProof/>
            <w:webHidden/>
          </w:rPr>
          <w:instrText xml:space="preserve"> PAGEREF _Toc456713540 \h </w:instrText>
        </w:r>
        <w:r>
          <w:rPr>
            <w:noProof/>
            <w:webHidden/>
          </w:rPr>
        </w:r>
        <w:r>
          <w:rPr>
            <w:noProof/>
            <w:webHidden/>
          </w:rPr>
          <w:fldChar w:fldCharType="separate"/>
        </w:r>
        <w:r>
          <w:rPr>
            <w:noProof/>
            <w:webHidden/>
          </w:rPr>
          <w:t>10</w:t>
        </w:r>
        <w:r>
          <w:rPr>
            <w:noProof/>
            <w:webHidden/>
          </w:rPr>
          <w:fldChar w:fldCharType="end"/>
        </w:r>
      </w:hyperlink>
    </w:p>
    <w:p w14:paraId="5A51160F" w14:textId="77777777" w:rsidR="00FB0376" w:rsidRDefault="00FB0376">
      <w:pPr>
        <w:pStyle w:val="TOC1"/>
        <w:rPr>
          <w:rFonts w:asciiTheme="minorHAnsi" w:eastAsiaTheme="minorEastAsia" w:hAnsiTheme="minorHAnsi" w:cstheme="minorBidi"/>
          <w:noProof/>
          <w:sz w:val="22"/>
          <w:szCs w:val="22"/>
        </w:rPr>
      </w:pPr>
      <w:hyperlink w:anchor="_Toc456713541" w:history="1">
        <w:r w:rsidRPr="005B4606">
          <w:rPr>
            <w:rStyle w:val="Hyperlink"/>
            <w:noProof/>
          </w:rPr>
          <w:t>Glossary</w:t>
        </w:r>
        <w:r>
          <w:rPr>
            <w:noProof/>
            <w:webHidden/>
          </w:rPr>
          <w:tab/>
        </w:r>
        <w:r>
          <w:rPr>
            <w:noProof/>
            <w:webHidden/>
          </w:rPr>
          <w:fldChar w:fldCharType="begin"/>
        </w:r>
        <w:r>
          <w:rPr>
            <w:noProof/>
            <w:webHidden/>
          </w:rPr>
          <w:instrText xml:space="preserve"> PAGEREF _Toc456713541 \h </w:instrText>
        </w:r>
        <w:r>
          <w:rPr>
            <w:noProof/>
            <w:webHidden/>
          </w:rPr>
        </w:r>
        <w:r>
          <w:rPr>
            <w:noProof/>
            <w:webHidden/>
          </w:rPr>
          <w:fldChar w:fldCharType="separate"/>
        </w:r>
        <w:r>
          <w:rPr>
            <w:noProof/>
            <w:webHidden/>
          </w:rPr>
          <w:t>10</w:t>
        </w:r>
        <w:r>
          <w:rPr>
            <w:noProof/>
            <w:webHidden/>
          </w:rPr>
          <w:fldChar w:fldCharType="end"/>
        </w:r>
      </w:hyperlink>
    </w:p>
    <w:p w14:paraId="73C836C1" w14:textId="77777777" w:rsidR="00FB0376" w:rsidRDefault="00FB0376">
      <w:pPr>
        <w:pStyle w:val="TOC1"/>
        <w:rPr>
          <w:rFonts w:asciiTheme="minorHAnsi" w:eastAsiaTheme="minorEastAsia" w:hAnsiTheme="minorHAnsi" w:cstheme="minorBidi"/>
          <w:noProof/>
          <w:sz w:val="22"/>
          <w:szCs w:val="22"/>
        </w:rPr>
      </w:pPr>
      <w:hyperlink w:anchor="_Toc456713542" w:history="1">
        <w:r w:rsidRPr="005B4606">
          <w:rPr>
            <w:rStyle w:val="Hyperlink"/>
            <w:noProof/>
          </w:rPr>
          <w:t>Volume 1 – Profiles</w:t>
        </w:r>
        <w:r>
          <w:rPr>
            <w:noProof/>
            <w:webHidden/>
          </w:rPr>
          <w:tab/>
        </w:r>
        <w:r>
          <w:rPr>
            <w:noProof/>
            <w:webHidden/>
          </w:rPr>
          <w:fldChar w:fldCharType="begin"/>
        </w:r>
        <w:r>
          <w:rPr>
            <w:noProof/>
            <w:webHidden/>
          </w:rPr>
          <w:instrText xml:space="preserve"> PAGEREF _Toc456713542 \h </w:instrText>
        </w:r>
        <w:r>
          <w:rPr>
            <w:noProof/>
            <w:webHidden/>
          </w:rPr>
        </w:r>
        <w:r>
          <w:rPr>
            <w:noProof/>
            <w:webHidden/>
          </w:rPr>
          <w:fldChar w:fldCharType="separate"/>
        </w:r>
        <w:r>
          <w:rPr>
            <w:noProof/>
            <w:webHidden/>
          </w:rPr>
          <w:t>11</w:t>
        </w:r>
        <w:r>
          <w:rPr>
            <w:noProof/>
            <w:webHidden/>
          </w:rPr>
          <w:fldChar w:fldCharType="end"/>
        </w:r>
      </w:hyperlink>
    </w:p>
    <w:p w14:paraId="62E98D3C" w14:textId="77777777" w:rsidR="00FB0376" w:rsidRDefault="00FB0376">
      <w:pPr>
        <w:pStyle w:val="TOC2"/>
        <w:rPr>
          <w:rFonts w:asciiTheme="minorHAnsi" w:eastAsiaTheme="minorEastAsia" w:hAnsiTheme="minorHAnsi" w:cstheme="minorBidi"/>
          <w:noProof/>
          <w:sz w:val="22"/>
          <w:szCs w:val="22"/>
        </w:rPr>
      </w:pPr>
      <w:hyperlink w:anchor="_Toc456713543" w:history="1">
        <w:r w:rsidRPr="005B4606">
          <w:rPr>
            <w:rStyle w:val="Hyperlink"/>
            <w:noProof/>
          </w:rPr>
          <w:t>Copyright Licenses</w:t>
        </w:r>
        <w:r>
          <w:rPr>
            <w:noProof/>
            <w:webHidden/>
          </w:rPr>
          <w:tab/>
        </w:r>
        <w:r>
          <w:rPr>
            <w:noProof/>
            <w:webHidden/>
          </w:rPr>
          <w:fldChar w:fldCharType="begin"/>
        </w:r>
        <w:r>
          <w:rPr>
            <w:noProof/>
            <w:webHidden/>
          </w:rPr>
          <w:instrText xml:space="preserve"> PAGEREF _Toc456713543 \h </w:instrText>
        </w:r>
        <w:r>
          <w:rPr>
            <w:noProof/>
            <w:webHidden/>
          </w:rPr>
        </w:r>
        <w:r>
          <w:rPr>
            <w:noProof/>
            <w:webHidden/>
          </w:rPr>
          <w:fldChar w:fldCharType="separate"/>
        </w:r>
        <w:r>
          <w:rPr>
            <w:noProof/>
            <w:webHidden/>
          </w:rPr>
          <w:t>11</w:t>
        </w:r>
        <w:r>
          <w:rPr>
            <w:noProof/>
            <w:webHidden/>
          </w:rPr>
          <w:fldChar w:fldCharType="end"/>
        </w:r>
      </w:hyperlink>
    </w:p>
    <w:p w14:paraId="34DC3234" w14:textId="77777777" w:rsidR="00FB0376" w:rsidRDefault="00FB0376">
      <w:pPr>
        <w:pStyle w:val="TOC2"/>
        <w:rPr>
          <w:rFonts w:asciiTheme="minorHAnsi" w:eastAsiaTheme="minorEastAsia" w:hAnsiTheme="minorHAnsi" w:cstheme="minorBidi"/>
          <w:noProof/>
          <w:sz w:val="22"/>
          <w:szCs w:val="22"/>
        </w:rPr>
      </w:pPr>
      <w:hyperlink w:anchor="_Toc456713544" w:history="1">
        <w:r w:rsidRPr="005B4606">
          <w:rPr>
            <w:rStyle w:val="Hyperlink"/>
            <w:noProof/>
          </w:rPr>
          <w:t>Domain-specific additions</w:t>
        </w:r>
        <w:r>
          <w:rPr>
            <w:noProof/>
            <w:webHidden/>
          </w:rPr>
          <w:tab/>
        </w:r>
        <w:r>
          <w:rPr>
            <w:noProof/>
            <w:webHidden/>
          </w:rPr>
          <w:fldChar w:fldCharType="begin"/>
        </w:r>
        <w:r>
          <w:rPr>
            <w:noProof/>
            <w:webHidden/>
          </w:rPr>
          <w:instrText xml:space="preserve"> PAGEREF _Toc456713544 \h </w:instrText>
        </w:r>
        <w:r>
          <w:rPr>
            <w:noProof/>
            <w:webHidden/>
          </w:rPr>
        </w:r>
        <w:r>
          <w:rPr>
            <w:noProof/>
            <w:webHidden/>
          </w:rPr>
          <w:fldChar w:fldCharType="separate"/>
        </w:r>
        <w:r>
          <w:rPr>
            <w:noProof/>
            <w:webHidden/>
          </w:rPr>
          <w:t>11</w:t>
        </w:r>
        <w:r>
          <w:rPr>
            <w:noProof/>
            <w:webHidden/>
          </w:rPr>
          <w:fldChar w:fldCharType="end"/>
        </w:r>
      </w:hyperlink>
    </w:p>
    <w:p w14:paraId="7E7ED4F2" w14:textId="77777777" w:rsidR="00FB0376" w:rsidRDefault="00FB0376">
      <w:pPr>
        <w:pStyle w:val="TOC1"/>
        <w:rPr>
          <w:rFonts w:asciiTheme="minorHAnsi" w:eastAsiaTheme="minorEastAsia" w:hAnsiTheme="minorHAnsi" w:cstheme="minorBidi"/>
          <w:noProof/>
          <w:sz w:val="22"/>
          <w:szCs w:val="22"/>
        </w:rPr>
      </w:pPr>
      <w:hyperlink w:anchor="_Toc456713545" w:history="1">
        <w:r w:rsidRPr="005B4606">
          <w:rPr>
            <w:rStyle w:val="Hyperlink"/>
            <w:noProof/>
          </w:rPr>
          <w:t>X Dynamic Care Planning (DCP) Profile</w:t>
        </w:r>
        <w:r>
          <w:rPr>
            <w:noProof/>
            <w:webHidden/>
          </w:rPr>
          <w:tab/>
        </w:r>
        <w:r>
          <w:rPr>
            <w:noProof/>
            <w:webHidden/>
          </w:rPr>
          <w:fldChar w:fldCharType="begin"/>
        </w:r>
        <w:r>
          <w:rPr>
            <w:noProof/>
            <w:webHidden/>
          </w:rPr>
          <w:instrText xml:space="preserve"> PAGEREF _Toc456713545 \h </w:instrText>
        </w:r>
        <w:r>
          <w:rPr>
            <w:noProof/>
            <w:webHidden/>
          </w:rPr>
        </w:r>
        <w:r>
          <w:rPr>
            <w:noProof/>
            <w:webHidden/>
          </w:rPr>
          <w:fldChar w:fldCharType="separate"/>
        </w:r>
        <w:r>
          <w:rPr>
            <w:noProof/>
            <w:webHidden/>
          </w:rPr>
          <w:t>12</w:t>
        </w:r>
        <w:r>
          <w:rPr>
            <w:noProof/>
            <w:webHidden/>
          </w:rPr>
          <w:fldChar w:fldCharType="end"/>
        </w:r>
      </w:hyperlink>
    </w:p>
    <w:p w14:paraId="62BC42DF" w14:textId="77777777" w:rsidR="00FB0376" w:rsidRDefault="00FB0376">
      <w:pPr>
        <w:pStyle w:val="TOC2"/>
        <w:rPr>
          <w:rFonts w:asciiTheme="minorHAnsi" w:eastAsiaTheme="minorEastAsia" w:hAnsiTheme="minorHAnsi" w:cstheme="minorBidi"/>
          <w:noProof/>
          <w:sz w:val="22"/>
          <w:szCs w:val="22"/>
        </w:rPr>
      </w:pPr>
      <w:hyperlink w:anchor="_Toc456713546" w:history="1">
        <w:r w:rsidRPr="005B4606">
          <w:rPr>
            <w:rStyle w:val="Hyperlink"/>
            <w:noProof/>
          </w:rPr>
          <w:t>X.1 DCP Actors, Transactions, and Content Modules</w:t>
        </w:r>
        <w:r>
          <w:rPr>
            <w:noProof/>
            <w:webHidden/>
          </w:rPr>
          <w:tab/>
        </w:r>
        <w:r>
          <w:rPr>
            <w:noProof/>
            <w:webHidden/>
          </w:rPr>
          <w:fldChar w:fldCharType="begin"/>
        </w:r>
        <w:r>
          <w:rPr>
            <w:noProof/>
            <w:webHidden/>
          </w:rPr>
          <w:instrText xml:space="preserve"> PAGEREF _Toc456713546 \h </w:instrText>
        </w:r>
        <w:r>
          <w:rPr>
            <w:noProof/>
            <w:webHidden/>
          </w:rPr>
        </w:r>
        <w:r>
          <w:rPr>
            <w:noProof/>
            <w:webHidden/>
          </w:rPr>
          <w:fldChar w:fldCharType="separate"/>
        </w:r>
        <w:r>
          <w:rPr>
            <w:noProof/>
            <w:webHidden/>
          </w:rPr>
          <w:t>12</w:t>
        </w:r>
        <w:r>
          <w:rPr>
            <w:noProof/>
            <w:webHidden/>
          </w:rPr>
          <w:fldChar w:fldCharType="end"/>
        </w:r>
      </w:hyperlink>
    </w:p>
    <w:p w14:paraId="6B5E41B2" w14:textId="77777777" w:rsidR="00FB0376" w:rsidRDefault="00FB0376">
      <w:pPr>
        <w:pStyle w:val="TOC3"/>
        <w:rPr>
          <w:rFonts w:asciiTheme="minorHAnsi" w:eastAsiaTheme="minorEastAsia" w:hAnsiTheme="minorHAnsi" w:cstheme="minorBidi"/>
          <w:noProof/>
          <w:sz w:val="22"/>
          <w:szCs w:val="22"/>
        </w:rPr>
      </w:pPr>
      <w:hyperlink w:anchor="_Toc456713547" w:history="1">
        <w:r w:rsidRPr="005B4606">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_Toc456713547 \h </w:instrText>
        </w:r>
        <w:r>
          <w:rPr>
            <w:noProof/>
            <w:webHidden/>
          </w:rPr>
        </w:r>
        <w:r>
          <w:rPr>
            <w:noProof/>
            <w:webHidden/>
          </w:rPr>
          <w:fldChar w:fldCharType="separate"/>
        </w:r>
        <w:r>
          <w:rPr>
            <w:noProof/>
            <w:webHidden/>
          </w:rPr>
          <w:t>14</w:t>
        </w:r>
        <w:r>
          <w:rPr>
            <w:noProof/>
            <w:webHidden/>
          </w:rPr>
          <w:fldChar w:fldCharType="end"/>
        </w:r>
      </w:hyperlink>
    </w:p>
    <w:p w14:paraId="1A0B3DF5" w14:textId="77777777" w:rsidR="00FB0376" w:rsidRDefault="00FB0376">
      <w:pPr>
        <w:pStyle w:val="TOC4"/>
        <w:rPr>
          <w:rFonts w:asciiTheme="minorHAnsi" w:eastAsiaTheme="minorEastAsia" w:hAnsiTheme="minorHAnsi" w:cstheme="minorBidi"/>
          <w:noProof/>
          <w:sz w:val="22"/>
          <w:szCs w:val="22"/>
        </w:rPr>
      </w:pPr>
      <w:hyperlink w:anchor="_Toc456713548" w:history="1">
        <w:r w:rsidRPr="005B4606">
          <w:rPr>
            <w:rStyle w:val="Hyperlink"/>
            <w:noProof/>
          </w:rPr>
          <w:t>X.1.1.1 Care Plan Contributor</w:t>
        </w:r>
        <w:r>
          <w:rPr>
            <w:noProof/>
            <w:webHidden/>
          </w:rPr>
          <w:tab/>
        </w:r>
        <w:r>
          <w:rPr>
            <w:noProof/>
            <w:webHidden/>
          </w:rPr>
          <w:fldChar w:fldCharType="begin"/>
        </w:r>
        <w:r>
          <w:rPr>
            <w:noProof/>
            <w:webHidden/>
          </w:rPr>
          <w:instrText xml:space="preserve"> PAGEREF _Toc456713548 \h </w:instrText>
        </w:r>
        <w:r>
          <w:rPr>
            <w:noProof/>
            <w:webHidden/>
          </w:rPr>
        </w:r>
        <w:r>
          <w:rPr>
            <w:noProof/>
            <w:webHidden/>
          </w:rPr>
          <w:fldChar w:fldCharType="separate"/>
        </w:r>
        <w:r>
          <w:rPr>
            <w:noProof/>
            <w:webHidden/>
          </w:rPr>
          <w:t>14</w:t>
        </w:r>
        <w:r>
          <w:rPr>
            <w:noProof/>
            <w:webHidden/>
          </w:rPr>
          <w:fldChar w:fldCharType="end"/>
        </w:r>
      </w:hyperlink>
    </w:p>
    <w:p w14:paraId="3C548FE2" w14:textId="77777777" w:rsidR="00FB0376" w:rsidRDefault="00FB0376">
      <w:pPr>
        <w:pStyle w:val="TOC4"/>
        <w:rPr>
          <w:rFonts w:asciiTheme="minorHAnsi" w:eastAsiaTheme="minorEastAsia" w:hAnsiTheme="minorHAnsi" w:cstheme="minorBidi"/>
          <w:noProof/>
          <w:sz w:val="22"/>
          <w:szCs w:val="22"/>
        </w:rPr>
      </w:pPr>
      <w:hyperlink w:anchor="_Toc456713549" w:history="1">
        <w:r w:rsidRPr="005B4606">
          <w:rPr>
            <w:rStyle w:val="Hyperlink"/>
            <w:noProof/>
          </w:rPr>
          <w:t>X.1.1.3 Care Plan Service</w:t>
        </w:r>
        <w:r>
          <w:rPr>
            <w:noProof/>
            <w:webHidden/>
          </w:rPr>
          <w:tab/>
        </w:r>
        <w:r>
          <w:rPr>
            <w:noProof/>
            <w:webHidden/>
          </w:rPr>
          <w:fldChar w:fldCharType="begin"/>
        </w:r>
        <w:r>
          <w:rPr>
            <w:noProof/>
            <w:webHidden/>
          </w:rPr>
          <w:instrText xml:space="preserve"> PAGEREF _Toc456713549 \h </w:instrText>
        </w:r>
        <w:r>
          <w:rPr>
            <w:noProof/>
            <w:webHidden/>
          </w:rPr>
        </w:r>
        <w:r>
          <w:rPr>
            <w:noProof/>
            <w:webHidden/>
          </w:rPr>
          <w:fldChar w:fldCharType="separate"/>
        </w:r>
        <w:r>
          <w:rPr>
            <w:noProof/>
            <w:webHidden/>
          </w:rPr>
          <w:t>14</w:t>
        </w:r>
        <w:r>
          <w:rPr>
            <w:noProof/>
            <w:webHidden/>
          </w:rPr>
          <w:fldChar w:fldCharType="end"/>
        </w:r>
      </w:hyperlink>
    </w:p>
    <w:p w14:paraId="1320AD91" w14:textId="77777777" w:rsidR="00FB0376" w:rsidRDefault="00FB0376">
      <w:pPr>
        <w:pStyle w:val="TOC2"/>
        <w:rPr>
          <w:rFonts w:asciiTheme="minorHAnsi" w:eastAsiaTheme="minorEastAsia" w:hAnsiTheme="minorHAnsi" w:cstheme="minorBidi"/>
          <w:noProof/>
          <w:sz w:val="22"/>
          <w:szCs w:val="22"/>
        </w:rPr>
      </w:pPr>
      <w:hyperlink w:anchor="_Toc456713550" w:history="1">
        <w:r w:rsidRPr="005B4606">
          <w:rPr>
            <w:rStyle w:val="Hyperlink"/>
            <w:noProof/>
          </w:rPr>
          <w:t>X.2 DCP Actor Options</w:t>
        </w:r>
        <w:r>
          <w:rPr>
            <w:noProof/>
            <w:webHidden/>
          </w:rPr>
          <w:tab/>
        </w:r>
        <w:r>
          <w:rPr>
            <w:noProof/>
            <w:webHidden/>
          </w:rPr>
          <w:fldChar w:fldCharType="begin"/>
        </w:r>
        <w:r>
          <w:rPr>
            <w:noProof/>
            <w:webHidden/>
          </w:rPr>
          <w:instrText xml:space="preserve"> PAGEREF _Toc456713550 \h </w:instrText>
        </w:r>
        <w:r>
          <w:rPr>
            <w:noProof/>
            <w:webHidden/>
          </w:rPr>
        </w:r>
        <w:r>
          <w:rPr>
            <w:noProof/>
            <w:webHidden/>
          </w:rPr>
          <w:fldChar w:fldCharType="separate"/>
        </w:r>
        <w:r>
          <w:rPr>
            <w:noProof/>
            <w:webHidden/>
          </w:rPr>
          <w:t>14</w:t>
        </w:r>
        <w:r>
          <w:rPr>
            <w:noProof/>
            <w:webHidden/>
          </w:rPr>
          <w:fldChar w:fldCharType="end"/>
        </w:r>
      </w:hyperlink>
    </w:p>
    <w:p w14:paraId="67AF4CB2" w14:textId="77777777" w:rsidR="00FB0376" w:rsidRDefault="00FB0376">
      <w:pPr>
        <w:pStyle w:val="TOC3"/>
        <w:rPr>
          <w:rFonts w:asciiTheme="minorHAnsi" w:eastAsiaTheme="minorEastAsia" w:hAnsiTheme="minorHAnsi" w:cstheme="minorBidi"/>
          <w:noProof/>
          <w:sz w:val="22"/>
          <w:szCs w:val="22"/>
        </w:rPr>
      </w:pPr>
      <w:hyperlink w:anchor="_Toc456713551" w:history="1">
        <w:r w:rsidRPr="005B4606">
          <w:rPr>
            <w:rStyle w:val="Hyperlink"/>
            <w:noProof/>
          </w:rPr>
          <w:t>X.2.1 Subscribe to Care Plan Updates</w:t>
        </w:r>
        <w:r>
          <w:rPr>
            <w:noProof/>
            <w:webHidden/>
          </w:rPr>
          <w:tab/>
        </w:r>
        <w:r>
          <w:rPr>
            <w:noProof/>
            <w:webHidden/>
          </w:rPr>
          <w:fldChar w:fldCharType="begin"/>
        </w:r>
        <w:r>
          <w:rPr>
            <w:noProof/>
            <w:webHidden/>
          </w:rPr>
          <w:instrText xml:space="preserve"> PAGEREF _Toc456713551 \h </w:instrText>
        </w:r>
        <w:r>
          <w:rPr>
            <w:noProof/>
            <w:webHidden/>
          </w:rPr>
        </w:r>
        <w:r>
          <w:rPr>
            <w:noProof/>
            <w:webHidden/>
          </w:rPr>
          <w:fldChar w:fldCharType="separate"/>
        </w:r>
        <w:r>
          <w:rPr>
            <w:noProof/>
            <w:webHidden/>
          </w:rPr>
          <w:t>15</w:t>
        </w:r>
        <w:r>
          <w:rPr>
            <w:noProof/>
            <w:webHidden/>
          </w:rPr>
          <w:fldChar w:fldCharType="end"/>
        </w:r>
      </w:hyperlink>
    </w:p>
    <w:p w14:paraId="4B1E2B45" w14:textId="77777777" w:rsidR="00FB0376" w:rsidRDefault="00FB0376">
      <w:pPr>
        <w:pStyle w:val="TOC2"/>
        <w:rPr>
          <w:rFonts w:asciiTheme="minorHAnsi" w:eastAsiaTheme="minorEastAsia" w:hAnsiTheme="minorHAnsi" w:cstheme="minorBidi"/>
          <w:noProof/>
          <w:sz w:val="22"/>
          <w:szCs w:val="22"/>
        </w:rPr>
      </w:pPr>
      <w:hyperlink w:anchor="_Toc456713552" w:history="1">
        <w:r w:rsidRPr="005B4606">
          <w:rPr>
            <w:rStyle w:val="Hyperlink"/>
            <w:noProof/>
          </w:rPr>
          <w:t>X.3 DCP Required Actor Groupings</w:t>
        </w:r>
        <w:r>
          <w:rPr>
            <w:noProof/>
            <w:webHidden/>
          </w:rPr>
          <w:tab/>
        </w:r>
        <w:r>
          <w:rPr>
            <w:noProof/>
            <w:webHidden/>
          </w:rPr>
          <w:fldChar w:fldCharType="begin"/>
        </w:r>
        <w:r>
          <w:rPr>
            <w:noProof/>
            <w:webHidden/>
          </w:rPr>
          <w:instrText xml:space="preserve"> PAGEREF _Toc456713552 \h </w:instrText>
        </w:r>
        <w:r>
          <w:rPr>
            <w:noProof/>
            <w:webHidden/>
          </w:rPr>
        </w:r>
        <w:r>
          <w:rPr>
            <w:noProof/>
            <w:webHidden/>
          </w:rPr>
          <w:fldChar w:fldCharType="separate"/>
        </w:r>
        <w:r>
          <w:rPr>
            <w:noProof/>
            <w:webHidden/>
          </w:rPr>
          <w:t>15</w:t>
        </w:r>
        <w:r>
          <w:rPr>
            <w:noProof/>
            <w:webHidden/>
          </w:rPr>
          <w:fldChar w:fldCharType="end"/>
        </w:r>
      </w:hyperlink>
    </w:p>
    <w:p w14:paraId="5F6ED167" w14:textId="77777777" w:rsidR="00FB0376" w:rsidRDefault="00FB0376">
      <w:pPr>
        <w:pStyle w:val="TOC2"/>
        <w:rPr>
          <w:rFonts w:asciiTheme="minorHAnsi" w:eastAsiaTheme="minorEastAsia" w:hAnsiTheme="minorHAnsi" w:cstheme="minorBidi"/>
          <w:noProof/>
          <w:sz w:val="22"/>
          <w:szCs w:val="22"/>
        </w:rPr>
      </w:pPr>
      <w:hyperlink w:anchor="_Toc456713553" w:history="1">
        <w:r w:rsidRPr="005B4606">
          <w:rPr>
            <w:rStyle w:val="Hyperlink"/>
            <w:noProof/>
          </w:rPr>
          <w:t>X.4 DCP Overview</w:t>
        </w:r>
        <w:r>
          <w:rPr>
            <w:noProof/>
            <w:webHidden/>
          </w:rPr>
          <w:tab/>
        </w:r>
        <w:r>
          <w:rPr>
            <w:noProof/>
            <w:webHidden/>
          </w:rPr>
          <w:fldChar w:fldCharType="begin"/>
        </w:r>
        <w:r>
          <w:rPr>
            <w:noProof/>
            <w:webHidden/>
          </w:rPr>
          <w:instrText xml:space="preserve"> PAGEREF _Toc456713553 \h </w:instrText>
        </w:r>
        <w:r>
          <w:rPr>
            <w:noProof/>
            <w:webHidden/>
          </w:rPr>
        </w:r>
        <w:r>
          <w:rPr>
            <w:noProof/>
            <w:webHidden/>
          </w:rPr>
          <w:fldChar w:fldCharType="separate"/>
        </w:r>
        <w:r>
          <w:rPr>
            <w:noProof/>
            <w:webHidden/>
          </w:rPr>
          <w:t>15</w:t>
        </w:r>
        <w:r>
          <w:rPr>
            <w:noProof/>
            <w:webHidden/>
          </w:rPr>
          <w:fldChar w:fldCharType="end"/>
        </w:r>
      </w:hyperlink>
    </w:p>
    <w:p w14:paraId="3964465E" w14:textId="77777777" w:rsidR="00FB0376" w:rsidRDefault="00FB0376">
      <w:pPr>
        <w:pStyle w:val="TOC3"/>
        <w:rPr>
          <w:rFonts w:asciiTheme="minorHAnsi" w:eastAsiaTheme="minorEastAsia" w:hAnsiTheme="minorHAnsi" w:cstheme="minorBidi"/>
          <w:noProof/>
          <w:sz w:val="22"/>
          <w:szCs w:val="22"/>
        </w:rPr>
      </w:pPr>
      <w:hyperlink w:anchor="_Toc456713554" w:history="1">
        <w:r w:rsidRPr="005B4606">
          <w:rPr>
            <w:rStyle w:val="Hyperlink"/>
            <w:bCs/>
            <w:noProof/>
          </w:rPr>
          <w:t>X.4.1 Concepts</w:t>
        </w:r>
        <w:r>
          <w:rPr>
            <w:noProof/>
            <w:webHidden/>
          </w:rPr>
          <w:tab/>
        </w:r>
        <w:r>
          <w:rPr>
            <w:noProof/>
            <w:webHidden/>
          </w:rPr>
          <w:fldChar w:fldCharType="begin"/>
        </w:r>
        <w:r>
          <w:rPr>
            <w:noProof/>
            <w:webHidden/>
          </w:rPr>
          <w:instrText xml:space="preserve"> PAGEREF _Toc456713554 \h </w:instrText>
        </w:r>
        <w:r>
          <w:rPr>
            <w:noProof/>
            <w:webHidden/>
          </w:rPr>
        </w:r>
        <w:r>
          <w:rPr>
            <w:noProof/>
            <w:webHidden/>
          </w:rPr>
          <w:fldChar w:fldCharType="separate"/>
        </w:r>
        <w:r>
          <w:rPr>
            <w:noProof/>
            <w:webHidden/>
          </w:rPr>
          <w:t>16</w:t>
        </w:r>
        <w:r>
          <w:rPr>
            <w:noProof/>
            <w:webHidden/>
          </w:rPr>
          <w:fldChar w:fldCharType="end"/>
        </w:r>
      </w:hyperlink>
    </w:p>
    <w:p w14:paraId="56EC57D8" w14:textId="77777777" w:rsidR="00FB0376" w:rsidRDefault="00FB0376">
      <w:pPr>
        <w:pStyle w:val="TOC3"/>
        <w:rPr>
          <w:rFonts w:asciiTheme="minorHAnsi" w:eastAsiaTheme="minorEastAsia" w:hAnsiTheme="minorHAnsi" w:cstheme="minorBidi"/>
          <w:noProof/>
          <w:sz w:val="22"/>
          <w:szCs w:val="22"/>
        </w:rPr>
      </w:pPr>
      <w:hyperlink w:anchor="_Toc456713555" w:history="1">
        <w:r w:rsidRPr="005B4606">
          <w:rPr>
            <w:rStyle w:val="Hyperlink"/>
            <w:bCs/>
            <w:noProof/>
          </w:rPr>
          <w:t>X.4.2 Use Case</w:t>
        </w:r>
        <w:r>
          <w:rPr>
            <w:noProof/>
            <w:webHidden/>
          </w:rPr>
          <w:tab/>
        </w:r>
        <w:r>
          <w:rPr>
            <w:noProof/>
            <w:webHidden/>
          </w:rPr>
          <w:fldChar w:fldCharType="begin"/>
        </w:r>
        <w:r>
          <w:rPr>
            <w:noProof/>
            <w:webHidden/>
          </w:rPr>
          <w:instrText xml:space="preserve"> PAGEREF _Toc456713555 \h </w:instrText>
        </w:r>
        <w:r>
          <w:rPr>
            <w:noProof/>
            <w:webHidden/>
          </w:rPr>
        </w:r>
        <w:r>
          <w:rPr>
            <w:noProof/>
            <w:webHidden/>
          </w:rPr>
          <w:fldChar w:fldCharType="separate"/>
        </w:r>
        <w:r>
          <w:rPr>
            <w:noProof/>
            <w:webHidden/>
          </w:rPr>
          <w:t>17</w:t>
        </w:r>
        <w:r>
          <w:rPr>
            <w:noProof/>
            <w:webHidden/>
          </w:rPr>
          <w:fldChar w:fldCharType="end"/>
        </w:r>
      </w:hyperlink>
    </w:p>
    <w:p w14:paraId="43F2CF30" w14:textId="77777777" w:rsidR="00FB0376" w:rsidRDefault="00FB0376">
      <w:pPr>
        <w:pStyle w:val="TOC4"/>
        <w:rPr>
          <w:rFonts w:asciiTheme="minorHAnsi" w:eastAsiaTheme="minorEastAsia" w:hAnsiTheme="minorHAnsi" w:cstheme="minorBidi"/>
          <w:noProof/>
          <w:sz w:val="22"/>
          <w:szCs w:val="22"/>
        </w:rPr>
      </w:pPr>
      <w:hyperlink w:anchor="_Toc456713556" w:history="1">
        <w:r w:rsidRPr="005B4606">
          <w:rPr>
            <w:rStyle w:val="Hyperlink"/>
            <w:noProof/>
          </w:rPr>
          <w:t>X.4.2.1 Use Case: Chronic Conditions</w:t>
        </w:r>
        <w:r>
          <w:rPr>
            <w:noProof/>
            <w:webHidden/>
          </w:rPr>
          <w:tab/>
        </w:r>
        <w:r>
          <w:rPr>
            <w:noProof/>
            <w:webHidden/>
          </w:rPr>
          <w:fldChar w:fldCharType="begin"/>
        </w:r>
        <w:r>
          <w:rPr>
            <w:noProof/>
            <w:webHidden/>
          </w:rPr>
          <w:instrText xml:space="preserve"> PAGEREF _Toc456713556 \h </w:instrText>
        </w:r>
        <w:r>
          <w:rPr>
            <w:noProof/>
            <w:webHidden/>
          </w:rPr>
        </w:r>
        <w:r>
          <w:rPr>
            <w:noProof/>
            <w:webHidden/>
          </w:rPr>
          <w:fldChar w:fldCharType="separate"/>
        </w:r>
        <w:r>
          <w:rPr>
            <w:noProof/>
            <w:webHidden/>
          </w:rPr>
          <w:t>17</w:t>
        </w:r>
        <w:r>
          <w:rPr>
            <w:noProof/>
            <w:webHidden/>
          </w:rPr>
          <w:fldChar w:fldCharType="end"/>
        </w:r>
      </w:hyperlink>
    </w:p>
    <w:p w14:paraId="5503367C" w14:textId="77777777" w:rsidR="00FB0376" w:rsidRDefault="00FB0376">
      <w:pPr>
        <w:pStyle w:val="TOC5"/>
        <w:rPr>
          <w:rFonts w:asciiTheme="minorHAnsi" w:eastAsiaTheme="minorEastAsia" w:hAnsiTheme="minorHAnsi" w:cstheme="minorBidi"/>
          <w:noProof/>
          <w:sz w:val="22"/>
          <w:szCs w:val="22"/>
        </w:rPr>
      </w:pPr>
      <w:hyperlink w:anchor="_Toc456713557" w:history="1">
        <w:r w:rsidRPr="005B4606">
          <w:rPr>
            <w:rStyle w:val="Hyperlink"/>
            <w:noProof/>
          </w:rPr>
          <w:t>X.4.2.1.1 Chronic Conditions Use Case Description</w:t>
        </w:r>
        <w:r>
          <w:rPr>
            <w:noProof/>
            <w:webHidden/>
          </w:rPr>
          <w:tab/>
        </w:r>
        <w:r>
          <w:rPr>
            <w:noProof/>
            <w:webHidden/>
          </w:rPr>
          <w:fldChar w:fldCharType="begin"/>
        </w:r>
        <w:r>
          <w:rPr>
            <w:noProof/>
            <w:webHidden/>
          </w:rPr>
          <w:instrText xml:space="preserve"> PAGEREF _Toc456713557 \h </w:instrText>
        </w:r>
        <w:r>
          <w:rPr>
            <w:noProof/>
            <w:webHidden/>
          </w:rPr>
        </w:r>
        <w:r>
          <w:rPr>
            <w:noProof/>
            <w:webHidden/>
          </w:rPr>
          <w:fldChar w:fldCharType="separate"/>
        </w:r>
        <w:r>
          <w:rPr>
            <w:noProof/>
            <w:webHidden/>
          </w:rPr>
          <w:t>17</w:t>
        </w:r>
        <w:r>
          <w:rPr>
            <w:noProof/>
            <w:webHidden/>
          </w:rPr>
          <w:fldChar w:fldCharType="end"/>
        </w:r>
      </w:hyperlink>
    </w:p>
    <w:p w14:paraId="774E08E9" w14:textId="77777777" w:rsidR="00FB0376" w:rsidRDefault="00FB0376">
      <w:pPr>
        <w:pStyle w:val="TOC6"/>
        <w:rPr>
          <w:rFonts w:asciiTheme="minorHAnsi" w:eastAsiaTheme="minorEastAsia" w:hAnsiTheme="minorHAnsi" w:cstheme="minorBidi"/>
          <w:noProof/>
          <w:sz w:val="22"/>
          <w:szCs w:val="22"/>
        </w:rPr>
      </w:pPr>
      <w:hyperlink w:anchor="_Toc456713558" w:history="1">
        <w:r w:rsidRPr="005B4606">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_Toc456713558 \h </w:instrText>
        </w:r>
        <w:r>
          <w:rPr>
            <w:noProof/>
            <w:webHidden/>
          </w:rPr>
        </w:r>
        <w:r>
          <w:rPr>
            <w:noProof/>
            <w:webHidden/>
          </w:rPr>
          <w:fldChar w:fldCharType="separate"/>
        </w:r>
        <w:r>
          <w:rPr>
            <w:noProof/>
            <w:webHidden/>
          </w:rPr>
          <w:t>18</w:t>
        </w:r>
        <w:r>
          <w:rPr>
            <w:noProof/>
            <w:webHidden/>
          </w:rPr>
          <w:fldChar w:fldCharType="end"/>
        </w:r>
      </w:hyperlink>
    </w:p>
    <w:p w14:paraId="07B8D8FF" w14:textId="77777777" w:rsidR="00FB0376" w:rsidRDefault="00FB0376">
      <w:pPr>
        <w:pStyle w:val="TOC6"/>
        <w:rPr>
          <w:rFonts w:asciiTheme="minorHAnsi" w:eastAsiaTheme="minorEastAsia" w:hAnsiTheme="minorHAnsi" w:cstheme="minorBidi"/>
          <w:noProof/>
          <w:sz w:val="22"/>
          <w:szCs w:val="22"/>
        </w:rPr>
      </w:pPr>
      <w:hyperlink w:anchor="_Toc456713559" w:history="1">
        <w:r w:rsidRPr="005B4606">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_Toc456713559 \h </w:instrText>
        </w:r>
        <w:r>
          <w:rPr>
            <w:noProof/>
            <w:webHidden/>
          </w:rPr>
        </w:r>
        <w:r>
          <w:rPr>
            <w:noProof/>
            <w:webHidden/>
          </w:rPr>
          <w:fldChar w:fldCharType="separate"/>
        </w:r>
        <w:r>
          <w:rPr>
            <w:noProof/>
            <w:webHidden/>
          </w:rPr>
          <w:t>19</w:t>
        </w:r>
        <w:r>
          <w:rPr>
            <w:noProof/>
            <w:webHidden/>
          </w:rPr>
          <w:fldChar w:fldCharType="end"/>
        </w:r>
      </w:hyperlink>
    </w:p>
    <w:p w14:paraId="596955F9" w14:textId="77777777" w:rsidR="00FB0376" w:rsidRDefault="00FB0376">
      <w:pPr>
        <w:pStyle w:val="TOC6"/>
        <w:rPr>
          <w:rFonts w:asciiTheme="minorHAnsi" w:eastAsiaTheme="minorEastAsia" w:hAnsiTheme="minorHAnsi" w:cstheme="minorBidi"/>
          <w:noProof/>
          <w:sz w:val="22"/>
          <w:szCs w:val="22"/>
        </w:rPr>
      </w:pPr>
      <w:hyperlink w:anchor="_Toc456713560" w:history="1">
        <w:r w:rsidRPr="005B4606">
          <w:rPr>
            <w:rStyle w:val="Hyperlink"/>
            <w:noProof/>
          </w:rPr>
          <w:t>X.4.2.1.1.3 Encounter(s) C: ED Visit and Hospital Admission</w:t>
        </w:r>
        <w:r>
          <w:rPr>
            <w:noProof/>
            <w:webHidden/>
          </w:rPr>
          <w:tab/>
        </w:r>
        <w:r>
          <w:rPr>
            <w:noProof/>
            <w:webHidden/>
          </w:rPr>
          <w:fldChar w:fldCharType="begin"/>
        </w:r>
        <w:r>
          <w:rPr>
            <w:noProof/>
            <w:webHidden/>
          </w:rPr>
          <w:instrText xml:space="preserve"> PAGEREF _Toc456713560 \h </w:instrText>
        </w:r>
        <w:r>
          <w:rPr>
            <w:noProof/>
            <w:webHidden/>
          </w:rPr>
        </w:r>
        <w:r>
          <w:rPr>
            <w:noProof/>
            <w:webHidden/>
          </w:rPr>
          <w:fldChar w:fldCharType="separate"/>
        </w:r>
        <w:r>
          <w:rPr>
            <w:noProof/>
            <w:webHidden/>
          </w:rPr>
          <w:t>23</w:t>
        </w:r>
        <w:r>
          <w:rPr>
            <w:noProof/>
            <w:webHidden/>
          </w:rPr>
          <w:fldChar w:fldCharType="end"/>
        </w:r>
      </w:hyperlink>
    </w:p>
    <w:p w14:paraId="39141929" w14:textId="77777777" w:rsidR="00FB0376" w:rsidRDefault="00FB0376">
      <w:pPr>
        <w:pStyle w:val="TOC6"/>
        <w:rPr>
          <w:rFonts w:asciiTheme="minorHAnsi" w:eastAsiaTheme="minorEastAsia" w:hAnsiTheme="minorHAnsi" w:cstheme="minorBidi"/>
          <w:noProof/>
          <w:sz w:val="22"/>
          <w:szCs w:val="22"/>
        </w:rPr>
      </w:pPr>
      <w:hyperlink w:anchor="_Toc456713561" w:history="1">
        <w:r w:rsidRPr="005B4606">
          <w:rPr>
            <w:rStyle w:val="Hyperlink"/>
            <w:noProof/>
          </w:rPr>
          <w:t>X.4.2.1.1.4 Encounter D: Primary Care Follow-up Visits</w:t>
        </w:r>
        <w:r>
          <w:rPr>
            <w:noProof/>
            <w:webHidden/>
          </w:rPr>
          <w:tab/>
        </w:r>
        <w:r>
          <w:rPr>
            <w:noProof/>
            <w:webHidden/>
          </w:rPr>
          <w:fldChar w:fldCharType="begin"/>
        </w:r>
        <w:r>
          <w:rPr>
            <w:noProof/>
            <w:webHidden/>
          </w:rPr>
          <w:instrText xml:space="preserve"> PAGEREF _Toc456713561 \h </w:instrText>
        </w:r>
        <w:r>
          <w:rPr>
            <w:noProof/>
            <w:webHidden/>
          </w:rPr>
        </w:r>
        <w:r>
          <w:rPr>
            <w:noProof/>
            <w:webHidden/>
          </w:rPr>
          <w:fldChar w:fldCharType="separate"/>
        </w:r>
        <w:r>
          <w:rPr>
            <w:noProof/>
            <w:webHidden/>
          </w:rPr>
          <w:t>24</w:t>
        </w:r>
        <w:r>
          <w:rPr>
            <w:noProof/>
            <w:webHidden/>
          </w:rPr>
          <w:fldChar w:fldCharType="end"/>
        </w:r>
      </w:hyperlink>
    </w:p>
    <w:p w14:paraId="5315FC5B" w14:textId="77777777" w:rsidR="00FB0376" w:rsidRDefault="00FB0376">
      <w:pPr>
        <w:pStyle w:val="TOC3"/>
        <w:rPr>
          <w:rFonts w:asciiTheme="minorHAnsi" w:eastAsiaTheme="minorEastAsia" w:hAnsiTheme="minorHAnsi" w:cstheme="minorBidi"/>
          <w:noProof/>
          <w:sz w:val="22"/>
          <w:szCs w:val="22"/>
        </w:rPr>
      </w:pPr>
      <w:hyperlink w:anchor="_Toc456713562" w:history="1">
        <w:r w:rsidRPr="005B4606">
          <w:rPr>
            <w:rStyle w:val="Hyperlink"/>
            <w:bCs/>
            <w:noProof/>
          </w:rPr>
          <w:t xml:space="preserve">X.5 </w:t>
        </w:r>
        <w:r w:rsidRPr="005B4606">
          <w:rPr>
            <w:rStyle w:val="Hyperlink"/>
            <w:noProof/>
          </w:rPr>
          <w:t>DCP Security Considerations</w:t>
        </w:r>
        <w:r>
          <w:rPr>
            <w:noProof/>
            <w:webHidden/>
          </w:rPr>
          <w:tab/>
        </w:r>
        <w:r>
          <w:rPr>
            <w:noProof/>
            <w:webHidden/>
          </w:rPr>
          <w:fldChar w:fldCharType="begin"/>
        </w:r>
        <w:r>
          <w:rPr>
            <w:noProof/>
            <w:webHidden/>
          </w:rPr>
          <w:instrText xml:space="preserve"> PAGEREF _Toc456713562 \h </w:instrText>
        </w:r>
        <w:r>
          <w:rPr>
            <w:noProof/>
            <w:webHidden/>
          </w:rPr>
        </w:r>
        <w:r>
          <w:rPr>
            <w:noProof/>
            <w:webHidden/>
          </w:rPr>
          <w:fldChar w:fldCharType="separate"/>
        </w:r>
        <w:r>
          <w:rPr>
            <w:noProof/>
            <w:webHidden/>
          </w:rPr>
          <w:t>25</w:t>
        </w:r>
        <w:r>
          <w:rPr>
            <w:noProof/>
            <w:webHidden/>
          </w:rPr>
          <w:fldChar w:fldCharType="end"/>
        </w:r>
      </w:hyperlink>
    </w:p>
    <w:p w14:paraId="0D7F0D52" w14:textId="77777777" w:rsidR="00FB0376" w:rsidRDefault="00FB0376">
      <w:pPr>
        <w:pStyle w:val="TOC2"/>
        <w:rPr>
          <w:rFonts w:asciiTheme="minorHAnsi" w:eastAsiaTheme="minorEastAsia" w:hAnsiTheme="minorHAnsi" w:cstheme="minorBidi"/>
          <w:noProof/>
          <w:sz w:val="22"/>
          <w:szCs w:val="22"/>
        </w:rPr>
      </w:pPr>
      <w:hyperlink w:anchor="_Toc456713563" w:history="1">
        <w:r w:rsidRPr="005B4606">
          <w:rPr>
            <w:rStyle w:val="Hyperlink"/>
            <w:noProof/>
          </w:rPr>
          <w:t>X.6 DCP Cross Profile Considerations</w:t>
        </w:r>
        <w:r>
          <w:rPr>
            <w:noProof/>
            <w:webHidden/>
          </w:rPr>
          <w:tab/>
        </w:r>
        <w:r>
          <w:rPr>
            <w:noProof/>
            <w:webHidden/>
          </w:rPr>
          <w:fldChar w:fldCharType="begin"/>
        </w:r>
        <w:r>
          <w:rPr>
            <w:noProof/>
            <w:webHidden/>
          </w:rPr>
          <w:instrText xml:space="preserve"> PAGEREF _Toc456713563 \h </w:instrText>
        </w:r>
        <w:r>
          <w:rPr>
            <w:noProof/>
            <w:webHidden/>
          </w:rPr>
        </w:r>
        <w:r>
          <w:rPr>
            <w:noProof/>
            <w:webHidden/>
          </w:rPr>
          <w:fldChar w:fldCharType="separate"/>
        </w:r>
        <w:r>
          <w:rPr>
            <w:noProof/>
            <w:webHidden/>
          </w:rPr>
          <w:t>26</w:t>
        </w:r>
        <w:r>
          <w:rPr>
            <w:noProof/>
            <w:webHidden/>
          </w:rPr>
          <w:fldChar w:fldCharType="end"/>
        </w:r>
      </w:hyperlink>
    </w:p>
    <w:p w14:paraId="5E2EC998" w14:textId="77777777" w:rsidR="00FB0376" w:rsidRDefault="00FB0376">
      <w:pPr>
        <w:pStyle w:val="TOC1"/>
        <w:rPr>
          <w:rFonts w:asciiTheme="minorHAnsi" w:eastAsiaTheme="minorEastAsia" w:hAnsiTheme="minorHAnsi" w:cstheme="minorBidi"/>
          <w:noProof/>
          <w:sz w:val="22"/>
          <w:szCs w:val="22"/>
        </w:rPr>
      </w:pPr>
      <w:hyperlink w:anchor="_Toc456713564" w:history="1">
        <w:r w:rsidRPr="005B4606">
          <w:rPr>
            <w:rStyle w:val="Hyperlink"/>
            <w:noProof/>
          </w:rPr>
          <w:t>Appendices</w:t>
        </w:r>
        <w:r>
          <w:rPr>
            <w:noProof/>
            <w:webHidden/>
          </w:rPr>
          <w:tab/>
        </w:r>
        <w:r>
          <w:rPr>
            <w:noProof/>
            <w:webHidden/>
          </w:rPr>
          <w:fldChar w:fldCharType="begin"/>
        </w:r>
        <w:r>
          <w:rPr>
            <w:noProof/>
            <w:webHidden/>
          </w:rPr>
          <w:instrText xml:space="preserve"> PAGEREF _Toc456713564 \h </w:instrText>
        </w:r>
        <w:r>
          <w:rPr>
            <w:noProof/>
            <w:webHidden/>
          </w:rPr>
        </w:r>
        <w:r>
          <w:rPr>
            <w:noProof/>
            <w:webHidden/>
          </w:rPr>
          <w:fldChar w:fldCharType="separate"/>
        </w:r>
        <w:r>
          <w:rPr>
            <w:noProof/>
            <w:webHidden/>
          </w:rPr>
          <w:t>27</w:t>
        </w:r>
        <w:r>
          <w:rPr>
            <w:noProof/>
            <w:webHidden/>
          </w:rPr>
          <w:fldChar w:fldCharType="end"/>
        </w:r>
      </w:hyperlink>
    </w:p>
    <w:p w14:paraId="43F8BF02" w14:textId="77777777" w:rsidR="00FB0376" w:rsidRDefault="00FB0376">
      <w:pPr>
        <w:pStyle w:val="TOC1"/>
        <w:rPr>
          <w:rFonts w:asciiTheme="minorHAnsi" w:eastAsiaTheme="minorEastAsia" w:hAnsiTheme="minorHAnsi" w:cstheme="minorBidi"/>
          <w:noProof/>
          <w:sz w:val="22"/>
          <w:szCs w:val="22"/>
        </w:rPr>
      </w:pPr>
      <w:hyperlink w:anchor="_Toc456713565" w:history="1">
        <w:r w:rsidRPr="005B4606">
          <w:rPr>
            <w:rStyle w:val="Hyperlink"/>
            <w:noProof/>
          </w:rPr>
          <w:t>Volume 2 – Transactions</w:t>
        </w:r>
        <w:r>
          <w:rPr>
            <w:noProof/>
            <w:webHidden/>
          </w:rPr>
          <w:tab/>
        </w:r>
        <w:r>
          <w:rPr>
            <w:noProof/>
            <w:webHidden/>
          </w:rPr>
          <w:fldChar w:fldCharType="begin"/>
        </w:r>
        <w:r>
          <w:rPr>
            <w:noProof/>
            <w:webHidden/>
          </w:rPr>
          <w:instrText xml:space="preserve"> PAGEREF _Toc456713565 \h </w:instrText>
        </w:r>
        <w:r>
          <w:rPr>
            <w:noProof/>
            <w:webHidden/>
          </w:rPr>
        </w:r>
        <w:r>
          <w:rPr>
            <w:noProof/>
            <w:webHidden/>
          </w:rPr>
          <w:fldChar w:fldCharType="separate"/>
        </w:r>
        <w:r>
          <w:rPr>
            <w:noProof/>
            <w:webHidden/>
          </w:rPr>
          <w:t>28</w:t>
        </w:r>
        <w:r>
          <w:rPr>
            <w:noProof/>
            <w:webHidden/>
          </w:rPr>
          <w:fldChar w:fldCharType="end"/>
        </w:r>
      </w:hyperlink>
    </w:p>
    <w:p w14:paraId="38C4940E" w14:textId="77777777" w:rsidR="00FB0376" w:rsidRDefault="00FB0376">
      <w:pPr>
        <w:pStyle w:val="TOC2"/>
        <w:rPr>
          <w:rFonts w:asciiTheme="minorHAnsi" w:eastAsiaTheme="minorEastAsia" w:hAnsiTheme="minorHAnsi" w:cstheme="minorBidi"/>
          <w:noProof/>
          <w:sz w:val="22"/>
          <w:szCs w:val="22"/>
        </w:rPr>
      </w:pPr>
      <w:hyperlink w:anchor="_Toc456713566" w:history="1">
        <w:r w:rsidRPr="005B4606">
          <w:rPr>
            <w:rStyle w:val="Hyperlink"/>
            <w:noProof/>
          </w:rPr>
          <w:t>3.37 Update Care Plan [PCC-37]</w:t>
        </w:r>
        <w:r>
          <w:rPr>
            <w:noProof/>
            <w:webHidden/>
          </w:rPr>
          <w:tab/>
        </w:r>
        <w:r>
          <w:rPr>
            <w:noProof/>
            <w:webHidden/>
          </w:rPr>
          <w:fldChar w:fldCharType="begin"/>
        </w:r>
        <w:r>
          <w:rPr>
            <w:noProof/>
            <w:webHidden/>
          </w:rPr>
          <w:instrText xml:space="preserve"> PAGEREF _Toc456713566 \h </w:instrText>
        </w:r>
        <w:r>
          <w:rPr>
            <w:noProof/>
            <w:webHidden/>
          </w:rPr>
        </w:r>
        <w:r>
          <w:rPr>
            <w:noProof/>
            <w:webHidden/>
          </w:rPr>
          <w:fldChar w:fldCharType="separate"/>
        </w:r>
        <w:r>
          <w:rPr>
            <w:noProof/>
            <w:webHidden/>
          </w:rPr>
          <w:t>28</w:t>
        </w:r>
        <w:r>
          <w:rPr>
            <w:noProof/>
            <w:webHidden/>
          </w:rPr>
          <w:fldChar w:fldCharType="end"/>
        </w:r>
      </w:hyperlink>
    </w:p>
    <w:p w14:paraId="6870BF3D" w14:textId="77777777" w:rsidR="00FB0376" w:rsidRDefault="00FB0376">
      <w:pPr>
        <w:pStyle w:val="TOC3"/>
        <w:rPr>
          <w:rFonts w:asciiTheme="minorHAnsi" w:eastAsiaTheme="minorEastAsia" w:hAnsiTheme="minorHAnsi" w:cstheme="minorBidi"/>
          <w:noProof/>
          <w:sz w:val="22"/>
          <w:szCs w:val="22"/>
        </w:rPr>
      </w:pPr>
      <w:hyperlink w:anchor="_Toc456713567" w:history="1">
        <w:r w:rsidRPr="005B4606">
          <w:rPr>
            <w:rStyle w:val="Hyperlink"/>
            <w:noProof/>
          </w:rPr>
          <w:t>3.37.1 Scope</w:t>
        </w:r>
        <w:r>
          <w:rPr>
            <w:noProof/>
            <w:webHidden/>
          </w:rPr>
          <w:tab/>
        </w:r>
        <w:r>
          <w:rPr>
            <w:noProof/>
            <w:webHidden/>
          </w:rPr>
          <w:fldChar w:fldCharType="begin"/>
        </w:r>
        <w:r>
          <w:rPr>
            <w:noProof/>
            <w:webHidden/>
          </w:rPr>
          <w:instrText xml:space="preserve"> PAGEREF _Toc456713567 \h </w:instrText>
        </w:r>
        <w:r>
          <w:rPr>
            <w:noProof/>
            <w:webHidden/>
          </w:rPr>
        </w:r>
        <w:r>
          <w:rPr>
            <w:noProof/>
            <w:webHidden/>
          </w:rPr>
          <w:fldChar w:fldCharType="separate"/>
        </w:r>
        <w:r>
          <w:rPr>
            <w:noProof/>
            <w:webHidden/>
          </w:rPr>
          <w:t>28</w:t>
        </w:r>
        <w:r>
          <w:rPr>
            <w:noProof/>
            <w:webHidden/>
          </w:rPr>
          <w:fldChar w:fldCharType="end"/>
        </w:r>
      </w:hyperlink>
    </w:p>
    <w:p w14:paraId="4865856A" w14:textId="77777777" w:rsidR="00FB0376" w:rsidRDefault="00FB0376">
      <w:pPr>
        <w:pStyle w:val="TOC3"/>
        <w:rPr>
          <w:rFonts w:asciiTheme="minorHAnsi" w:eastAsiaTheme="minorEastAsia" w:hAnsiTheme="minorHAnsi" w:cstheme="minorBidi"/>
          <w:noProof/>
          <w:sz w:val="22"/>
          <w:szCs w:val="22"/>
        </w:rPr>
      </w:pPr>
      <w:hyperlink w:anchor="_Toc456713568" w:history="1">
        <w:r w:rsidRPr="005B4606">
          <w:rPr>
            <w:rStyle w:val="Hyperlink"/>
            <w:noProof/>
          </w:rPr>
          <w:t>3.37.2 Actor Roles</w:t>
        </w:r>
        <w:r>
          <w:rPr>
            <w:noProof/>
            <w:webHidden/>
          </w:rPr>
          <w:tab/>
        </w:r>
        <w:r>
          <w:rPr>
            <w:noProof/>
            <w:webHidden/>
          </w:rPr>
          <w:fldChar w:fldCharType="begin"/>
        </w:r>
        <w:r>
          <w:rPr>
            <w:noProof/>
            <w:webHidden/>
          </w:rPr>
          <w:instrText xml:space="preserve"> PAGEREF _Toc456713568 \h </w:instrText>
        </w:r>
        <w:r>
          <w:rPr>
            <w:noProof/>
            <w:webHidden/>
          </w:rPr>
        </w:r>
        <w:r>
          <w:rPr>
            <w:noProof/>
            <w:webHidden/>
          </w:rPr>
          <w:fldChar w:fldCharType="separate"/>
        </w:r>
        <w:r>
          <w:rPr>
            <w:noProof/>
            <w:webHidden/>
          </w:rPr>
          <w:t>28</w:t>
        </w:r>
        <w:r>
          <w:rPr>
            <w:noProof/>
            <w:webHidden/>
          </w:rPr>
          <w:fldChar w:fldCharType="end"/>
        </w:r>
      </w:hyperlink>
    </w:p>
    <w:p w14:paraId="79BC0FD1" w14:textId="77777777" w:rsidR="00FB0376" w:rsidRDefault="00FB0376">
      <w:pPr>
        <w:pStyle w:val="TOC3"/>
        <w:rPr>
          <w:rFonts w:asciiTheme="minorHAnsi" w:eastAsiaTheme="minorEastAsia" w:hAnsiTheme="minorHAnsi" w:cstheme="minorBidi"/>
          <w:noProof/>
          <w:sz w:val="22"/>
          <w:szCs w:val="22"/>
        </w:rPr>
      </w:pPr>
      <w:hyperlink w:anchor="_Toc456713569" w:history="1">
        <w:r w:rsidRPr="005B4606">
          <w:rPr>
            <w:rStyle w:val="Hyperlink"/>
            <w:noProof/>
          </w:rPr>
          <w:t>3.37.3 Referenced Standards</w:t>
        </w:r>
        <w:r>
          <w:rPr>
            <w:noProof/>
            <w:webHidden/>
          </w:rPr>
          <w:tab/>
        </w:r>
        <w:r>
          <w:rPr>
            <w:noProof/>
            <w:webHidden/>
          </w:rPr>
          <w:fldChar w:fldCharType="begin"/>
        </w:r>
        <w:r>
          <w:rPr>
            <w:noProof/>
            <w:webHidden/>
          </w:rPr>
          <w:instrText xml:space="preserve"> PAGEREF _Toc456713569 \h </w:instrText>
        </w:r>
        <w:r>
          <w:rPr>
            <w:noProof/>
            <w:webHidden/>
          </w:rPr>
        </w:r>
        <w:r>
          <w:rPr>
            <w:noProof/>
            <w:webHidden/>
          </w:rPr>
          <w:fldChar w:fldCharType="separate"/>
        </w:r>
        <w:r>
          <w:rPr>
            <w:noProof/>
            <w:webHidden/>
          </w:rPr>
          <w:t>28</w:t>
        </w:r>
        <w:r>
          <w:rPr>
            <w:noProof/>
            <w:webHidden/>
          </w:rPr>
          <w:fldChar w:fldCharType="end"/>
        </w:r>
      </w:hyperlink>
    </w:p>
    <w:p w14:paraId="3EB7BCBD" w14:textId="77777777" w:rsidR="00FB0376" w:rsidRDefault="00FB0376">
      <w:pPr>
        <w:pStyle w:val="TOC3"/>
        <w:rPr>
          <w:rFonts w:asciiTheme="minorHAnsi" w:eastAsiaTheme="minorEastAsia" w:hAnsiTheme="minorHAnsi" w:cstheme="minorBidi"/>
          <w:noProof/>
          <w:sz w:val="22"/>
          <w:szCs w:val="22"/>
        </w:rPr>
      </w:pPr>
      <w:hyperlink w:anchor="_Toc456713570" w:history="1">
        <w:r w:rsidRPr="005B4606">
          <w:rPr>
            <w:rStyle w:val="Hyperlink"/>
            <w:noProof/>
          </w:rPr>
          <w:t>3.37.4 Interaction Diagram</w:t>
        </w:r>
        <w:r>
          <w:rPr>
            <w:noProof/>
            <w:webHidden/>
          </w:rPr>
          <w:tab/>
        </w:r>
        <w:r>
          <w:rPr>
            <w:noProof/>
            <w:webHidden/>
          </w:rPr>
          <w:fldChar w:fldCharType="begin"/>
        </w:r>
        <w:r>
          <w:rPr>
            <w:noProof/>
            <w:webHidden/>
          </w:rPr>
          <w:instrText xml:space="preserve"> PAGEREF _Toc456713570 \h </w:instrText>
        </w:r>
        <w:r>
          <w:rPr>
            <w:noProof/>
            <w:webHidden/>
          </w:rPr>
        </w:r>
        <w:r>
          <w:rPr>
            <w:noProof/>
            <w:webHidden/>
          </w:rPr>
          <w:fldChar w:fldCharType="separate"/>
        </w:r>
        <w:r>
          <w:rPr>
            <w:noProof/>
            <w:webHidden/>
          </w:rPr>
          <w:t>29</w:t>
        </w:r>
        <w:r>
          <w:rPr>
            <w:noProof/>
            <w:webHidden/>
          </w:rPr>
          <w:fldChar w:fldCharType="end"/>
        </w:r>
      </w:hyperlink>
    </w:p>
    <w:p w14:paraId="29D06339" w14:textId="77777777" w:rsidR="00FB0376" w:rsidRDefault="00FB0376">
      <w:pPr>
        <w:pStyle w:val="TOC4"/>
        <w:rPr>
          <w:rFonts w:asciiTheme="minorHAnsi" w:eastAsiaTheme="minorEastAsia" w:hAnsiTheme="minorHAnsi" w:cstheme="minorBidi"/>
          <w:noProof/>
          <w:sz w:val="22"/>
          <w:szCs w:val="22"/>
        </w:rPr>
      </w:pPr>
      <w:hyperlink w:anchor="_Toc456713571" w:history="1">
        <w:r w:rsidRPr="005B4606">
          <w:rPr>
            <w:rStyle w:val="Hyperlink"/>
            <w:noProof/>
          </w:rPr>
          <w:t>3.37.4.1 Update Care Plan</w:t>
        </w:r>
        <w:r>
          <w:rPr>
            <w:noProof/>
            <w:webHidden/>
          </w:rPr>
          <w:tab/>
        </w:r>
        <w:r>
          <w:rPr>
            <w:noProof/>
            <w:webHidden/>
          </w:rPr>
          <w:fldChar w:fldCharType="begin"/>
        </w:r>
        <w:r>
          <w:rPr>
            <w:noProof/>
            <w:webHidden/>
          </w:rPr>
          <w:instrText xml:space="preserve"> PAGEREF _Toc456713571 \h </w:instrText>
        </w:r>
        <w:r>
          <w:rPr>
            <w:noProof/>
            <w:webHidden/>
          </w:rPr>
        </w:r>
        <w:r>
          <w:rPr>
            <w:noProof/>
            <w:webHidden/>
          </w:rPr>
          <w:fldChar w:fldCharType="separate"/>
        </w:r>
        <w:r>
          <w:rPr>
            <w:noProof/>
            <w:webHidden/>
          </w:rPr>
          <w:t>29</w:t>
        </w:r>
        <w:r>
          <w:rPr>
            <w:noProof/>
            <w:webHidden/>
          </w:rPr>
          <w:fldChar w:fldCharType="end"/>
        </w:r>
      </w:hyperlink>
    </w:p>
    <w:p w14:paraId="3A7B3CE7" w14:textId="77777777" w:rsidR="00FB0376" w:rsidRDefault="00FB0376">
      <w:pPr>
        <w:pStyle w:val="TOC5"/>
        <w:rPr>
          <w:rFonts w:asciiTheme="minorHAnsi" w:eastAsiaTheme="minorEastAsia" w:hAnsiTheme="minorHAnsi" w:cstheme="minorBidi"/>
          <w:noProof/>
          <w:sz w:val="22"/>
          <w:szCs w:val="22"/>
        </w:rPr>
      </w:pPr>
      <w:hyperlink w:anchor="_Toc456713572" w:history="1">
        <w:r w:rsidRPr="005B4606">
          <w:rPr>
            <w:rStyle w:val="Hyperlink"/>
            <w:noProof/>
          </w:rPr>
          <w:t>3.37.4.1.1 Trigger Events</w:t>
        </w:r>
        <w:r>
          <w:rPr>
            <w:noProof/>
            <w:webHidden/>
          </w:rPr>
          <w:tab/>
        </w:r>
        <w:r>
          <w:rPr>
            <w:noProof/>
            <w:webHidden/>
          </w:rPr>
          <w:fldChar w:fldCharType="begin"/>
        </w:r>
        <w:r>
          <w:rPr>
            <w:noProof/>
            <w:webHidden/>
          </w:rPr>
          <w:instrText xml:space="preserve"> PAGEREF _Toc456713572 \h </w:instrText>
        </w:r>
        <w:r>
          <w:rPr>
            <w:noProof/>
            <w:webHidden/>
          </w:rPr>
        </w:r>
        <w:r>
          <w:rPr>
            <w:noProof/>
            <w:webHidden/>
          </w:rPr>
          <w:fldChar w:fldCharType="separate"/>
        </w:r>
        <w:r>
          <w:rPr>
            <w:noProof/>
            <w:webHidden/>
          </w:rPr>
          <w:t>29</w:t>
        </w:r>
        <w:r>
          <w:rPr>
            <w:noProof/>
            <w:webHidden/>
          </w:rPr>
          <w:fldChar w:fldCharType="end"/>
        </w:r>
      </w:hyperlink>
    </w:p>
    <w:p w14:paraId="24DC306D" w14:textId="77777777" w:rsidR="00FB0376" w:rsidRDefault="00FB0376">
      <w:pPr>
        <w:pStyle w:val="TOC5"/>
        <w:rPr>
          <w:rFonts w:asciiTheme="minorHAnsi" w:eastAsiaTheme="minorEastAsia" w:hAnsiTheme="minorHAnsi" w:cstheme="minorBidi"/>
          <w:noProof/>
          <w:sz w:val="22"/>
          <w:szCs w:val="22"/>
        </w:rPr>
      </w:pPr>
      <w:hyperlink w:anchor="_Toc456713573" w:history="1">
        <w:r w:rsidRPr="005B4606">
          <w:rPr>
            <w:rStyle w:val="Hyperlink"/>
            <w:noProof/>
          </w:rPr>
          <w:t>3.37.4.1.2 Message Semantics</w:t>
        </w:r>
        <w:r>
          <w:rPr>
            <w:noProof/>
            <w:webHidden/>
          </w:rPr>
          <w:tab/>
        </w:r>
        <w:r>
          <w:rPr>
            <w:noProof/>
            <w:webHidden/>
          </w:rPr>
          <w:fldChar w:fldCharType="begin"/>
        </w:r>
        <w:r>
          <w:rPr>
            <w:noProof/>
            <w:webHidden/>
          </w:rPr>
          <w:instrText xml:space="preserve"> PAGEREF _Toc456713573 \h </w:instrText>
        </w:r>
        <w:r>
          <w:rPr>
            <w:noProof/>
            <w:webHidden/>
          </w:rPr>
        </w:r>
        <w:r>
          <w:rPr>
            <w:noProof/>
            <w:webHidden/>
          </w:rPr>
          <w:fldChar w:fldCharType="separate"/>
        </w:r>
        <w:r>
          <w:rPr>
            <w:noProof/>
            <w:webHidden/>
          </w:rPr>
          <w:t>29</w:t>
        </w:r>
        <w:r>
          <w:rPr>
            <w:noProof/>
            <w:webHidden/>
          </w:rPr>
          <w:fldChar w:fldCharType="end"/>
        </w:r>
      </w:hyperlink>
    </w:p>
    <w:p w14:paraId="2E3A9C84" w14:textId="77777777" w:rsidR="00FB0376" w:rsidRDefault="00FB0376">
      <w:pPr>
        <w:pStyle w:val="TOC5"/>
        <w:rPr>
          <w:rFonts w:asciiTheme="minorHAnsi" w:eastAsiaTheme="minorEastAsia" w:hAnsiTheme="minorHAnsi" w:cstheme="minorBidi"/>
          <w:noProof/>
          <w:sz w:val="22"/>
          <w:szCs w:val="22"/>
        </w:rPr>
      </w:pPr>
      <w:hyperlink w:anchor="_Toc456713574" w:history="1">
        <w:r w:rsidRPr="005B4606">
          <w:rPr>
            <w:rStyle w:val="Hyperlink"/>
            <w:noProof/>
          </w:rPr>
          <w:t>3.37.4.1.3 Expected Actions</w:t>
        </w:r>
        <w:r>
          <w:rPr>
            <w:noProof/>
            <w:webHidden/>
          </w:rPr>
          <w:tab/>
        </w:r>
        <w:r>
          <w:rPr>
            <w:noProof/>
            <w:webHidden/>
          </w:rPr>
          <w:fldChar w:fldCharType="begin"/>
        </w:r>
        <w:r>
          <w:rPr>
            <w:noProof/>
            <w:webHidden/>
          </w:rPr>
          <w:instrText xml:space="preserve"> PAGEREF _Toc456713574 \h </w:instrText>
        </w:r>
        <w:r>
          <w:rPr>
            <w:noProof/>
            <w:webHidden/>
          </w:rPr>
        </w:r>
        <w:r>
          <w:rPr>
            <w:noProof/>
            <w:webHidden/>
          </w:rPr>
          <w:fldChar w:fldCharType="separate"/>
        </w:r>
        <w:r>
          <w:rPr>
            <w:noProof/>
            <w:webHidden/>
          </w:rPr>
          <w:t>29</w:t>
        </w:r>
        <w:r>
          <w:rPr>
            <w:noProof/>
            <w:webHidden/>
          </w:rPr>
          <w:fldChar w:fldCharType="end"/>
        </w:r>
      </w:hyperlink>
    </w:p>
    <w:p w14:paraId="19934268" w14:textId="77777777" w:rsidR="00FB0376" w:rsidRDefault="00FB0376">
      <w:pPr>
        <w:pStyle w:val="TOC4"/>
        <w:rPr>
          <w:rFonts w:asciiTheme="minorHAnsi" w:eastAsiaTheme="minorEastAsia" w:hAnsiTheme="minorHAnsi" w:cstheme="minorBidi"/>
          <w:noProof/>
          <w:sz w:val="22"/>
          <w:szCs w:val="22"/>
        </w:rPr>
      </w:pPr>
      <w:hyperlink w:anchor="_Toc456713575" w:history="1">
        <w:r w:rsidRPr="005B4606">
          <w:rPr>
            <w:rStyle w:val="Hyperlink"/>
            <w:noProof/>
          </w:rPr>
          <w:t>3.37.4.2 Create Care Plan</w:t>
        </w:r>
        <w:r>
          <w:rPr>
            <w:noProof/>
            <w:webHidden/>
          </w:rPr>
          <w:tab/>
        </w:r>
        <w:r>
          <w:rPr>
            <w:noProof/>
            <w:webHidden/>
          </w:rPr>
          <w:fldChar w:fldCharType="begin"/>
        </w:r>
        <w:r>
          <w:rPr>
            <w:noProof/>
            <w:webHidden/>
          </w:rPr>
          <w:instrText xml:space="preserve"> PAGEREF _Toc456713575 \h </w:instrText>
        </w:r>
        <w:r>
          <w:rPr>
            <w:noProof/>
            <w:webHidden/>
          </w:rPr>
        </w:r>
        <w:r>
          <w:rPr>
            <w:noProof/>
            <w:webHidden/>
          </w:rPr>
          <w:fldChar w:fldCharType="separate"/>
        </w:r>
        <w:r>
          <w:rPr>
            <w:noProof/>
            <w:webHidden/>
          </w:rPr>
          <w:t>30</w:t>
        </w:r>
        <w:r>
          <w:rPr>
            <w:noProof/>
            <w:webHidden/>
          </w:rPr>
          <w:fldChar w:fldCharType="end"/>
        </w:r>
      </w:hyperlink>
    </w:p>
    <w:p w14:paraId="41674A13" w14:textId="77777777" w:rsidR="00FB0376" w:rsidRDefault="00FB0376">
      <w:pPr>
        <w:pStyle w:val="TOC5"/>
        <w:rPr>
          <w:rFonts w:asciiTheme="minorHAnsi" w:eastAsiaTheme="minorEastAsia" w:hAnsiTheme="minorHAnsi" w:cstheme="minorBidi"/>
          <w:noProof/>
          <w:sz w:val="22"/>
          <w:szCs w:val="22"/>
        </w:rPr>
      </w:pPr>
      <w:hyperlink w:anchor="_Toc456713576" w:history="1">
        <w:r w:rsidRPr="005B4606">
          <w:rPr>
            <w:rStyle w:val="Hyperlink"/>
            <w:noProof/>
          </w:rPr>
          <w:t>3.37.4.2.1 Trigger Events</w:t>
        </w:r>
        <w:r>
          <w:rPr>
            <w:noProof/>
            <w:webHidden/>
          </w:rPr>
          <w:tab/>
        </w:r>
        <w:r>
          <w:rPr>
            <w:noProof/>
            <w:webHidden/>
          </w:rPr>
          <w:fldChar w:fldCharType="begin"/>
        </w:r>
        <w:r>
          <w:rPr>
            <w:noProof/>
            <w:webHidden/>
          </w:rPr>
          <w:instrText xml:space="preserve"> PAGEREF _Toc456713576 \h </w:instrText>
        </w:r>
        <w:r>
          <w:rPr>
            <w:noProof/>
            <w:webHidden/>
          </w:rPr>
        </w:r>
        <w:r>
          <w:rPr>
            <w:noProof/>
            <w:webHidden/>
          </w:rPr>
          <w:fldChar w:fldCharType="separate"/>
        </w:r>
        <w:r>
          <w:rPr>
            <w:noProof/>
            <w:webHidden/>
          </w:rPr>
          <w:t>30</w:t>
        </w:r>
        <w:r>
          <w:rPr>
            <w:noProof/>
            <w:webHidden/>
          </w:rPr>
          <w:fldChar w:fldCharType="end"/>
        </w:r>
      </w:hyperlink>
    </w:p>
    <w:p w14:paraId="3291A0E2" w14:textId="77777777" w:rsidR="00FB0376" w:rsidRDefault="00FB0376">
      <w:pPr>
        <w:pStyle w:val="TOC5"/>
        <w:rPr>
          <w:rFonts w:asciiTheme="minorHAnsi" w:eastAsiaTheme="minorEastAsia" w:hAnsiTheme="minorHAnsi" w:cstheme="minorBidi"/>
          <w:noProof/>
          <w:sz w:val="22"/>
          <w:szCs w:val="22"/>
        </w:rPr>
      </w:pPr>
      <w:hyperlink w:anchor="_Toc456713577" w:history="1">
        <w:r w:rsidRPr="005B4606">
          <w:rPr>
            <w:rStyle w:val="Hyperlink"/>
            <w:noProof/>
          </w:rPr>
          <w:t>3.37.4.2.2 Message Semantics</w:t>
        </w:r>
        <w:r>
          <w:rPr>
            <w:noProof/>
            <w:webHidden/>
          </w:rPr>
          <w:tab/>
        </w:r>
        <w:r>
          <w:rPr>
            <w:noProof/>
            <w:webHidden/>
          </w:rPr>
          <w:fldChar w:fldCharType="begin"/>
        </w:r>
        <w:r>
          <w:rPr>
            <w:noProof/>
            <w:webHidden/>
          </w:rPr>
          <w:instrText xml:space="preserve"> PAGEREF _Toc456713577 \h </w:instrText>
        </w:r>
        <w:r>
          <w:rPr>
            <w:noProof/>
            <w:webHidden/>
          </w:rPr>
        </w:r>
        <w:r>
          <w:rPr>
            <w:noProof/>
            <w:webHidden/>
          </w:rPr>
          <w:fldChar w:fldCharType="separate"/>
        </w:r>
        <w:r>
          <w:rPr>
            <w:noProof/>
            <w:webHidden/>
          </w:rPr>
          <w:t>30</w:t>
        </w:r>
        <w:r>
          <w:rPr>
            <w:noProof/>
            <w:webHidden/>
          </w:rPr>
          <w:fldChar w:fldCharType="end"/>
        </w:r>
      </w:hyperlink>
    </w:p>
    <w:p w14:paraId="17D5B9BF" w14:textId="77777777" w:rsidR="00FB0376" w:rsidRDefault="00FB0376">
      <w:pPr>
        <w:pStyle w:val="TOC5"/>
        <w:rPr>
          <w:rFonts w:asciiTheme="minorHAnsi" w:eastAsiaTheme="minorEastAsia" w:hAnsiTheme="minorHAnsi" w:cstheme="minorBidi"/>
          <w:noProof/>
          <w:sz w:val="22"/>
          <w:szCs w:val="22"/>
        </w:rPr>
      </w:pPr>
      <w:hyperlink w:anchor="_Toc456713578" w:history="1">
        <w:r w:rsidRPr="005B4606">
          <w:rPr>
            <w:rStyle w:val="Hyperlink"/>
            <w:noProof/>
          </w:rPr>
          <w:t>3.37.4.2.3 Expected Actions</w:t>
        </w:r>
        <w:r>
          <w:rPr>
            <w:noProof/>
            <w:webHidden/>
          </w:rPr>
          <w:tab/>
        </w:r>
        <w:r>
          <w:rPr>
            <w:noProof/>
            <w:webHidden/>
          </w:rPr>
          <w:fldChar w:fldCharType="begin"/>
        </w:r>
        <w:r>
          <w:rPr>
            <w:noProof/>
            <w:webHidden/>
          </w:rPr>
          <w:instrText xml:space="preserve"> PAGEREF _Toc456713578 \h </w:instrText>
        </w:r>
        <w:r>
          <w:rPr>
            <w:noProof/>
            <w:webHidden/>
          </w:rPr>
        </w:r>
        <w:r>
          <w:rPr>
            <w:noProof/>
            <w:webHidden/>
          </w:rPr>
          <w:fldChar w:fldCharType="separate"/>
        </w:r>
        <w:r>
          <w:rPr>
            <w:noProof/>
            <w:webHidden/>
          </w:rPr>
          <w:t>30</w:t>
        </w:r>
        <w:r>
          <w:rPr>
            <w:noProof/>
            <w:webHidden/>
          </w:rPr>
          <w:fldChar w:fldCharType="end"/>
        </w:r>
      </w:hyperlink>
    </w:p>
    <w:p w14:paraId="7D439E56" w14:textId="77777777" w:rsidR="00FB0376" w:rsidRDefault="00FB0376">
      <w:pPr>
        <w:pStyle w:val="TOC3"/>
        <w:rPr>
          <w:rFonts w:asciiTheme="minorHAnsi" w:eastAsiaTheme="minorEastAsia" w:hAnsiTheme="minorHAnsi" w:cstheme="minorBidi"/>
          <w:noProof/>
          <w:sz w:val="22"/>
          <w:szCs w:val="22"/>
        </w:rPr>
      </w:pPr>
      <w:hyperlink w:anchor="_Toc456713579" w:history="1">
        <w:r w:rsidRPr="005B4606">
          <w:rPr>
            <w:rStyle w:val="Hyperlink"/>
            <w:noProof/>
          </w:rPr>
          <w:t>3.37.5 Security Considerations</w:t>
        </w:r>
        <w:r>
          <w:rPr>
            <w:noProof/>
            <w:webHidden/>
          </w:rPr>
          <w:tab/>
        </w:r>
        <w:r>
          <w:rPr>
            <w:noProof/>
            <w:webHidden/>
          </w:rPr>
          <w:fldChar w:fldCharType="begin"/>
        </w:r>
        <w:r>
          <w:rPr>
            <w:noProof/>
            <w:webHidden/>
          </w:rPr>
          <w:instrText xml:space="preserve"> PAGEREF _Toc456713579 \h </w:instrText>
        </w:r>
        <w:r>
          <w:rPr>
            <w:noProof/>
            <w:webHidden/>
          </w:rPr>
        </w:r>
        <w:r>
          <w:rPr>
            <w:noProof/>
            <w:webHidden/>
          </w:rPr>
          <w:fldChar w:fldCharType="separate"/>
        </w:r>
        <w:r>
          <w:rPr>
            <w:noProof/>
            <w:webHidden/>
          </w:rPr>
          <w:t>30</w:t>
        </w:r>
        <w:r>
          <w:rPr>
            <w:noProof/>
            <w:webHidden/>
          </w:rPr>
          <w:fldChar w:fldCharType="end"/>
        </w:r>
      </w:hyperlink>
    </w:p>
    <w:p w14:paraId="261E5429" w14:textId="77777777" w:rsidR="00FB0376" w:rsidRDefault="00FB0376">
      <w:pPr>
        <w:pStyle w:val="TOC2"/>
        <w:rPr>
          <w:rFonts w:asciiTheme="minorHAnsi" w:eastAsiaTheme="minorEastAsia" w:hAnsiTheme="minorHAnsi" w:cstheme="minorBidi"/>
          <w:noProof/>
          <w:sz w:val="22"/>
          <w:szCs w:val="22"/>
        </w:rPr>
      </w:pPr>
      <w:hyperlink w:anchor="_Toc456713580" w:history="1">
        <w:r w:rsidRPr="005B4606">
          <w:rPr>
            <w:rStyle w:val="Hyperlink"/>
            <w:noProof/>
          </w:rPr>
          <w:t>3.38 Retrieve Care Plan [PCC-38]</w:t>
        </w:r>
        <w:r>
          <w:rPr>
            <w:noProof/>
            <w:webHidden/>
          </w:rPr>
          <w:tab/>
        </w:r>
        <w:r>
          <w:rPr>
            <w:noProof/>
            <w:webHidden/>
          </w:rPr>
          <w:fldChar w:fldCharType="begin"/>
        </w:r>
        <w:r>
          <w:rPr>
            <w:noProof/>
            <w:webHidden/>
          </w:rPr>
          <w:instrText xml:space="preserve"> PAGEREF _Toc456713580 \h </w:instrText>
        </w:r>
        <w:r>
          <w:rPr>
            <w:noProof/>
            <w:webHidden/>
          </w:rPr>
        </w:r>
        <w:r>
          <w:rPr>
            <w:noProof/>
            <w:webHidden/>
          </w:rPr>
          <w:fldChar w:fldCharType="separate"/>
        </w:r>
        <w:r>
          <w:rPr>
            <w:noProof/>
            <w:webHidden/>
          </w:rPr>
          <w:t>30</w:t>
        </w:r>
        <w:r>
          <w:rPr>
            <w:noProof/>
            <w:webHidden/>
          </w:rPr>
          <w:fldChar w:fldCharType="end"/>
        </w:r>
      </w:hyperlink>
    </w:p>
    <w:p w14:paraId="748F79BD" w14:textId="77777777" w:rsidR="00FB0376" w:rsidRDefault="00FB0376">
      <w:pPr>
        <w:pStyle w:val="TOC3"/>
        <w:rPr>
          <w:rFonts w:asciiTheme="minorHAnsi" w:eastAsiaTheme="minorEastAsia" w:hAnsiTheme="minorHAnsi" w:cstheme="minorBidi"/>
          <w:noProof/>
          <w:sz w:val="22"/>
          <w:szCs w:val="22"/>
        </w:rPr>
      </w:pPr>
      <w:hyperlink w:anchor="_Toc456713581" w:history="1">
        <w:r w:rsidRPr="005B4606">
          <w:rPr>
            <w:rStyle w:val="Hyperlink"/>
            <w:noProof/>
          </w:rPr>
          <w:t>3.38.1 Scope</w:t>
        </w:r>
        <w:r>
          <w:rPr>
            <w:noProof/>
            <w:webHidden/>
          </w:rPr>
          <w:tab/>
        </w:r>
        <w:r>
          <w:rPr>
            <w:noProof/>
            <w:webHidden/>
          </w:rPr>
          <w:fldChar w:fldCharType="begin"/>
        </w:r>
        <w:r>
          <w:rPr>
            <w:noProof/>
            <w:webHidden/>
          </w:rPr>
          <w:instrText xml:space="preserve"> PAGEREF _Toc456713581 \h </w:instrText>
        </w:r>
        <w:r>
          <w:rPr>
            <w:noProof/>
            <w:webHidden/>
          </w:rPr>
        </w:r>
        <w:r>
          <w:rPr>
            <w:noProof/>
            <w:webHidden/>
          </w:rPr>
          <w:fldChar w:fldCharType="separate"/>
        </w:r>
        <w:r>
          <w:rPr>
            <w:noProof/>
            <w:webHidden/>
          </w:rPr>
          <w:t>30</w:t>
        </w:r>
        <w:r>
          <w:rPr>
            <w:noProof/>
            <w:webHidden/>
          </w:rPr>
          <w:fldChar w:fldCharType="end"/>
        </w:r>
      </w:hyperlink>
    </w:p>
    <w:p w14:paraId="3F3E477D" w14:textId="77777777" w:rsidR="00FB0376" w:rsidRDefault="00FB0376">
      <w:pPr>
        <w:pStyle w:val="TOC3"/>
        <w:rPr>
          <w:rFonts w:asciiTheme="minorHAnsi" w:eastAsiaTheme="minorEastAsia" w:hAnsiTheme="minorHAnsi" w:cstheme="minorBidi"/>
          <w:noProof/>
          <w:sz w:val="22"/>
          <w:szCs w:val="22"/>
        </w:rPr>
      </w:pPr>
      <w:hyperlink w:anchor="_Toc456713582" w:history="1">
        <w:r w:rsidRPr="005B4606">
          <w:rPr>
            <w:rStyle w:val="Hyperlink"/>
            <w:noProof/>
          </w:rPr>
          <w:t>3.38.2 Actor Roles</w:t>
        </w:r>
        <w:r>
          <w:rPr>
            <w:noProof/>
            <w:webHidden/>
          </w:rPr>
          <w:tab/>
        </w:r>
        <w:r>
          <w:rPr>
            <w:noProof/>
            <w:webHidden/>
          </w:rPr>
          <w:fldChar w:fldCharType="begin"/>
        </w:r>
        <w:r>
          <w:rPr>
            <w:noProof/>
            <w:webHidden/>
          </w:rPr>
          <w:instrText xml:space="preserve"> PAGEREF _Toc456713582 \h </w:instrText>
        </w:r>
        <w:r>
          <w:rPr>
            <w:noProof/>
            <w:webHidden/>
          </w:rPr>
        </w:r>
        <w:r>
          <w:rPr>
            <w:noProof/>
            <w:webHidden/>
          </w:rPr>
          <w:fldChar w:fldCharType="separate"/>
        </w:r>
        <w:r>
          <w:rPr>
            <w:noProof/>
            <w:webHidden/>
          </w:rPr>
          <w:t>30</w:t>
        </w:r>
        <w:r>
          <w:rPr>
            <w:noProof/>
            <w:webHidden/>
          </w:rPr>
          <w:fldChar w:fldCharType="end"/>
        </w:r>
      </w:hyperlink>
    </w:p>
    <w:p w14:paraId="53495BC1" w14:textId="77777777" w:rsidR="00FB0376" w:rsidRDefault="00FB0376">
      <w:pPr>
        <w:pStyle w:val="TOC3"/>
        <w:rPr>
          <w:rFonts w:asciiTheme="minorHAnsi" w:eastAsiaTheme="minorEastAsia" w:hAnsiTheme="minorHAnsi" w:cstheme="minorBidi"/>
          <w:noProof/>
          <w:sz w:val="22"/>
          <w:szCs w:val="22"/>
        </w:rPr>
      </w:pPr>
      <w:hyperlink w:anchor="_Toc456713583" w:history="1">
        <w:r w:rsidRPr="005B4606">
          <w:rPr>
            <w:rStyle w:val="Hyperlink"/>
            <w:noProof/>
          </w:rPr>
          <w:t>3.38.3 Referenced Standards</w:t>
        </w:r>
        <w:r>
          <w:rPr>
            <w:noProof/>
            <w:webHidden/>
          </w:rPr>
          <w:tab/>
        </w:r>
        <w:r>
          <w:rPr>
            <w:noProof/>
            <w:webHidden/>
          </w:rPr>
          <w:fldChar w:fldCharType="begin"/>
        </w:r>
        <w:r>
          <w:rPr>
            <w:noProof/>
            <w:webHidden/>
          </w:rPr>
          <w:instrText xml:space="preserve"> PAGEREF _Toc456713583 \h </w:instrText>
        </w:r>
        <w:r>
          <w:rPr>
            <w:noProof/>
            <w:webHidden/>
          </w:rPr>
        </w:r>
        <w:r>
          <w:rPr>
            <w:noProof/>
            <w:webHidden/>
          </w:rPr>
          <w:fldChar w:fldCharType="separate"/>
        </w:r>
        <w:r>
          <w:rPr>
            <w:noProof/>
            <w:webHidden/>
          </w:rPr>
          <w:t>31</w:t>
        </w:r>
        <w:r>
          <w:rPr>
            <w:noProof/>
            <w:webHidden/>
          </w:rPr>
          <w:fldChar w:fldCharType="end"/>
        </w:r>
      </w:hyperlink>
    </w:p>
    <w:p w14:paraId="4051D0AF" w14:textId="77777777" w:rsidR="00FB0376" w:rsidRDefault="00FB0376">
      <w:pPr>
        <w:pStyle w:val="TOC3"/>
        <w:rPr>
          <w:rFonts w:asciiTheme="minorHAnsi" w:eastAsiaTheme="minorEastAsia" w:hAnsiTheme="minorHAnsi" w:cstheme="minorBidi"/>
          <w:noProof/>
          <w:sz w:val="22"/>
          <w:szCs w:val="22"/>
        </w:rPr>
      </w:pPr>
      <w:hyperlink w:anchor="_Toc456713584" w:history="1">
        <w:r w:rsidRPr="005B4606">
          <w:rPr>
            <w:rStyle w:val="Hyperlink"/>
            <w:noProof/>
          </w:rPr>
          <w:t>3.38.4 Interaction Diagram</w:t>
        </w:r>
        <w:r>
          <w:rPr>
            <w:noProof/>
            <w:webHidden/>
          </w:rPr>
          <w:tab/>
        </w:r>
        <w:r>
          <w:rPr>
            <w:noProof/>
            <w:webHidden/>
          </w:rPr>
          <w:fldChar w:fldCharType="begin"/>
        </w:r>
        <w:r>
          <w:rPr>
            <w:noProof/>
            <w:webHidden/>
          </w:rPr>
          <w:instrText xml:space="preserve"> PAGEREF _Toc456713584 \h </w:instrText>
        </w:r>
        <w:r>
          <w:rPr>
            <w:noProof/>
            <w:webHidden/>
          </w:rPr>
        </w:r>
        <w:r>
          <w:rPr>
            <w:noProof/>
            <w:webHidden/>
          </w:rPr>
          <w:fldChar w:fldCharType="separate"/>
        </w:r>
        <w:r>
          <w:rPr>
            <w:noProof/>
            <w:webHidden/>
          </w:rPr>
          <w:t>31</w:t>
        </w:r>
        <w:r>
          <w:rPr>
            <w:noProof/>
            <w:webHidden/>
          </w:rPr>
          <w:fldChar w:fldCharType="end"/>
        </w:r>
      </w:hyperlink>
    </w:p>
    <w:p w14:paraId="1DBF8DB0" w14:textId="77777777" w:rsidR="00FB0376" w:rsidRDefault="00FB0376">
      <w:pPr>
        <w:pStyle w:val="TOC4"/>
        <w:rPr>
          <w:rFonts w:asciiTheme="minorHAnsi" w:eastAsiaTheme="minorEastAsia" w:hAnsiTheme="minorHAnsi" w:cstheme="minorBidi"/>
          <w:noProof/>
          <w:sz w:val="22"/>
          <w:szCs w:val="22"/>
        </w:rPr>
      </w:pPr>
      <w:hyperlink w:anchor="_Toc456713585" w:history="1">
        <w:r w:rsidRPr="005B4606">
          <w:rPr>
            <w:rStyle w:val="Hyperlink"/>
            <w:noProof/>
          </w:rPr>
          <w:t>3.38.4.1 Retrieve Care Plan</w:t>
        </w:r>
        <w:r>
          <w:rPr>
            <w:noProof/>
            <w:webHidden/>
          </w:rPr>
          <w:tab/>
        </w:r>
        <w:r>
          <w:rPr>
            <w:noProof/>
            <w:webHidden/>
          </w:rPr>
          <w:fldChar w:fldCharType="begin"/>
        </w:r>
        <w:r>
          <w:rPr>
            <w:noProof/>
            <w:webHidden/>
          </w:rPr>
          <w:instrText xml:space="preserve"> PAGEREF _Toc456713585 \h </w:instrText>
        </w:r>
        <w:r>
          <w:rPr>
            <w:noProof/>
            <w:webHidden/>
          </w:rPr>
        </w:r>
        <w:r>
          <w:rPr>
            <w:noProof/>
            <w:webHidden/>
          </w:rPr>
          <w:fldChar w:fldCharType="separate"/>
        </w:r>
        <w:r>
          <w:rPr>
            <w:noProof/>
            <w:webHidden/>
          </w:rPr>
          <w:t>31</w:t>
        </w:r>
        <w:r>
          <w:rPr>
            <w:noProof/>
            <w:webHidden/>
          </w:rPr>
          <w:fldChar w:fldCharType="end"/>
        </w:r>
      </w:hyperlink>
    </w:p>
    <w:p w14:paraId="58AB50AF" w14:textId="77777777" w:rsidR="00FB0376" w:rsidRDefault="00FB0376">
      <w:pPr>
        <w:pStyle w:val="TOC5"/>
        <w:rPr>
          <w:rFonts w:asciiTheme="minorHAnsi" w:eastAsiaTheme="minorEastAsia" w:hAnsiTheme="minorHAnsi" w:cstheme="minorBidi"/>
          <w:noProof/>
          <w:sz w:val="22"/>
          <w:szCs w:val="22"/>
        </w:rPr>
      </w:pPr>
      <w:hyperlink w:anchor="_Toc456713586" w:history="1">
        <w:r w:rsidRPr="005B4606">
          <w:rPr>
            <w:rStyle w:val="Hyperlink"/>
            <w:noProof/>
          </w:rPr>
          <w:t>3.38.4.1.1 Trigger Events</w:t>
        </w:r>
        <w:r>
          <w:rPr>
            <w:noProof/>
            <w:webHidden/>
          </w:rPr>
          <w:tab/>
        </w:r>
        <w:r>
          <w:rPr>
            <w:noProof/>
            <w:webHidden/>
          </w:rPr>
          <w:fldChar w:fldCharType="begin"/>
        </w:r>
        <w:r>
          <w:rPr>
            <w:noProof/>
            <w:webHidden/>
          </w:rPr>
          <w:instrText xml:space="preserve"> PAGEREF _Toc456713586 \h </w:instrText>
        </w:r>
        <w:r>
          <w:rPr>
            <w:noProof/>
            <w:webHidden/>
          </w:rPr>
        </w:r>
        <w:r>
          <w:rPr>
            <w:noProof/>
            <w:webHidden/>
          </w:rPr>
          <w:fldChar w:fldCharType="separate"/>
        </w:r>
        <w:r>
          <w:rPr>
            <w:noProof/>
            <w:webHidden/>
          </w:rPr>
          <w:t>31</w:t>
        </w:r>
        <w:r>
          <w:rPr>
            <w:noProof/>
            <w:webHidden/>
          </w:rPr>
          <w:fldChar w:fldCharType="end"/>
        </w:r>
      </w:hyperlink>
    </w:p>
    <w:p w14:paraId="3F4328CF" w14:textId="77777777" w:rsidR="00FB0376" w:rsidRDefault="00FB0376">
      <w:pPr>
        <w:pStyle w:val="TOC5"/>
        <w:rPr>
          <w:rFonts w:asciiTheme="minorHAnsi" w:eastAsiaTheme="minorEastAsia" w:hAnsiTheme="minorHAnsi" w:cstheme="minorBidi"/>
          <w:noProof/>
          <w:sz w:val="22"/>
          <w:szCs w:val="22"/>
        </w:rPr>
      </w:pPr>
      <w:hyperlink w:anchor="_Toc456713587" w:history="1">
        <w:r w:rsidRPr="005B4606">
          <w:rPr>
            <w:rStyle w:val="Hyperlink"/>
            <w:noProof/>
          </w:rPr>
          <w:t>3.38.4.1.2 Message Semantics</w:t>
        </w:r>
        <w:r>
          <w:rPr>
            <w:noProof/>
            <w:webHidden/>
          </w:rPr>
          <w:tab/>
        </w:r>
        <w:r>
          <w:rPr>
            <w:noProof/>
            <w:webHidden/>
          </w:rPr>
          <w:fldChar w:fldCharType="begin"/>
        </w:r>
        <w:r>
          <w:rPr>
            <w:noProof/>
            <w:webHidden/>
          </w:rPr>
          <w:instrText xml:space="preserve"> PAGEREF _Toc456713587 \h </w:instrText>
        </w:r>
        <w:r>
          <w:rPr>
            <w:noProof/>
            <w:webHidden/>
          </w:rPr>
        </w:r>
        <w:r>
          <w:rPr>
            <w:noProof/>
            <w:webHidden/>
          </w:rPr>
          <w:fldChar w:fldCharType="separate"/>
        </w:r>
        <w:r>
          <w:rPr>
            <w:noProof/>
            <w:webHidden/>
          </w:rPr>
          <w:t>31</w:t>
        </w:r>
        <w:r>
          <w:rPr>
            <w:noProof/>
            <w:webHidden/>
          </w:rPr>
          <w:fldChar w:fldCharType="end"/>
        </w:r>
      </w:hyperlink>
    </w:p>
    <w:p w14:paraId="0E8161DF" w14:textId="77777777" w:rsidR="00FB0376" w:rsidRDefault="00FB0376">
      <w:pPr>
        <w:pStyle w:val="TOC5"/>
        <w:rPr>
          <w:rFonts w:asciiTheme="minorHAnsi" w:eastAsiaTheme="minorEastAsia" w:hAnsiTheme="minorHAnsi" w:cstheme="minorBidi"/>
          <w:noProof/>
          <w:sz w:val="22"/>
          <w:szCs w:val="22"/>
        </w:rPr>
      </w:pPr>
      <w:hyperlink w:anchor="_Toc456713588" w:history="1">
        <w:r w:rsidRPr="005B4606">
          <w:rPr>
            <w:rStyle w:val="Hyperlink"/>
            <w:noProof/>
          </w:rPr>
          <w:t>3.38.4.1.3 Expected Actions</w:t>
        </w:r>
        <w:r>
          <w:rPr>
            <w:noProof/>
            <w:webHidden/>
          </w:rPr>
          <w:tab/>
        </w:r>
        <w:r>
          <w:rPr>
            <w:noProof/>
            <w:webHidden/>
          </w:rPr>
          <w:fldChar w:fldCharType="begin"/>
        </w:r>
        <w:r>
          <w:rPr>
            <w:noProof/>
            <w:webHidden/>
          </w:rPr>
          <w:instrText xml:space="preserve"> PAGEREF _Toc456713588 \h </w:instrText>
        </w:r>
        <w:r>
          <w:rPr>
            <w:noProof/>
            <w:webHidden/>
          </w:rPr>
        </w:r>
        <w:r>
          <w:rPr>
            <w:noProof/>
            <w:webHidden/>
          </w:rPr>
          <w:fldChar w:fldCharType="separate"/>
        </w:r>
        <w:r>
          <w:rPr>
            <w:noProof/>
            <w:webHidden/>
          </w:rPr>
          <w:t>32</w:t>
        </w:r>
        <w:r>
          <w:rPr>
            <w:noProof/>
            <w:webHidden/>
          </w:rPr>
          <w:fldChar w:fldCharType="end"/>
        </w:r>
      </w:hyperlink>
    </w:p>
    <w:p w14:paraId="1494653B" w14:textId="77777777" w:rsidR="00FB0376" w:rsidRDefault="00FB0376">
      <w:pPr>
        <w:pStyle w:val="TOC3"/>
        <w:rPr>
          <w:rFonts w:asciiTheme="minorHAnsi" w:eastAsiaTheme="minorEastAsia" w:hAnsiTheme="minorHAnsi" w:cstheme="minorBidi"/>
          <w:noProof/>
          <w:sz w:val="22"/>
          <w:szCs w:val="22"/>
        </w:rPr>
      </w:pPr>
      <w:hyperlink w:anchor="_Toc456713589" w:history="1">
        <w:r w:rsidRPr="005B4606">
          <w:rPr>
            <w:rStyle w:val="Hyperlink"/>
            <w:noProof/>
          </w:rPr>
          <w:t>3.38.5 Security Considerations</w:t>
        </w:r>
        <w:r>
          <w:rPr>
            <w:noProof/>
            <w:webHidden/>
          </w:rPr>
          <w:tab/>
        </w:r>
        <w:r>
          <w:rPr>
            <w:noProof/>
            <w:webHidden/>
          </w:rPr>
          <w:fldChar w:fldCharType="begin"/>
        </w:r>
        <w:r>
          <w:rPr>
            <w:noProof/>
            <w:webHidden/>
          </w:rPr>
          <w:instrText xml:space="preserve"> PAGEREF _Toc456713589 \h </w:instrText>
        </w:r>
        <w:r>
          <w:rPr>
            <w:noProof/>
            <w:webHidden/>
          </w:rPr>
        </w:r>
        <w:r>
          <w:rPr>
            <w:noProof/>
            <w:webHidden/>
          </w:rPr>
          <w:fldChar w:fldCharType="separate"/>
        </w:r>
        <w:r>
          <w:rPr>
            <w:noProof/>
            <w:webHidden/>
          </w:rPr>
          <w:t>32</w:t>
        </w:r>
        <w:r>
          <w:rPr>
            <w:noProof/>
            <w:webHidden/>
          </w:rPr>
          <w:fldChar w:fldCharType="end"/>
        </w:r>
      </w:hyperlink>
    </w:p>
    <w:p w14:paraId="1BFC4B46" w14:textId="77777777" w:rsidR="00FB0376" w:rsidRDefault="00FB0376">
      <w:pPr>
        <w:pStyle w:val="TOC2"/>
        <w:rPr>
          <w:rFonts w:asciiTheme="minorHAnsi" w:eastAsiaTheme="minorEastAsia" w:hAnsiTheme="minorHAnsi" w:cstheme="minorBidi"/>
          <w:noProof/>
          <w:sz w:val="22"/>
          <w:szCs w:val="22"/>
        </w:rPr>
      </w:pPr>
      <w:hyperlink w:anchor="_Toc456713590" w:history="1">
        <w:r w:rsidRPr="005B4606">
          <w:rPr>
            <w:rStyle w:val="Hyperlink"/>
            <w:noProof/>
          </w:rPr>
          <w:t>See X.5 DCP Security Considerations.3.39 Subscribe to Care Plan Updates [PCC-39]</w:t>
        </w:r>
        <w:r>
          <w:rPr>
            <w:noProof/>
            <w:webHidden/>
          </w:rPr>
          <w:tab/>
        </w:r>
        <w:r>
          <w:rPr>
            <w:noProof/>
            <w:webHidden/>
          </w:rPr>
          <w:fldChar w:fldCharType="begin"/>
        </w:r>
        <w:r>
          <w:rPr>
            <w:noProof/>
            <w:webHidden/>
          </w:rPr>
          <w:instrText xml:space="preserve"> PAGEREF _Toc456713590 \h </w:instrText>
        </w:r>
        <w:r>
          <w:rPr>
            <w:noProof/>
            <w:webHidden/>
          </w:rPr>
        </w:r>
        <w:r>
          <w:rPr>
            <w:noProof/>
            <w:webHidden/>
          </w:rPr>
          <w:fldChar w:fldCharType="separate"/>
        </w:r>
        <w:r>
          <w:rPr>
            <w:noProof/>
            <w:webHidden/>
          </w:rPr>
          <w:t>32</w:t>
        </w:r>
        <w:r>
          <w:rPr>
            <w:noProof/>
            <w:webHidden/>
          </w:rPr>
          <w:fldChar w:fldCharType="end"/>
        </w:r>
      </w:hyperlink>
    </w:p>
    <w:p w14:paraId="38E070CE" w14:textId="77777777" w:rsidR="00FB0376" w:rsidRDefault="00FB0376">
      <w:pPr>
        <w:pStyle w:val="TOC3"/>
        <w:rPr>
          <w:rFonts w:asciiTheme="minorHAnsi" w:eastAsiaTheme="minorEastAsia" w:hAnsiTheme="minorHAnsi" w:cstheme="minorBidi"/>
          <w:noProof/>
          <w:sz w:val="22"/>
          <w:szCs w:val="22"/>
        </w:rPr>
      </w:pPr>
      <w:hyperlink w:anchor="_Toc456713591" w:history="1">
        <w:r w:rsidRPr="005B4606">
          <w:rPr>
            <w:rStyle w:val="Hyperlink"/>
            <w:noProof/>
          </w:rPr>
          <w:t>3.39.1 Scope</w:t>
        </w:r>
        <w:r>
          <w:rPr>
            <w:noProof/>
            <w:webHidden/>
          </w:rPr>
          <w:tab/>
        </w:r>
        <w:r>
          <w:rPr>
            <w:noProof/>
            <w:webHidden/>
          </w:rPr>
          <w:fldChar w:fldCharType="begin"/>
        </w:r>
        <w:r>
          <w:rPr>
            <w:noProof/>
            <w:webHidden/>
          </w:rPr>
          <w:instrText xml:space="preserve"> PAGEREF _Toc456713591 \h </w:instrText>
        </w:r>
        <w:r>
          <w:rPr>
            <w:noProof/>
            <w:webHidden/>
          </w:rPr>
        </w:r>
        <w:r>
          <w:rPr>
            <w:noProof/>
            <w:webHidden/>
          </w:rPr>
          <w:fldChar w:fldCharType="separate"/>
        </w:r>
        <w:r>
          <w:rPr>
            <w:noProof/>
            <w:webHidden/>
          </w:rPr>
          <w:t>32</w:t>
        </w:r>
        <w:r>
          <w:rPr>
            <w:noProof/>
            <w:webHidden/>
          </w:rPr>
          <w:fldChar w:fldCharType="end"/>
        </w:r>
      </w:hyperlink>
    </w:p>
    <w:p w14:paraId="15546767" w14:textId="77777777" w:rsidR="00FB0376" w:rsidRDefault="00FB0376">
      <w:pPr>
        <w:pStyle w:val="TOC3"/>
        <w:rPr>
          <w:rFonts w:asciiTheme="minorHAnsi" w:eastAsiaTheme="minorEastAsia" w:hAnsiTheme="minorHAnsi" w:cstheme="minorBidi"/>
          <w:noProof/>
          <w:sz w:val="22"/>
          <w:szCs w:val="22"/>
        </w:rPr>
      </w:pPr>
      <w:hyperlink w:anchor="_Toc456713592" w:history="1">
        <w:r w:rsidRPr="005B4606">
          <w:rPr>
            <w:rStyle w:val="Hyperlink"/>
            <w:noProof/>
          </w:rPr>
          <w:t>3.39.2 Actor Roles</w:t>
        </w:r>
        <w:r>
          <w:rPr>
            <w:noProof/>
            <w:webHidden/>
          </w:rPr>
          <w:tab/>
        </w:r>
        <w:r>
          <w:rPr>
            <w:noProof/>
            <w:webHidden/>
          </w:rPr>
          <w:fldChar w:fldCharType="begin"/>
        </w:r>
        <w:r>
          <w:rPr>
            <w:noProof/>
            <w:webHidden/>
          </w:rPr>
          <w:instrText xml:space="preserve"> PAGEREF _Toc456713592 \h </w:instrText>
        </w:r>
        <w:r>
          <w:rPr>
            <w:noProof/>
            <w:webHidden/>
          </w:rPr>
        </w:r>
        <w:r>
          <w:rPr>
            <w:noProof/>
            <w:webHidden/>
          </w:rPr>
          <w:fldChar w:fldCharType="separate"/>
        </w:r>
        <w:r>
          <w:rPr>
            <w:noProof/>
            <w:webHidden/>
          </w:rPr>
          <w:t>32</w:t>
        </w:r>
        <w:r>
          <w:rPr>
            <w:noProof/>
            <w:webHidden/>
          </w:rPr>
          <w:fldChar w:fldCharType="end"/>
        </w:r>
      </w:hyperlink>
    </w:p>
    <w:p w14:paraId="620FA8B7" w14:textId="77777777" w:rsidR="00FB0376" w:rsidRDefault="00FB0376">
      <w:pPr>
        <w:pStyle w:val="TOC3"/>
        <w:rPr>
          <w:rFonts w:asciiTheme="minorHAnsi" w:eastAsiaTheme="minorEastAsia" w:hAnsiTheme="minorHAnsi" w:cstheme="minorBidi"/>
          <w:noProof/>
          <w:sz w:val="22"/>
          <w:szCs w:val="22"/>
        </w:rPr>
      </w:pPr>
      <w:hyperlink w:anchor="_Toc456713593" w:history="1">
        <w:r w:rsidRPr="005B4606">
          <w:rPr>
            <w:rStyle w:val="Hyperlink"/>
            <w:noProof/>
          </w:rPr>
          <w:t>3.39.3 Referenced Standards</w:t>
        </w:r>
        <w:r>
          <w:rPr>
            <w:noProof/>
            <w:webHidden/>
          </w:rPr>
          <w:tab/>
        </w:r>
        <w:r>
          <w:rPr>
            <w:noProof/>
            <w:webHidden/>
          </w:rPr>
          <w:fldChar w:fldCharType="begin"/>
        </w:r>
        <w:r>
          <w:rPr>
            <w:noProof/>
            <w:webHidden/>
          </w:rPr>
          <w:instrText xml:space="preserve"> PAGEREF _Toc456713593 \h </w:instrText>
        </w:r>
        <w:r>
          <w:rPr>
            <w:noProof/>
            <w:webHidden/>
          </w:rPr>
        </w:r>
        <w:r>
          <w:rPr>
            <w:noProof/>
            <w:webHidden/>
          </w:rPr>
          <w:fldChar w:fldCharType="separate"/>
        </w:r>
        <w:r>
          <w:rPr>
            <w:noProof/>
            <w:webHidden/>
          </w:rPr>
          <w:t>32</w:t>
        </w:r>
        <w:r>
          <w:rPr>
            <w:noProof/>
            <w:webHidden/>
          </w:rPr>
          <w:fldChar w:fldCharType="end"/>
        </w:r>
      </w:hyperlink>
    </w:p>
    <w:p w14:paraId="0DC86D91" w14:textId="77777777" w:rsidR="00FB0376" w:rsidRDefault="00FB0376">
      <w:pPr>
        <w:pStyle w:val="TOC3"/>
        <w:rPr>
          <w:rFonts w:asciiTheme="minorHAnsi" w:eastAsiaTheme="minorEastAsia" w:hAnsiTheme="minorHAnsi" w:cstheme="minorBidi"/>
          <w:noProof/>
          <w:sz w:val="22"/>
          <w:szCs w:val="22"/>
        </w:rPr>
      </w:pPr>
      <w:hyperlink w:anchor="_Toc456713594" w:history="1">
        <w:r w:rsidRPr="005B4606">
          <w:rPr>
            <w:rStyle w:val="Hyperlink"/>
            <w:noProof/>
          </w:rPr>
          <w:t>3.39.4 Interaction Diagram</w:t>
        </w:r>
        <w:r>
          <w:rPr>
            <w:noProof/>
            <w:webHidden/>
          </w:rPr>
          <w:tab/>
        </w:r>
        <w:r>
          <w:rPr>
            <w:noProof/>
            <w:webHidden/>
          </w:rPr>
          <w:fldChar w:fldCharType="begin"/>
        </w:r>
        <w:r>
          <w:rPr>
            <w:noProof/>
            <w:webHidden/>
          </w:rPr>
          <w:instrText xml:space="preserve"> PAGEREF _Toc456713594 \h </w:instrText>
        </w:r>
        <w:r>
          <w:rPr>
            <w:noProof/>
            <w:webHidden/>
          </w:rPr>
        </w:r>
        <w:r>
          <w:rPr>
            <w:noProof/>
            <w:webHidden/>
          </w:rPr>
          <w:fldChar w:fldCharType="separate"/>
        </w:r>
        <w:r>
          <w:rPr>
            <w:noProof/>
            <w:webHidden/>
          </w:rPr>
          <w:t>33</w:t>
        </w:r>
        <w:r>
          <w:rPr>
            <w:noProof/>
            <w:webHidden/>
          </w:rPr>
          <w:fldChar w:fldCharType="end"/>
        </w:r>
      </w:hyperlink>
    </w:p>
    <w:p w14:paraId="5D201B88" w14:textId="77777777" w:rsidR="00FB0376" w:rsidRDefault="00FB0376">
      <w:pPr>
        <w:pStyle w:val="TOC4"/>
        <w:rPr>
          <w:rFonts w:asciiTheme="minorHAnsi" w:eastAsiaTheme="minorEastAsia" w:hAnsiTheme="minorHAnsi" w:cstheme="minorBidi"/>
          <w:noProof/>
          <w:sz w:val="22"/>
          <w:szCs w:val="22"/>
        </w:rPr>
      </w:pPr>
      <w:hyperlink w:anchor="_Toc456713595" w:history="1">
        <w:r w:rsidRPr="005B4606">
          <w:rPr>
            <w:rStyle w:val="Hyperlink"/>
            <w:noProof/>
          </w:rPr>
          <w:t>3.39.4.1 Subscribe to Care Plan Updates</w:t>
        </w:r>
        <w:r>
          <w:rPr>
            <w:noProof/>
            <w:webHidden/>
          </w:rPr>
          <w:tab/>
        </w:r>
        <w:r>
          <w:rPr>
            <w:noProof/>
            <w:webHidden/>
          </w:rPr>
          <w:fldChar w:fldCharType="begin"/>
        </w:r>
        <w:r>
          <w:rPr>
            <w:noProof/>
            <w:webHidden/>
          </w:rPr>
          <w:instrText xml:space="preserve"> PAGEREF _Toc456713595 \h </w:instrText>
        </w:r>
        <w:r>
          <w:rPr>
            <w:noProof/>
            <w:webHidden/>
          </w:rPr>
        </w:r>
        <w:r>
          <w:rPr>
            <w:noProof/>
            <w:webHidden/>
          </w:rPr>
          <w:fldChar w:fldCharType="separate"/>
        </w:r>
        <w:r>
          <w:rPr>
            <w:noProof/>
            <w:webHidden/>
          </w:rPr>
          <w:t>33</w:t>
        </w:r>
        <w:r>
          <w:rPr>
            <w:noProof/>
            <w:webHidden/>
          </w:rPr>
          <w:fldChar w:fldCharType="end"/>
        </w:r>
      </w:hyperlink>
    </w:p>
    <w:p w14:paraId="33CD11AA" w14:textId="77777777" w:rsidR="00FB0376" w:rsidRDefault="00FB0376">
      <w:pPr>
        <w:pStyle w:val="TOC5"/>
        <w:rPr>
          <w:rFonts w:asciiTheme="minorHAnsi" w:eastAsiaTheme="minorEastAsia" w:hAnsiTheme="minorHAnsi" w:cstheme="minorBidi"/>
          <w:noProof/>
          <w:sz w:val="22"/>
          <w:szCs w:val="22"/>
        </w:rPr>
      </w:pPr>
      <w:hyperlink w:anchor="_Toc456713596" w:history="1">
        <w:r w:rsidRPr="005B4606">
          <w:rPr>
            <w:rStyle w:val="Hyperlink"/>
            <w:noProof/>
          </w:rPr>
          <w:t>3.39.4.1.1 Trigger Events</w:t>
        </w:r>
        <w:r>
          <w:rPr>
            <w:noProof/>
            <w:webHidden/>
          </w:rPr>
          <w:tab/>
        </w:r>
        <w:r>
          <w:rPr>
            <w:noProof/>
            <w:webHidden/>
          </w:rPr>
          <w:fldChar w:fldCharType="begin"/>
        </w:r>
        <w:r>
          <w:rPr>
            <w:noProof/>
            <w:webHidden/>
          </w:rPr>
          <w:instrText xml:space="preserve"> PAGEREF _Toc456713596 \h </w:instrText>
        </w:r>
        <w:r>
          <w:rPr>
            <w:noProof/>
            <w:webHidden/>
          </w:rPr>
        </w:r>
        <w:r>
          <w:rPr>
            <w:noProof/>
            <w:webHidden/>
          </w:rPr>
          <w:fldChar w:fldCharType="separate"/>
        </w:r>
        <w:r>
          <w:rPr>
            <w:noProof/>
            <w:webHidden/>
          </w:rPr>
          <w:t>33</w:t>
        </w:r>
        <w:r>
          <w:rPr>
            <w:noProof/>
            <w:webHidden/>
          </w:rPr>
          <w:fldChar w:fldCharType="end"/>
        </w:r>
      </w:hyperlink>
    </w:p>
    <w:p w14:paraId="5D2B77C1" w14:textId="77777777" w:rsidR="00FB0376" w:rsidRDefault="00FB0376">
      <w:pPr>
        <w:pStyle w:val="TOC5"/>
        <w:rPr>
          <w:rFonts w:asciiTheme="minorHAnsi" w:eastAsiaTheme="minorEastAsia" w:hAnsiTheme="minorHAnsi" w:cstheme="minorBidi"/>
          <w:noProof/>
          <w:sz w:val="22"/>
          <w:szCs w:val="22"/>
        </w:rPr>
      </w:pPr>
      <w:hyperlink w:anchor="_Toc456713597" w:history="1">
        <w:r w:rsidRPr="005B4606">
          <w:rPr>
            <w:rStyle w:val="Hyperlink"/>
            <w:noProof/>
          </w:rPr>
          <w:t>3.39.4.1.2 Message Semantics</w:t>
        </w:r>
        <w:r>
          <w:rPr>
            <w:noProof/>
            <w:webHidden/>
          </w:rPr>
          <w:tab/>
        </w:r>
        <w:r>
          <w:rPr>
            <w:noProof/>
            <w:webHidden/>
          </w:rPr>
          <w:fldChar w:fldCharType="begin"/>
        </w:r>
        <w:r>
          <w:rPr>
            <w:noProof/>
            <w:webHidden/>
          </w:rPr>
          <w:instrText xml:space="preserve"> PAGEREF _Toc456713597 \h </w:instrText>
        </w:r>
        <w:r>
          <w:rPr>
            <w:noProof/>
            <w:webHidden/>
          </w:rPr>
        </w:r>
        <w:r>
          <w:rPr>
            <w:noProof/>
            <w:webHidden/>
          </w:rPr>
          <w:fldChar w:fldCharType="separate"/>
        </w:r>
        <w:r>
          <w:rPr>
            <w:noProof/>
            <w:webHidden/>
          </w:rPr>
          <w:t>33</w:t>
        </w:r>
        <w:r>
          <w:rPr>
            <w:noProof/>
            <w:webHidden/>
          </w:rPr>
          <w:fldChar w:fldCharType="end"/>
        </w:r>
      </w:hyperlink>
    </w:p>
    <w:p w14:paraId="679E0E83" w14:textId="77777777" w:rsidR="00FB0376" w:rsidRDefault="00FB0376">
      <w:pPr>
        <w:pStyle w:val="TOC5"/>
        <w:rPr>
          <w:rFonts w:asciiTheme="minorHAnsi" w:eastAsiaTheme="minorEastAsia" w:hAnsiTheme="minorHAnsi" w:cstheme="minorBidi"/>
          <w:noProof/>
          <w:sz w:val="22"/>
          <w:szCs w:val="22"/>
        </w:rPr>
      </w:pPr>
      <w:hyperlink w:anchor="_Toc456713598" w:history="1">
        <w:r w:rsidRPr="005B4606">
          <w:rPr>
            <w:rStyle w:val="Hyperlink"/>
            <w:noProof/>
          </w:rPr>
          <w:t>3.39.4.1.3 Expected Actions</w:t>
        </w:r>
        <w:r>
          <w:rPr>
            <w:noProof/>
            <w:webHidden/>
          </w:rPr>
          <w:tab/>
        </w:r>
        <w:r>
          <w:rPr>
            <w:noProof/>
            <w:webHidden/>
          </w:rPr>
          <w:fldChar w:fldCharType="begin"/>
        </w:r>
        <w:r>
          <w:rPr>
            <w:noProof/>
            <w:webHidden/>
          </w:rPr>
          <w:instrText xml:space="preserve"> PAGEREF _Toc456713598 \h </w:instrText>
        </w:r>
        <w:r>
          <w:rPr>
            <w:noProof/>
            <w:webHidden/>
          </w:rPr>
        </w:r>
        <w:r>
          <w:rPr>
            <w:noProof/>
            <w:webHidden/>
          </w:rPr>
          <w:fldChar w:fldCharType="separate"/>
        </w:r>
        <w:r>
          <w:rPr>
            <w:noProof/>
            <w:webHidden/>
          </w:rPr>
          <w:t>34</w:t>
        </w:r>
        <w:r>
          <w:rPr>
            <w:noProof/>
            <w:webHidden/>
          </w:rPr>
          <w:fldChar w:fldCharType="end"/>
        </w:r>
      </w:hyperlink>
    </w:p>
    <w:p w14:paraId="359FAAE8" w14:textId="77777777" w:rsidR="00FB0376" w:rsidRDefault="00FB0376">
      <w:pPr>
        <w:pStyle w:val="TOC4"/>
        <w:rPr>
          <w:rFonts w:asciiTheme="minorHAnsi" w:eastAsiaTheme="minorEastAsia" w:hAnsiTheme="minorHAnsi" w:cstheme="minorBidi"/>
          <w:noProof/>
          <w:sz w:val="22"/>
          <w:szCs w:val="22"/>
        </w:rPr>
      </w:pPr>
      <w:hyperlink w:anchor="_Toc456713599" w:history="1">
        <w:r w:rsidRPr="005B4606">
          <w:rPr>
            <w:rStyle w:val="Hyperlink"/>
            <w:noProof/>
          </w:rPr>
          <w:t>3.39.4.2 Update Subscription to Care Plan Updates</w:t>
        </w:r>
        <w:r>
          <w:rPr>
            <w:noProof/>
            <w:webHidden/>
          </w:rPr>
          <w:tab/>
        </w:r>
        <w:r>
          <w:rPr>
            <w:noProof/>
            <w:webHidden/>
          </w:rPr>
          <w:fldChar w:fldCharType="begin"/>
        </w:r>
        <w:r>
          <w:rPr>
            <w:noProof/>
            <w:webHidden/>
          </w:rPr>
          <w:instrText xml:space="preserve"> PAGEREF _Toc456713599 \h </w:instrText>
        </w:r>
        <w:r>
          <w:rPr>
            <w:noProof/>
            <w:webHidden/>
          </w:rPr>
        </w:r>
        <w:r>
          <w:rPr>
            <w:noProof/>
            <w:webHidden/>
          </w:rPr>
          <w:fldChar w:fldCharType="separate"/>
        </w:r>
        <w:r>
          <w:rPr>
            <w:noProof/>
            <w:webHidden/>
          </w:rPr>
          <w:t>34</w:t>
        </w:r>
        <w:r>
          <w:rPr>
            <w:noProof/>
            <w:webHidden/>
          </w:rPr>
          <w:fldChar w:fldCharType="end"/>
        </w:r>
      </w:hyperlink>
    </w:p>
    <w:p w14:paraId="496C4EA9" w14:textId="77777777" w:rsidR="00FB0376" w:rsidRDefault="00FB0376">
      <w:pPr>
        <w:pStyle w:val="TOC5"/>
        <w:rPr>
          <w:rFonts w:asciiTheme="minorHAnsi" w:eastAsiaTheme="minorEastAsia" w:hAnsiTheme="minorHAnsi" w:cstheme="minorBidi"/>
          <w:noProof/>
          <w:sz w:val="22"/>
          <w:szCs w:val="22"/>
        </w:rPr>
      </w:pPr>
      <w:hyperlink w:anchor="_Toc456713600" w:history="1">
        <w:r w:rsidRPr="005B4606">
          <w:rPr>
            <w:rStyle w:val="Hyperlink"/>
            <w:noProof/>
          </w:rPr>
          <w:t>3.39.4.2.1 Trigger Events</w:t>
        </w:r>
        <w:r>
          <w:rPr>
            <w:noProof/>
            <w:webHidden/>
          </w:rPr>
          <w:tab/>
        </w:r>
        <w:r>
          <w:rPr>
            <w:noProof/>
            <w:webHidden/>
          </w:rPr>
          <w:fldChar w:fldCharType="begin"/>
        </w:r>
        <w:r>
          <w:rPr>
            <w:noProof/>
            <w:webHidden/>
          </w:rPr>
          <w:instrText xml:space="preserve"> PAGEREF _Toc456713600 \h </w:instrText>
        </w:r>
        <w:r>
          <w:rPr>
            <w:noProof/>
            <w:webHidden/>
          </w:rPr>
        </w:r>
        <w:r>
          <w:rPr>
            <w:noProof/>
            <w:webHidden/>
          </w:rPr>
          <w:fldChar w:fldCharType="separate"/>
        </w:r>
        <w:r>
          <w:rPr>
            <w:noProof/>
            <w:webHidden/>
          </w:rPr>
          <w:t>34</w:t>
        </w:r>
        <w:r>
          <w:rPr>
            <w:noProof/>
            <w:webHidden/>
          </w:rPr>
          <w:fldChar w:fldCharType="end"/>
        </w:r>
      </w:hyperlink>
    </w:p>
    <w:p w14:paraId="5B129511" w14:textId="77777777" w:rsidR="00FB0376" w:rsidRDefault="00FB0376">
      <w:pPr>
        <w:pStyle w:val="TOC5"/>
        <w:rPr>
          <w:rFonts w:asciiTheme="minorHAnsi" w:eastAsiaTheme="minorEastAsia" w:hAnsiTheme="minorHAnsi" w:cstheme="minorBidi"/>
          <w:noProof/>
          <w:sz w:val="22"/>
          <w:szCs w:val="22"/>
        </w:rPr>
      </w:pPr>
      <w:hyperlink w:anchor="_Toc456713601" w:history="1">
        <w:r w:rsidRPr="005B4606">
          <w:rPr>
            <w:rStyle w:val="Hyperlink"/>
            <w:noProof/>
          </w:rPr>
          <w:t>3.39.4.2.2 Message Semantics</w:t>
        </w:r>
        <w:r>
          <w:rPr>
            <w:noProof/>
            <w:webHidden/>
          </w:rPr>
          <w:tab/>
        </w:r>
        <w:r>
          <w:rPr>
            <w:noProof/>
            <w:webHidden/>
          </w:rPr>
          <w:fldChar w:fldCharType="begin"/>
        </w:r>
        <w:r>
          <w:rPr>
            <w:noProof/>
            <w:webHidden/>
          </w:rPr>
          <w:instrText xml:space="preserve"> PAGEREF _Toc456713601 \h </w:instrText>
        </w:r>
        <w:r>
          <w:rPr>
            <w:noProof/>
            <w:webHidden/>
          </w:rPr>
        </w:r>
        <w:r>
          <w:rPr>
            <w:noProof/>
            <w:webHidden/>
          </w:rPr>
          <w:fldChar w:fldCharType="separate"/>
        </w:r>
        <w:r>
          <w:rPr>
            <w:noProof/>
            <w:webHidden/>
          </w:rPr>
          <w:t>34</w:t>
        </w:r>
        <w:r>
          <w:rPr>
            <w:noProof/>
            <w:webHidden/>
          </w:rPr>
          <w:fldChar w:fldCharType="end"/>
        </w:r>
      </w:hyperlink>
    </w:p>
    <w:p w14:paraId="72ED87B0" w14:textId="77777777" w:rsidR="00FB0376" w:rsidRDefault="00FB0376">
      <w:pPr>
        <w:pStyle w:val="TOC5"/>
        <w:rPr>
          <w:rFonts w:asciiTheme="minorHAnsi" w:eastAsiaTheme="minorEastAsia" w:hAnsiTheme="minorHAnsi" w:cstheme="minorBidi"/>
          <w:noProof/>
          <w:sz w:val="22"/>
          <w:szCs w:val="22"/>
        </w:rPr>
      </w:pPr>
      <w:hyperlink w:anchor="_Toc456713602" w:history="1">
        <w:r w:rsidRPr="005B4606">
          <w:rPr>
            <w:rStyle w:val="Hyperlink"/>
            <w:noProof/>
          </w:rPr>
          <w:t>3.39.4.2.3 Expected Actions</w:t>
        </w:r>
        <w:r>
          <w:rPr>
            <w:noProof/>
            <w:webHidden/>
          </w:rPr>
          <w:tab/>
        </w:r>
        <w:r>
          <w:rPr>
            <w:noProof/>
            <w:webHidden/>
          </w:rPr>
          <w:fldChar w:fldCharType="begin"/>
        </w:r>
        <w:r>
          <w:rPr>
            <w:noProof/>
            <w:webHidden/>
          </w:rPr>
          <w:instrText xml:space="preserve"> PAGEREF _Toc456713602 \h </w:instrText>
        </w:r>
        <w:r>
          <w:rPr>
            <w:noProof/>
            <w:webHidden/>
          </w:rPr>
        </w:r>
        <w:r>
          <w:rPr>
            <w:noProof/>
            <w:webHidden/>
          </w:rPr>
          <w:fldChar w:fldCharType="separate"/>
        </w:r>
        <w:r>
          <w:rPr>
            <w:noProof/>
            <w:webHidden/>
          </w:rPr>
          <w:t>34</w:t>
        </w:r>
        <w:r>
          <w:rPr>
            <w:noProof/>
            <w:webHidden/>
          </w:rPr>
          <w:fldChar w:fldCharType="end"/>
        </w:r>
      </w:hyperlink>
    </w:p>
    <w:p w14:paraId="1D7B54F7" w14:textId="77777777" w:rsidR="00FB0376" w:rsidRDefault="00FB0376">
      <w:pPr>
        <w:pStyle w:val="TOC3"/>
        <w:rPr>
          <w:rFonts w:asciiTheme="minorHAnsi" w:eastAsiaTheme="minorEastAsia" w:hAnsiTheme="minorHAnsi" w:cstheme="minorBidi"/>
          <w:noProof/>
          <w:sz w:val="22"/>
          <w:szCs w:val="22"/>
        </w:rPr>
      </w:pPr>
      <w:hyperlink w:anchor="_Toc456713603" w:history="1">
        <w:r w:rsidRPr="005B4606">
          <w:rPr>
            <w:rStyle w:val="Hyperlink"/>
            <w:noProof/>
          </w:rPr>
          <w:t>3.39.5 Security Considerations</w:t>
        </w:r>
        <w:r>
          <w:rPr>
            <w:noProof/>
            <w:webHidden/>
          </w:rPr>
          <w:tab/>
        </w:r>
        <w:r>
          <w:rPr>
            <w:noProof/>
            <w:webHidden/>
          </w:rPr>
          <w:fldChar w:fldCharType="begin"/>
        </w:r>
        <w:r>
          <w:rPr>
            <w:noProof/>
            <w:webHidden/>
          </w:rPr>
          <w:instrText xml:space="preserve"> PAGEREF _Toc456713603 \h </w:instrText>
        </w:r>
        <w:r>
          <w:rPr>
            <w:noProof/>
            <w:webHidden/>
          </w:rPr>
        </w:r>
        <w:r>
          <w:rPr>
            <w:noProof/>
            <w:webHidden/>
          </w:rPr>
          <w:fldChar w:fldCharType="separate"/>
        </w:r>
        <w:r>
          <w:rPr>
            <w:noProof/>
            <w:webHidden/>
          </w:rPr>
          <w:t>34</w:t>
        </w:r>
        <w:r>
          <w:rPr>
            <w:noProof/>
            <w:webHidden/>
          </w:rPr>
          <w:fldChar w:fldCharType="end"/>
        </w:r>
      </w:hyperlink>
    </w:p>
    <w:p w14:paraId="1F773C1C" w14:textId="77777777" w:rsidR="00FB0376" w:rsidRDefault="00FB0376">
      <w:pPr>
        <w:pStyle w:val="TOC2"/>
        <w:rPr>
          <w:rFonts w:asciiTheme="minorHAnsi" w:eastAsiaTheme="minorEastAsia" w:hAnsiTheme="minorHAnsi" w:cstheme="minorBidi"/>
          <w:noProof/>
          <w:sz w:val="22"/>
          <w:szCs w:val="22"/>
        </w:rPr>
      </w:pPr>
      <w:hyperlink w:anchor="_Toc456713604" w:history="1">
        <w:r w:rsidRPr="005B4606">
          <w:rPr>
            <w:rStyle w:val="Hyperlink"/>
            <w:noProof/>
          </w:rPr>
          <w:t>3.40 Provide Care Plan [PCC-40]</w:t>
        </w:r>
        <w:r>
          <w:rPr>
            <w:noProof/>
            <w:webHidden/>
          </w:rPr>
          <w:tab/>
        </w:r>
        <w:r>
          <w:rPr>
            <w:noProof/>
            <w:webHidden/>
          </w:rPr>
          <w:fldChar w:fldCharType="begin"/>
        </w:r>
        <w:r>
          <w:rPr>
            <w:noProof/>
            <w:webHidden/>
          </w:rPr>
          <w:instrText xml:space="preserve"> PAGEREF _Toc456713604 \h </w:instrText>
        </w:r>
        <w:r>
          <w:rPr>
            <w:noProof/>
            <w:webHidden/>
          </w:rPr>
        </w:r>
        <w:r>
          <w:rPr>
            <w:noProof/>
            <w:webHidden/>
          </w:rPr>
          <w:fldChar w:fldCharType="separate"/>
        </w:r>
        <w:r>
          <w:rPr>
            <w:noProof/>
            <w:webHidden/>
          </w:rPr>
          <w:t>35</w:t>
        </w:r>
        <w:r>
          <w:rPr>
            <w:noProof/>
            <w:webHidden/>
          </w:rPr>
          <w:fldChar w:fldCharType="end"/>
        </w:r>
      </w:hyperlink>
    </w:p>
    <w:p w14:paraId="3C49B060" w14:textId="77777777" w:rsidR="00FB0376" w:rsidRDefault="00FB0376">
      <w:pPr>
        <w:pStyle w:val="TOC3"/>
        <w:rPr>
          <w:rFonts w:asciiTheme="minorHAnsi" w:eastAsiaTheme="minorEastAsia" w:hAnsiTheme="minorHAnsi" w:cstheme="minorBidi"/>
          <w:noProof/>
          <w:sz w:val="22"/>
          <w:szCs w:val="22"/>
        </w:rPr>
      </w:pPr>
      <w:hyperlink w:anchor="_Toc456713605" w:history="1">
        <w:r w:rsidRPr="005B4606">
          <w:rPr>
            <w:rStyle w:val="Hyperlink"/>
            <w:noProof/>
          </w:rPr>
          <w:t>3.40.1 Scope</w:t>
        </w:r>
        <w:r>
          <w:rPr>
            <w:noProof/>
            <w:webHidden/>
          </w:rPr>
          <w:tab/>
        </w:r>
        <w:r>
          <w:rPr>
            <w:noProof/>
            <w:webHidden/>
          </w:rPr>
          <w:fldChar w:fldCharType="begin"/>
        </w:r>
        <w:r>
          <w:rPr>
            <w:noProof/>
            <w:webHidden/>
          </w:rPr>
          <w:instrText xml:space="preserve"> PAGEREF _Toc456713605 \h </w:instrText>
        </w:r>
        <w:r>
          <w:rPr>
            <w:noProof/>
            <w:webHidden/>
          </w:rPr>
        </w:r>
        <w:r>
          <w:rPr>
            <w:noProof/>
            <w:webHidden/>
          </w:rPr>
          <w:fldChar w:fldCharType="separate"/>
        </w:r>
        <w:r>
          <w:rPr>
            <w:noProof/>
            <w:webHidden/>
          </w:rPr>
          <w:t>35</w:t>
        </w:r>
        <w:r>
          <w:rPr>
            <w:noProof/>
            <w:webHidden/>
          </w:rPr>
          <w:fldChar w:fldCharType="end"/>
        </w:r>
      </w:hyperlink>
    </w:p>
    <w:p w14:paraId="7200212C" w14:textId="77777777" w:rsidR="00FB0376" w:rsidRDefault="00FB0376">
      <w:pPr>
        <w:pStyle w:val="TOC3"/>
        <w:rPr>
          <w:rFonts w:asciiTheme="minorHAnsi" w:eastAsiaTheme="minorEastAsia" w:hAnsiTheme="minorHAnsi" w:cstheme="minorBidi"/>
          <w:noProof/>
          <w:sz w:val="22"/>
          <w:szCs w:val="22"/>
        </w:rPr>
      </w:pPr>
      <w:hyperlink w:anchor="_Toc456713606" w:history="1">
        <w:r w:rsidRPr="005B4606">
          <w:rPr>
            <w:rStyle w:val="Hyperlink"/>
            <w:noProof/>
          </w:rPr>
          <w:t>3.40.2 Actor Roles</w:t>
        </w:r>
        <w:r>
          <w:rPr>
            <w:noProof/>
            <w:webHidden/>
          </w:rPr>
          <w:tab/>
        </w:r>
        <w:r>
          <w:rPr>
            <w:noProof/>
            <w:webHidden/>
          </w:rPr>
          <w:fldChar w:fldCharType="begin"/>
        </w:r>
        <w:r>
          <w:rPr>
            <w:noProof/>
            <w:webHidden/>
          </w:rPr>
          <w:instrText xml:space="preserve"> PAGEREF _Toc456713606 \h </w:instrText>
        </w:r>
        <w:r>
          <w:rPr>
            <w:noProof/>
            <w:webHidden/>
          </w:rPr>
        </w:r>
        <w:r>
          <w:rPr>
            <w:noProof/>
            <w:webHidden/>
          </w:rPr>
          <w:fldChar w:fldCharType="separate"/>
        </w:r>
        <w:r>
          <w:rPr>
            <w:noProof/>
            <w:webHidden/>
          </w:rPr>
          <w:t>35</w:t>
        </w:r>
        <w:r>
          <w:rPr>
            <w:noProof/>
            <w:webHidden/>
          </w:rPr>
          <w:fldChar w:fldCharType="end"/>
        </w:r>
      </w:hyperlink>
    </w:p>
    <w:p w14:paraId="0A058E12" w14:textId="77777777" w:rsidR="00FB0376" w:rsidRDefault="00FB0376">
      <w:pPr>
        <w:pStyle w:val="TOC3"/>
        <w:rPr>
          <w:rFonts w:asciiTheme="minorHAnsi" w:eastAsiaTheme="minorEastAsia" w:hAnsiTheme="minorHAnsi" w:cstheme="minorBidi"/>
          <w:noProof/>
          <w:sz w:val="22"/>
          <w:szCs w:val="22"/>
        </w:rPr>
      </w:pPr>
      <w:hyperlink w:anchor="_Toc456713607" w:history="1">
        <w:r w:rsidRPr="005B4606">
          <w:rPr>
            <w:rStyle w:val="Hyperlink"/>
            <w:noProof/>
          </w:rPr>
          <w:t>3.40.3 Referenced Standards</w:t>
        </w:r>
        <w:r>
          <w:rPr>
            <w:noProof/>
            <w:webHidden/>
          </w:rPr>
          <w:tab/>
        </w:r>
        <w:r>
          <w:rPr>
            <w:noProof/>
            <w:webHidden/>
          </w:rPr>
          <w:fldChar w:fldCharType="begin"/>
        </w:r>
        <w:r>
          <w:rPr>
            <w:noProof/>
            <w:webHidden/>
          </w:rPr>
          <w:instrText xml:space="preserve"> PAGEREF _Toc456713607 \h </w:instrText>
        </w:r>
        <w:r>
          <w:rPr>
            <w:noProof/>
            <w:webHidden/>
          </w:rPr>
        </w:r>
        <w:r>
          <w:rPr>
            <w:noProof/>
            <w:webHidden/>
          </w:rPr>
          <w:fldChar w:fldCharType="separate"/>
        </w:r>
        <w:r>
          <w:rPr>
            <w:noProof/>
            <w:webHidden/>
          </w:rPr>
          <w:t>35</w:t>
        </w:r>
        <w:r>
          <w:rPr>
            <w:noProof/>
            <w:webHidden/>
          </w:rPr>
          <w:fldChar w:fldCharType="end"/>
        </w:r>
      </w:hyperlink>
    </w:p>
    <w:p w14:paraId="12281066" w14:textId="77777777" w:rsidR="00FB0376" w:rsidRDefault="00FB0376">
      <w:pPr>
        <w:pStyle w:val="TOC3"/>
        <w:rPr>
          <w:rFonts w:asciiTheme="minorHAnsi" w:eastAsiaTheme="minorEastAsia" w:hAnsiTheme="minorHAnsi" w:cstheme="minorBidi"/>
          <w:noProof/>
          <w:sz w:val="22"/>
          <w:szCs w:val="22"/>
        </w:rPr>
      </w:pPr>
      <w:hyperlink w:anchor="_Toc456713608" w:history="1">
        <w:r w:rsidRPr="005B4606">
          <w:rPr>
            <w:rStyle w:val="Hyperlink"/>
            <w:noProof/>
          </w:rPr>
          <w:t>3.40.4 Interaction Diagram</w:t>
        </w:r>
        <w:r>
          <w:rPr>
            <w:noProof/>
            <w:webHidden/>
          </w:rPr>
          <w:tab/>
        </w:r>
        <w:r>
          <w:rPr>
            <w:noProof/>
            <w:webHidden/>
          </w:rPr>
          <w:fldChar w:fldCharType="begin"/>
        </w:r>
        <w:r>
          <w:rPr>
            <w:noProof/>
            <w:webHidden/>
          </w:rPr>
          <w:instrText xml:space="preserve"> PAGEREF _Toc456713608 \h </w:instrText>
        </w:r>
        <w:r>
          <w:rPr>
            <w:noProof/>
            <w:webHidden/>
          </w:rPr>
        </w:r>
        <w:r>
          <w:rPr>
            <w:noProof/>
            <w:webHidden/>
          </w:rPr>
          <w:fldChar w:fldCharType="separate"/>
        </w:r>
        <w:r>
          <w:rPr>
            <w:noProof/>
            <w:webHidden/>
          </w:rPr>
          <w:t>36</w:t>
        </w:r>
        <w:r>
          <w:rPr>
            <w:noProof/>
            <w:webHidden/>
          </w:rPr>
          <w:fldChar w:fldCharType="end"/>
        </w:r>
      </w:hyperlink>
    </w:p>
    <w:p w14:paraId="2609D3F3" w14:textId="77777777" w:rsidR="00FB0376" w:rsidRDefault="00FB0376">
      <w:pPr>
        <w:pStyle w:val="TOC4"/>
        <w:rPr>
          <w:rFonts w:asciiTheme="minorHAnsi" w:eastAsiaTheme="minorEastAsia" w:hAnsiTheme="minorHAnsi" w:cstheme="minorBidi"/>
          <w:noProof/>
          <w:sz w:val="22"/>
          <w:szCs w:val="22"/>
        </w:rPr>
      </w:pPr>
      <w:hyperlink w:anchor="_Toc456713609" w:history="1">
        <w:r w:rsidRPr="005B4606">
          <w:rPr>
            <w:rStyle w:val="Hyperlink"/>
            <w:noProof/>
          </w:rPr>
          <w:t>3.40.4.1 Provide Care Plan</w:t>
        </w:r>
        <w:r>
          <w:rPr>
            <w:noProof/>
            <w:webHidden/>
          </w:rPr>
          <w:tab/>
        </w:r>
        <w:r>
          <w:rPr>
            <w:noProof/>
            <w:webHidden/>
          </w:rPr>
          <w:fldChar w:fldCharType="begin"/>
        </w:r>
        <w:r>
          <w:rPr>
            <w:noProof/>
            <w:webHidden/>
          </w:rPr>
          <w:instrText xml:space="preserve"> PAGEREF _Toc456713609 \h </w:instrText>
        </w:r>
        <w:r>
          <w:rPr>
            <w:noProof/>
            <w:webHidden/>
          </w:rPr>
        </w:r>
        <w:r>
          <w:rPr>
            <w:noProof/>
            <w:webHidden/>
          </w:rPr>
          <w:fldChar w:fldCharType="separate"/>
        </w:r>
        <w:r>
          <w:rPr>
            <w:noProof/>
            <w:webHidden/>
          </w:rPr>
          <w:t>36</w:t>
        </w:r>
        <w:r>
          <w:rPr>
            <w:noProof/>
            <w:webHidden/>
          </w:rPr>
          <w:fldChar w:fldCharType="end"/>
        </w:r>
      </w:hyperlink>
    </w:p>
    <w:p w14:paraId="6214E246" w14:textId="77777777" w:rsidR="00FB0376" w:rsidRDefault="00FB0376">
      <w:pPr>
        <w:pStyle w:val="TOC5"/>
        <w:rPr>
          <w:rFonts w:asciiTheme="minorHAnsi" w:eastAsiaTheme="minorEastAsia" w:hAnsiTheme="minorHAnsi" w:cstheme="minorBidi"/>
          <w:noProof/>
          <w:sz w:val="22"/>
          <w:szCs w:val="22"/>
        </w:rPr>
      </w:pPr>
      <w:hyperlink w:anchor="_Toc456713610" w:history="1">
        <w:r w:rsidRPr="005B4606">
          <w:rPr>
            <w:rStyle w:val="Hyperlink"/>
            <w:noProof/>
          </w:rPr>
          <w:t>3.40.4.1.1 Trigger Events</w:t>
        </w:r>
        <w:r>
          <w:rPr>
            <w:noProof/>
            <w:webHidden/>
          </w:rPr>
          <w:tab/>
        </w:r>
        <w:r>
          <w:rPr>
            <w:noProof/>
            <w:webHidden/>
          </w:rPr>
          <w:fldChar w:fldCharType="begin"/>
        </w:r>
        <w:r>
          <w:rPr>
            <w:noProof/>
            <w:webHidden/>
          </w:rPr>
          <w:instrText xml:space="preserve"> PAGEREF _Toc456713610 \h </w:instrText>
        </w:r>
        <w:r>
          <w:rPr>
            <w:noProof/>
            <w:webHidden/>
          </w:rPr>
        </w:r>
        <w:r>
          <w:rPr>
            <w:noProof/>
            <w:webHidden/>
          </w:rPr>
          <w:fldChar w:fldCharType="separate"/>
        </w:r>
        <w:r>
          <w:rPr>
            <w:noProof/>
            <w:webHidden/>
          </w:rPr>
          <w:t>36</w:t>
        </w:r>
        <w:r>
          <w:rPr>
            <w:noProof/>
            <w:webHidden/>
          </w:rPr>
          <w:fldChar w:fldCharType="end"/>
        </w:r>
      </w:hyperlink>
    </w:p>
    <w:p w14:paraId="56397ED4" w14:textId="77777777" w:rsidR="00FB0376" w:rsidRDefault="00FB0376">
      <w:pPr>
        <w:pStyle w:val="TOC5"/>
        <w:rPr>
          <w:rFonts w:asciiTheme="minorHAnsi" w:eastAsiaTheme="minorEastAsia" w:hAnsiTheme="minorHAnsi" w:cstheme="minorBidi"/>
          <w:noProof/>
          <w:sz w:val="22"/>
          <w:szCs w:val="22"/>
        </w:rPr>
      </w:pPr>
      <w:hyperlink w:anchor="_Toc456713611" w:history="1">
        <w:r w:rsidRPr="005B4606">
          <w:rPr>
            <w:rStyle w:val="Hyperlink"/>
            <w:noProof/>
          </w:rPr>
          <w:t>3.40.4.1.2 Message Semantics</w:t>
        </w:r>
        <w:r>
          <w:rPr>
            <w:noProof/>
            <w:webHidden/>
          </w:rPr>
          <w:tab/>
        </w:r>
        <w:r>
          <w:rPr>
            <w:noProof/>
            <w:webHidden/>
          </w:rPr>
          <w:fldChar w:fldCharType="begin"/>
        </w:r>
        <w:r>
          <w:rPr>
            <w:noProof/>
            <w:webHidden/>
          </w:rPr>
          <w:instrText xml:space="preserve"> PAGEREF _Toc456713611 \h </w:instrText>
        </w:r>
        <w:r>
          <w:rPr>
            <w:noProof/>
            <w:webHidden/>
          </w:rPr>
        </w:r>
        <w:r>
          <w:rPr>
            <w:noProof/>
            <w:webHidden/>
          </w:rPr>
          <w:fldChar w:fldCharType="separate"/>
        </w:r>
        <w:r>
          <w:rPr>
            <w:noProof/>
            <w:webHidden/>
          </w:rPr>
          <w:t>36</w:t>
        </w:r>
        <w:r>
          <w:rPr>
            <w:noProof/>
            <w:webHidden/>
          </w:rPr>
          <w:fldChar w:fldCharType="end"/>
        </w:r>
      </w:hyperlink>
    </w:p>
    <w:p w14:paraId="76C37E54" w14:textId="77777777" w:rsidR="00FB0376" w:rsidRDefault="00FB0376">
      <w:pPr>
        <w:pStyle w:val="TOC5"/>
        <w:rPr>
          <w:rFonts w:asciiTheme="minorHAnsi" w:eastAsiaTheme="minorEastAsia" w:hAnsiTheme="minorHAnsi" w:cstheme="minorBidi"/>
          <w:noProof/>
          <w:sz w:val="22"/>
          <w:szCs w:val="22"/>
        </w:rPr>
      </w:pPr>
      <w:hyperlink w:anchor="_Toc456713612" w:history="1">
        <w:r w:rsidRPr="005B4606">
          <w:rPr>
            <w:rStyle w:val="Hyperlink"/>
            <w:noProof/>
          </w:rPr>
          <w:t>3.40.4.1.3 Expected Actions</w:t>
        </w:r>
        <w:r>
          <w:rPr>
            <w:noProof/>
            <w:webHidden/>
          </w:rPr>
          <w:tab/>
        </w:r>
        <w:r>
          <w:rPr>
            <w:noProof/>
            <w:webHidden/>
          </w:rPr>
          <w:fldChar w:fldCharType="begin"/>
        </w:r>
        <w:r>
          <w:rPr>
            <w:noProof/>
            <w:webHidden/>
          </w:rPr>
          <w:instrText xml:space="preserve"> PAGEREF _Toc456713612 \h </w:instrText>
        </w:r>
        <w:r>
          <w:rPr>
            <w:noProof/>
            <w:webHidden/>
          </w:rPr>
        </w:r>
        <w:r>
          <w:rPr>
            <w:noProof/>
            <w:webHidden/>
          </w:rPr>
          <w:fldChar w:fldCharType="separate"/>
        </w:r>
        <w:r>
          <w:rPr>
            <w:noProof/>
            <w:webHidden/>
          </w:rPr>
          <w:t>36</w:t>
        </w:r>
        <w:r>
          <w:rPr>
            <w:noProof/>
            <w:webHidden/>
          </w:rPr>
          <w:fldChar w:fldCharType="end"/>
        </w:r>
      </w:hyperlink>
    </w:p>
    <w:p w14:paraId="44D24B42" w14:textId="77777777" w:rsidR="00FB0376" w:rsidRDefault="00FB0376">
      <w:pPr>
        <w:pStyle w:val="TOC3"/>
        <w:rPr>
          <w:rFonts w:asciiTheme="minorHAnsi" w:eastAsiaTheme="minorEastAsia" w:hAnsiTheme="minorHAnsi" w:cstheme="minorBidi"/>
          <w:noProof/>
          <w:sz w:val="22"/>
          <w:szCs w:val="22"/>
        </w:rPr>
      </w:pPr>
      <w:hyperlink w:anchor="_Toc456713613" w:history="1">
        <w:r w:rsidRPr="005B4606">
          <w:rPr>
            <w:rStyle w:val="Hyperlink"/>
            <w:noProof/>
          </w:rPr>
          <w:t>3.40.5 Security Considerations</w:t>
        </w:r>
        <w:r>
          <w:rPr>
            <w:noProof/>
            <w:webHidden/>
          </w:rPr>
          <w:tab/>
        </w:r>
        <w:r>
          <w:rPr>
            <w:noProof/>
            <w:webHidden/>
          </w:rPr>
          <w:fldChar w:fldCharType="begin"/>
        </w:r>
        <w:r>
          <w:rPr>
            <w:noProof/>
            <w:webHidden/>
          </w:rPr>
          <w:instrText xml:space="preserve"> PAGEREF _Toc456713613 \h </w:instrText>
        </w:r>
        <w:r>
          <w:rPr>
            <w:noProof/>
            <w:webHidden/>
          </w:rPr>
        </w:r>
        <w:r>
          <w:rPr>
            <w:noProof/>
            <w:webHidden/>
          </w:rPr>
          <w:fldChar w:fldCharType="separate"/>
        </w:r>
        <w:r>
          <w:rPr>
            <w:noProof/>
            <w:webHidden/>
          </w:rPr>
          <w:t>36</w:t>
        </w:r>
        <w:r>
          <w:rPr>
            <w:noProof/>
            <w:webHidden/>
          </w:rPr>
          <w:fldChar w:fldCharType="end"/>
        </w:r>
      </w:hyperlink>
    </w:p>
    <w:p w14:paraId="529E0ECC" w14:textId="77777777" w:rsidR="00FB0376" w:rsidRDefault="00FB0376">
      <w:pPr>
        <w:pStyle w:val="TOC2"/>
        <w:rPr>
          <w:rFonts w:asciiTheme="minorHAnsi" w:eastAsiaTheme="minorEastAsia" w:hAnsiTheme="minorHAnsi" w:cstheme="minorBidi"/>
          <w:noProof/>
          <w:sz w:val="22"/>
          <w:szCs w:val="22"/>
        </w:rPr>
      </w:pPr>
      <w:hyperlink w:anchor="_Toc456713614" w:history="1">
        <w:r w:rsidRPr="005B4606">
          <w:rPr>
            <w:rStyle w:val="Hyperlink"/>
            <w:noProof/>
          </w:rPr>
          <w:t>3.41 Search for Care Plan [PCC-41]</w:t>
        </w:r>
        <w:r>
          <w:rPr>
            <w:noProof/>
            <w:webHidden/>
          </w:rPr>
          <w:tab/>
        </w:r>
        <w:r>
          <w:rPr>
            <w:noProof/>
            <w:webHidden/>
          </w:rPr>
          <w:fldChar w:fldCharType="begin"/>
        </w:r>
        <w:r>
          <w:rPr>
            <w:noProof/>
            <w:webHidden/>
          </w:rPr>
          <w:instrText xml:space="preserve"> PAGEREF _Toc456713614 \h </w:instrText>
        </w:r>
        <w:r>
          <w:rPr>
            <w:noProof/>
            <w:webHidden/>
          </w:rPr>
        </w:r>
        <w:r>
          <w:rPr>
            <w:noProof/>
            <w:webHidden/>
          </w:rPr>
          <w:fldChar w:fldCharType="separate"/>
        </w:r>
        <w:r>
          <w:rPr>
            <w:noProof/>
            <w:webHidden/>
          </w:rPr>
          <w:t>37</w:t>
        </w:r>
        <w:r>
          <w:rPr>
            <w:noProof/>
            <w:webHidden/>
          </w:rPr>
          <w:fldChar w:fldCharType="end"/>
        </w:r>
      </w:hyperlink>
    </w:p>
    <w:p w14:paraId="14AA9090" w14:textId="77777777" w:rsidR="00FB0376" w:rsidRDefault="00FB0376">
      <w:pPr>
        <w:pStyle w:val="TOC3"/>
        <w:rPr>
          <w:rFonts w:asciiTheme="minorHAnsi" w:eastAsiaTheme="minorEastAsia" w:hAnsiTheme="minorHAnsi" w:cstheme="minorBidi"/>
          <w:noProof/>
          <w:sz w:val="22"/>
          <w:szCs w:val="22"/>
        </w:rPr>
      </w:pPr>
      <w:hyperlink w:anchor="_Toc456713615" w:history="1">
        <w:r w:rsidRPr="005B4606">
          <w:rPr>
            <w:rStyle w:val="Hyperlink"/>
            <w:noProof/>
          </w:rPr>
          <w:t>3.41.1 Scope</w:t>
        </w:r>
        <w:r>
          <w:rPr>
            <w:noProof/>
            <w:webHidden/>
          </w:rPr>
          <w:tab/>
        </w:r>
        <w:r>
          <w:rPr>
            <w:noProof/>
            <w:webHidden/>
          </w:rPr>
          <w:fldChar w:fldCharType="begin"/>
        </w:r>
        <w:r>
          <w:rPr>
            <w:noProof/>
            <w:webHidden/>
          </w:rPr>
          <w:instrText xml:space="preserve"> PAGEREF _Toc456713615 \h </w:instrText>
        </w:r>
        <w:r>
          <w:rPr>
            <w:noProof/>
            <w:webHidden/>
          </w:rPr>
        </w:r>
        <w:r>
          <w:rPr>
            <w:noProof/>
            <w:webHidden/>
          </w:rPr>
          <w:fldChar w:fldCharType="separate"/>
        </w:r>
        <w:r>
          <w:rPr>
            <w:noProof/>
            <w:webHidden/>
          </w:rPr>
          <w:t>37</w:t>
        </w:r>
        <w:r>
          <w:rPr>
            <w:noProof/>
            <w:webHidden/>
          </w:rPr>
          <w:fldChar w:fldCharType="end"/>
        </w:r>
      </w:hyperlink>
    </w:p>
    <w:p w14:paraId="6E789FBA" w14:textId="77777777" w:rsidR="00FB0376" w:rsidRDefault="00FB0376">
      <w:pPr>
        <w:pStyle w:val="TOC3"/>
        <w:rPr>
          <w:rFonts w:asciiTheme="minorHAnsi" w:eastAsiaTheme="minorEastAsia" w:hAnsiTheme="minorHAnsi" w:cstheme="minorBidi"/>
          <w:noProof/>
          <w:sz w:val="22"/>
          <w:szCs w:val="22"/>
        </w:rPr>
      </w:pPr>
      <w:hyperlink w:anchor="_Toc456713616" w:history="1">
        <w:r w:rsidRPr="005B4606">
          <w:rPr>
            <w:rStyle w:val="Hyperlink"/>
            <w:noProof/>
          </w:rPr>
          <w:t>3.41.2 Actor Roles</w:t>
        </w:r>
        <w:r>
          <w:rPr>
            <w:noProof/>
            <w:webHidden/>
          </w:rPr>
          <w:tab/>
        </w:r>
        <w:r>
          <w:rPr>
            <w:noProof/>
            <w:webHidden/>
          </w:rPr>
          <w:fldChar w:fldCharType="begin"/>
        </w:r>
        <w:r>
          <w:rPr>
            <w:noProof/>
            <w:webHidden/>
          </w:rPr>
          <w:instrText xml:space="preserve"> PAGEREF _Toc456713616 \h </w:instrText>
        </w:r>
        <w:r>
          <w:rPr>
            <w:noProof/>
            <w:webHidden/>
          </w:rPr>
        </w:r>
        <w:r>
          <w:rPr>
            <w:noProof/>
            <w:webHidden/>
          </w:rPr>
          <w:fldChar w:fldCharType="separate"/>
        </w:r>
        <w:r>
          <w:rPr>
            <w:noProof/>
            <w:webHidden/>
          </w:rPr>
          <w:t>37</w:t>
        </w:r>
        <w:r>
          <w:rPr>
            <w:noProof/>
            <w:webHidden/>
          </w:rPr>
          <w:fldChar w:fldCharType="end"/>
        </w:r>
      </w:hyperlink>
    </w:p>
    <w:p w14:paraId="2494A459" w14:textId="77777777" w:rsidR="00FB0376" w:rsidRDefault="00FB0376">
      <w:pPr>
        <w:pStyle w:val="TOC3"/>
        <w:rPr>
          <w:rFonts w:asciiTheme="minorHAnsi" w:eastAsiaTheme="minorEastAsia" w:hAnsiTheme="minorHAnsi" w:cstheme="minorBidi"/>
          <w:noProof/>
          <w:sz w:val="22"/>
          <w:szCs w:val="22"/>
        </w:rPr>
      </w:pPr>
      <w:hyperlink w:anchor="_Toc456713617" w:history="1">
        <w:r w:rsidRPr="005B4606">
          <w:rPr>
            <w:rStyle w:val="Hyperlink"/>
            <w:noProof/>
          </w:rPr>
          <w:t>3.41.3 Referenced Standards</w:t>
        </w:r>
        <w:r>
          <w:rPr>
            <w:noProof/>
            <w:webHidden/>
          </w:rPr>
          <w:tab/>
        </w:r>
        <w:r>
          <w:rPr>
            <w:noProof/>
            <w:webHidden/>
          </w:rPr>
          <w:fldChar w:fldCharType="begin"/>
        </w:r>
        <w:r>
          <w:rPr>
            <w:noProof/>
            <w:webHidden/>
          </w:rPr>
          <w:instrText xml:space="preserve"> PAGEREF _Toc456713617 \h </w:instrText>
        </w:r>
        <w:r>
          <w:rPr>
            <w:noProof/>
            <w:webHidden/>
          </w:rPr>
        </w:r>
        <w:r>
          <w:rPr>
            <w:noProof/>
            <w:webHidden/>
          </w:rPr>
          <w:fldChar w:fldCharType="separate"/>
        </w:r>
        <w:r>
          <w:rPr>
            <w:noProof/>
            <w:webHidden/>
          </w:rPr>
          <w:t>37</w:t>
        </w:r>
        <w:r>
          <w:rPr>
            <w:noProof/>
            <w:webHidden/>
          </w:rPr>
          <w:fldChar w:fldCharType="end"/>
        </w:r>
      </w:hyperlink>
    </w:p>
    <w:p w14:paraId="7571B4E2" w14:textId="77777777" w:rsidR="00FB0376" w:rsidRDefault="00FB0376">
      <w:pPr>
        <w:pStyle w:val="TOC3"/>
        <w:rPr>
          <w:rFonts w:asciiTheme="minorHAnsi" w:eastAsiaTheme="minorEastAsia" w:hAnsiTheme="minorHAnsi" w:cstheme="minorBidi"/>
          <w:noProof/>
          <w:sz w:val="22"/>
          <w:szCs w:val="22"/>
        </w:rPr>
      </w:pPr>
      <w:hyperlink w:anchor="_Toc456713618" w:history="1">
        <w:r w:rsidRPr="005B4606">
          <w:rPr>
            <w:rStyle w:val="Hyperlink"/>
            <w:noProof/>
          </w:rPr>
          <w:t>3.41.4 Interaction Diagram</w:t>
        </w:r>
        <w:r>
          <w:rPr>
            <w:noProof/>
            <w:webHidden/>
          </w:rPr>
          <w:tab/>
        </w:r>
        <w:r>
          <w:rPr>
            <w:noProof/>
            <w:webHidden/>
          </w:rPr>
          <w:fldChar w:fldCharType="begin"/>
        </w:r>
        <w:r>
          <w:rPr>
            <w:noProof/>
            <w:webHidden/>
          </w:rPr>
          <w:instrText xml:space="preserve"> PAGEREF _Toc456713618 \h </w:instrText>
        </w:r>
        <w:r>
          <w:rPr>
            <w:noProof/>
            <w:webHidden/>
          </w:rPr>
        </w:r>
        <w:r>
          <w:rPr>
            <w:noProof/>
            <w:webHidden/>
          </w:rPr>
          <w:fldChar w:fldCharType="separate"/>
        </w:r>
        <w:r>
          <w:rPr>
            <w:noProof/>
            <w:webHidden/>
          </w:rPr>
          <w:t>38</w:t>
        </w:r>
        <w:r>
          <w:rPr>
            <w:noProof/>
            <w:webHidden/>
          </w:rPr>
          <w:fldChar w:fldCharType="end"/>
        </w:r>
      </w:hyperlink>
    </w:p>
    <w:p w14:paraId="2635380A" w14:textId="77777777" w:rsidR="00FB0376" w:rsidRDefault="00FB0376">
      <w:pPr>
        <w:pStyle w:val="TOC4"/>
        <w:rPr>
          <w:rFonts w:asciiTheme="minorHAnsi" w:eastAsiaTheme="minorEastAsia" w:hAnsiTheme="minorHAnsi" w:cstheme="minorBidi"/>
          <w:noProof/>
          <w:sz w:val="22"/>
          <w:szCs w:val="22"/>
        </w:rPr>
      </w:pPr>
      <w:hyperlink w:anchor="_Toc456713619" w:history="1">
        <w:r w:rsidRPr="005B4606">
          <w:rPr>
            <w:rStyle w:val="Hyperlink"/>
            <w:noProof/>
          </w:rPr>
          <w:t>3.41.4.1 Search for Care Plan</w:t>
        </w:r>
        <w:r>
          <w:rPr>
            <w:noProof/>
            <w:webHidden/>
          </w:rPr>
          <w:tab/>
        </w:r>
        <w:r>
          <w:rPr>
            <w:noProof/>
            <w:webHidden/>
          </w:rPr>
          <w:fldChar w:fldCharType="begin"/>
        </w:r>
        <w:r>
          <w:rPr>
            <w:noProof/>
            <w:webHidden/>
          </w:rPr>
          <w:instrText xml:space="preserve"> PAGEREF _Toc456713619 \h </w:instrText>
        </w:r>
        <w:r>
          <w:rPr>
            <w:noProof/>
            <w:webHidden/>
          </w:rPr>
        </w:r>
        <w:r>
          <w:rPr>
            <w:noProof/>
            <w:webHidden/>
          </w:rPr>
          <w:fldChar w:fldCharType="separate"/>
        </w:r>
        <w:r>
          <w:rPr>
            <w:noProof/>
            <w:webHidden/>
          </w:rPr>
          <w:t>38</w:t>
        </w:r>
        <w:r>
          <w:rPr>
            <w:noProof/>
            <w:webHidden/>
          </w:rPr>
          <w:fldChar w:fldCharType="end"/>
        </w:r>
      </w:hyperlink>
    </w:p>
    <w:p w14:paraId="62B3ADE0" w14:textId="77777777" w:rsidR="00FB0376" w:rsidRDefault="00FB0376">
      <w:pPr>
        <w:pStyle w:val="TOC5"/>
        <w:rPr>
          <w:rFonts w:asciiTheme="minorHAnsi" w:eastAsiaTheme="minorEastAsia" w:hAnsiTheme="minorHAnsi" w:cstheme="minorBidi"/>
          <w:noProof/>
          <w:sz w:val="22"/>
          <w:szCs w:val="22"/>
        </w:rPr>
      </w:pPr>
      <w:hyperlink w:anchor="_Toc456713620" w:history="1">
        <w:r w:rsidRPr="005B4606">
          <w:rPr>
            <w:rStyle w:val="Hyperlink"/>
            <w:noProof/>
          </w:rPr>
          <w:t>3.41.4.1.1 Trigger Events</w:t>
        </w:r>
        <w:r>
          <w:rPr>
            <w:noProof/>
            <w:webHidden/>
          </w:rPr>
          <w:tab/>
        </w:r>
        <w:r>
          <w:rPr>
            <w:noProof/>
            <w:webHidden/>
          </w:rPr>
          <w:fldChar w:fldCharType="begin"/>
        </w:r>
        <w:r>
          <w:rPr>
            <w:noProof/>
            <w:webHidden/>
          </w:rPr>
          <w:instrText xml:space="preserve"> PAGEREF _Toc456713620 \h </w:instrText>
        </w:r>
        <w:r>
          <w:rPr>
            <w:noProof/>
            <w:webHidden/>
          </w:rPr>
        </w:r>
        <w:r>
          <w:rPr>
            <w:noProof/>
            <w:webHidden/>
          </w:rPr>
          <w:fldChar w:fldCharType="separate"/>
        </w:r>
        <w:r>
          <w:rPr>
            <w:noProof/>
            <w:webHidden/>
          </w:rPr>
          <w:t>38</w:t>
        </w:r>
        <w:r>
          <w:rPr>
            <w:noProof/>
            <w:webHidden/>
          </w:rPr>
          <w:fldChar w:fldCharType="end"/>
        </w:r>
      </w:hyperlink>
    </w:p>
    <w:p w14:paraId="222246D7" w14:textId="77777777" w:rsidR="00FB0376" w:rsidRDefault="00FB0376">
      <w:pPr>
        <w:pStyle w:val="TOC5"/>
        <w:rPr>
          <w:rFonts w:asciiTheme="minorHAnsi" w:eastAsiaTheme="minorEastAsia" w:hAnsiTheme="minorHAnsi" w:cstheme="minorBidi"/>
          <w:noProof/>
          <w:sz w:val="22"/>
          <w:szCs w:val="22"/>
        </w:rPr>
      </w:pPr>
      <w:hyperlink w:anchor="_Toc456713621" w:history="1">
        <w:r w:rsidRPr="005B4606">
          <w:rPr>
            <w:rStyle w:val="Hyperlink"/>
            <w:noProof/>
          </w:rPr>
          <w:t>3.41.4.1.2 Message Semantics</w:t>
        </w:r>
        <w:r>
          <w:rPr>
            <w:noProof/>
            <w:webHidden/>
          </w:rPr>
          <w:tab/>
        </w:r>
        <w:r>
          <w:rPr>
            <w:noProof/>
            <w:webHidden/>
          </w:rPr>
          <w:fldChar w:fldCharType="begin"/>
        </w:r>
        <w:r>
          <w:rPr>
            <w:noProof/>
            <w:webHidden/>
          </w:rPr>
          <w:instrText xml:space="preserve"> PAGEREF _Toc456713621 \h </w:instrText>
        </w:r>
        <w:r>
          <w:rPr>
            <w:noProof/>
            <w:webHidden/>
          </w:rPr>
        </w:r>
        <w:r>
          <w:rPr>
            <w:noProof/>
            <w:webHidden/>
          </w:rPr>
          <w:fldChar w:fldCharType="separate"/>
        </w:r>
        <w:r>
          <w:rPr>
            <w:noProof/>
            <w:webHidden/>
          </w:rPr>
          <w:t>38</w:t>
        </w:r>
        <w:r>
          <w:rPr>
            <w:noProof/>
            <w:webHidden/>
          </w:rPr>
          <w:fldChar w:fldCharType="end"/>
        </w:r>
      </w:hyperlink>
    </w:p>
    <w:p w14:paraId="18045F21" w14:textId="77777777" w:rsidR="00FB0376" w:rsidRDefault="00FB0376">
      <w:pPr>
        <w:pStyle w:val="TOC5"/>
        <w:rPr>
          <w:rFonts w:asciiTheme="minorHAnsi" w:eastAsiaTheme="minorEastAsia" w:hAnsiTheme="minorHAnsi" w:cstheme="minorBidi"/>
          <w:noProof/>
          <w:sz w:val="22"/>
          <w:szCs w:val="22"/>
        </w:rPr>
      </w:pPr>
      <w:hyperlink w:anchor="_Toc456713622" w:history="1">
        <w:r w:rsidRPr="005B4606">
          <w:rPr>
            <w:rStyle w:val="Hyperlink"/>
            <w:noProof/>
          </w:rPr>
          <w:t>3.41.4.1.3 Expected Actions</w:t>
        </w:r>
        <w:r>
          <w:rPr>
            <w:noProof/>
            <w:webHidden/>
          </w:rPr>
          <w:tab/>
        </w:r>
        <w:r>
          <w:rPr>
            <w:noProof/>
            <w:webHidden/>
          </w:rPr>
          <w:fldChar w:fldCharType="begin"/>
        </w:r>
        <w:r>
          <w:rPr>
            <w:noProof/>
            <w:webHidden/>
          </w:rPr>
          <w:instrText xml:space="preserve"> PAGEREF _Toc456713622 \h </w:instrText>
        </w:r>
        <w:r>
          <w:rPr>
            <w:noProof/>
            <w:webHidden/>
          </w:rPr>
        </w:r>
        <w:r>
          <w:rPr>
            <w:noProof/>
            <w:webHidden/>
          </w:rPr>
          <w:fldChar w:fldCharType="separate"/>
        </w:r>
        <w:r>
          <w:rPr>
            <w:noProof/>
            <w:webHidden/>
          </w:rPr>
          <w:t>38</w:t>
        </w:r>
        <w:r>
          <w:rPr>
            <w:noProof/>
            <w:webHidden/>
          </w:rPr>
          <w:fldChar w:fldCharType="end"/>
        </w:r>
      </w:hyperlink>
    </w:p>
    <w:p w14:paraId="7AC2313A" w14:textId="77777777" w:rsidR="00FB0376" w:rsidRDefault="00FB0376">
      <w:pPr>
        <w:pStyle w:val="TOC3"/>
        <w:rPr>
          <w:rFonts w:asciiTheme="minorHAnsi" w:eastAsiaTheme="minorEastAsia" w:hAnsiTheme="minorHAnsi" w:cstheme="minorBidi"/>
          <w:noProof/>
          <w:sz w:val="22"/>
          <w:szCs w:val="22"/>
        </w:rPr>
      </w:pPr>
      <w:hyperlink w:anchor="_Toc456713623" w:history="1">
        <w:r w:rsidRPr="005B4606">
          <w:rPr>
            <w:rStyle w:val="Hyperlink"/>
            <w:noProof/>
          </w:rPr>
          <w:t>3.41.5 Security Considerations</w:t>
        </w:r>
        <w:r>
          <w:rPr>
            <w:noProof/>
            <w:webHidden/>
          </w:rPr>
          <w:tab/>
        </w:r>
        <w:r>
          <w:rPr>
            <w:noProof/>
            <w:webHidden/>
          </w:rPr>
          <w:fldChar w:fldCharType="begin"/>
        </w:r>
        <w:r>
          <w:rPr>
            <w:noProof/>
            <w:webHidden/>
          </w:rPr>
          <w:instrText xml:space="preserve"> PAGEREF _Toc456713623 \h </w:instrText>
        </w:r>
        <w:r>
          <w:rPr>
            <w:noProof/>
            <w:webHidden/>
          </w:rPr>
        </w:r>
        <w:r>
          <w:rPr>
            <w:noProof/>
            <w:webHidden/>
          </w:rPr>
          <w:fldChar w:fldCharType="separate"/>
        </w:r>
        <w:r>
          <w:rPr>
            <w:noProof/>
            <w:webHidden/>
          </w:rPr>
          <w:t>39</w:t>
        </w:r>
        <w:r>
          <w:rPr>
            <w:noProof/>
            <w:webHidden/>
          </w:rPr>
          <w:fldChar w:fldCharType="end"/>
        </w:r>
      </w:hyperlink>
    </w:p>
    <w:p w14:paraId="06E77FC6" w14:textId="77777777" w:rsidR="00FB0376" w:rsidRDefault="00FB0376">
      <w:pPr>
        <w:pStyle w:val="TOC1"/>
        <w:rPr>
          <w:rFonts w:asciiTheme="minorHAnsi" w:eastAsiaTheme="minorEastAsia" w:hAnsiTheme="minorHAnsi" w:cstheme="minorBidi"/>
          <w:noProof/>
          <w:sz w:val="22"/>
          <w:szCs w:val="22"/>
        </w:rPr>
      </w:pPr>
      <w:hyperlink w:anchor="_Toc456713624" w:history="1">
        <w:r w:rsidRPr="005B4606">
          <w:rPr>
            <w:rStyle w:val="Hyperlink"/>
            <w:noProof/>
          </w:rPr>
          <w:t>Appendices</w:t>
        </w:r>
        <w:r>
          <w:rPr>
            <w:noProof/>
            <w:webHidden/>
          </w:rPr>
          <w:tab/>
        </w:r>
        <w:r>
          <w:rPr>
            <w:noProof/>
            <w:webHidden/>
          </w:rPr>
          <w:fldChar w:fldCharType="begin"/>
        </w:r>
        <w:r>
          <w:rPr>
            <w:noProof/>
            <w:webHidden/>
          </w:rPr>
          <w:instrText xml:space="preserve"> PAGEREF _Toc456713624 \h </w:instrText>
        </w:r>
        <w:r>
          <w:rPr>
            <w:noProof/>
            <w:webHidden/>
          </w:rPr>
        </w:r>
        <w:r>
          <w:rPr>
            <w:noProof/>
            <w:webHidden/>
          </w:rPr>
          <w:fldChar w:fldCharType="separate"/>
        </w:r>
        <w:r>
          <w:rPr>
            <w:noProof/>
            <w:webHidden/>
          </w:rPr>
          <w:t>40</w:t>
        </w:r>
        <w:r>
          <w:rPr>
            <w:noProof/>
            <w:webHidden/>
          </w:rPr>
          <w:fldChar w:fldCharType="end"/>
        </w:r>
      </w:hyperlink>
    </w:p>
    <w:p w14:paraId="7A1D9296" w14:textId="77777777" w:rsidR="00FB0376" w:rsidRDefault="00FB0376">
      <w:pPr>
        <w:pStyle w:val="TOC1"/>
        <w:rPr>
          <w:rFonts w:asciiTheme="minorHAnsi" w:eastAsiaTheme="minorEastAsia" w:hAnsiTheme="minorHAnsi" w:cstheme="minorBidi"/>
          <w:noProof/>
          <w:sz w:val="22"/>
          <w:szCs w:val="22"/>
        </w:rPr>
      </w:pPr>
      <w:hyperlink w:anchor="_Toc456713625" w:history="1">
        <w:r w:rsidRPr="005B4606">
          <w:rPr>
            <w:rStyle w:val="Hyperlink"/>
            <w:noProof/>
          </w:rPr>
          <w:t>Volume 2 Namespace Additions</w:t>
        </w:r>
        <w:r>
          <w:rPr>
            <w:noProof/>
            <w:webHidden/>
          </w:rPr>
          <w:tab/>
        </w:r>
        <w:r>
          <w:rPr>
            <w:noProof/>
            <w:webHidden/>
          </w:rPr>
          <w:fldChar w:fldCharType="begin"/>
        </w:r>
        <w:r>
          <w:rPr>
            <w:noProof/>
            <w:webHidden/>
          </w:rPr>
          <w:instrText xml:space="preserve"> PAGEREF _Toc456713625 \h </w:instrText>
        </w:r>
        <w:r>
          <w:rPr>
            <w:noProof/>
            <w:webHidden/>
          </w:rPr>
        </w:r>
        <w:r>
          <w:rPr>
            <w:noProof/>
            <w:webHidden/>
          </w:rPr>
          <w:fldChar w:fldCharType="separate"/>
        </w:r>
        <w:r>
          <w:rPr>
            <w:noProof/>
            <w:webHidden/>
          </w:rPr>
          <w:t>40</w:t>
        </w:r>
        <w:r>
          <w:rPr>
            <w:noProof/>
            <w:webHidden/>
          </w:rPr>
          <w:fldChar w:fldCharType="end"/>
        </w:r>
      </w:hyperlink>
    </w:p>
    <w:p w14:paraId="5B8D8584" w14:textId="77777777" w:rsidR="00FB0376" w:rsidRDefault="00FB0376">
      <w:pPr>
        <w:pStyle w:val="TOC1"/>
        <w:rPr>
          <w:rFonts w:asciiTheme="minorHAnsi" w:eastAsiaTheme="minorEastAsia" w:hAnsiTheme="minorHAnsi" w:cstheme="minorBidi"/>
          <w:noProof/>
          <w:sz w:val="22"/>
          <w:szCs w:val="22"/>
        </w:rPr>
      </w:pPr>
      <w:hyperlink w:anchor="_Toc456713626" w:history="1">
        <w:r w:rsidRPr="005B4606">
          <w:rPr>
            <w:rStyle w:val="Hyperlink"/>
            <w:noProof/>
          </w:rPr>
          <w:t>Volume 3 – Content Modules</w:t>
        </w:r>
        <w:r>
          <w:rPr>
            <w:noProof/>
            <w:webHidden/>
          </w:rPr>
          <w:tab/>
        </w:r>
        <w:r>
          <w:rPr>
            <w:noProof/>
            <w:webHidden/>
          </w:rPr>
          <w:fldChar w:fldCharType="begin"/>
        </w:r>
        <w:r>
          <w:rPr>
            <w:noProof/>
            <w:webHidden/>
          </w:rPr>
          <w:instrText xml:space="preserve"> PAGEREF _Toc456713626 \h </w:instrText>
        </w:r>
        <w:r>
          <w:rPr>
            <w:noProof/>
            <w:webHidden/>
          </w:rPr>
        </w:r>
        <w:r>
          <w:rPr>
            <w:noProof/>
            <w:webHidden/>
          </w:rPr>
          <w:fldChar w:fldCharType="separate"/>
        </w:r>
        <w:r>
          <w:rPr>
            <w:noProof/>
            <w:webHidden/>
          </w:rPr>
          <w:t>41</w:t>
        </w:r>
        <w:r>
          <w:rPr>
            <w:noProof/>
            <w:webHidden/>
          </w:rPr>
          <w:fldChar w:fldCharType="end"/>
        </w:r>
      </w:hyperlink>
    </w:p>
    <w:p w14:paraId="5F481110" w14:textId="77777777" w:rsidR="00FB0376" w:rsidRDefault="00FB0376">
      <w:pPr>
        <w:pStyle w:val="TOC1"/>
        <w:rPr>
          <w:rFonts w:asciiTheme="minorHAnsi" w:eastAsiaTheme="minorEastAsia" w:hAnsiTheme="minorHAnsi" w:cstheme="minorBidi"/>
          <w:noProof/>
          <w:sz w:val="22"/>
          <w:szCs w:val="22"/>
        </w:rPr>
      </w:pPr>
      <w:hyperlink w:anchor="_Toc456713627" w:history="1">
        <w:r w:rsidRPr="005B4606">
          <w:rPr>
            <w:rStyle w:val="Hyperlink"/>
            <w:noProof/>
          </w:rPr>
          <w:t>5 Namespaces and Vocabularies</w:t>
        </w:r>
        <w:r>
          <w:rPr>
            <w:noProof/>
            <w:webHidden/>
          </w:rPr>
          <w:tab/>
        </w:r>
        <w:r>
          <w:rPr>
            <w:noProof/>
            <w:webHidden/>
          </w:rPr>
          <w:fldChar w:fldCharType="begin"/>
        </w:r>
        <w:r>
          <w:rPr>
            <w:noProof/>
            <w:webHidden/>
          </w:rPr>
          <w:instrText xml:space="preserve"> PAGEREF _Toc456713627 \h </w:instrText>
        </w:r>
        <w:r>
          <w:rPr>
            <w:noProof/>
            <w:webHidden/>
          </w:rPr>
        </w:r>
        <w:r>
          <w:rPr>
            <w:noProof/>
            <w:webHidden/>
          </w:rPr>
          <w:fldChar w:fldCharType="separate"/>
        </w:r>
        <w:r>
          <w:rPr>
            <w:noProof/>
            <w:webHidden/>
          </w:rPr>
          <w:t>41</w:t>
        </w:r>
        <w:r>
          <w:rPr>
            <w:noProof/>
            <w:webHidden/>
          </w:rPr>
          <w:fldChar w:fldCharType="end"/>
        </w:r>
      </w:hyperlink>
    </w:p>
    <w:p w14:paraId="6AC3732B" w14:textId="77777777" w:rsidR="00FB0376" w:rsidRDefault="00FB0376">
      <w:pPr>
        <w:pStyle w:val="TOC1"/>
        <w:rPr>
          <w:rFonts w:asciiTheme="minorHAnsi" w:eastAsiaTheme="minorEastAsia" w:hAnsiTheme="minorHAnsi" w:cstheme="minorBidi"/>
          <w:noProof/>
          <w:sz w:val="22"/>
          <w:szCs w:val="22"/>
        </w:rPr>
      </w:pPr>
      <w:hyperlink w:anchor="_Toc456713628" w:history="1">
        <w:r w:rsidRPr="005B4606">
          <w:rPr>
            <w:rStyle w:val="Hyperlink"/>
            <w:noProof/>
          </w:rPr>
          <w:t>6 Content Modules</w:t>
        </w:r>
        <w:r>
          <w:rPr>
            <w:noProof/>
            <w:webHidden/>
          </w:rPr>
          <w:tab/>
        </w:r>
        <w:r>
          <w:rPr>
            <w:noProof/>
            <w:webHidden/>
          </w:rPr>
          <w:fldChar w:fldCharType="begin"/>
        </w:r>
        <w:r>
          <w:rPr>
            <w:noProof/>
            <w:webHidden/>
          </w:rPr>
          <w:instrText xml:space="preserve"> PAGEREF _Toc456713628 \h </w:instrText>
        </w:r>
        <w:r>
          <w:rPr>
            <w:noProof/>
            <w:webHidden/>
          </w:rPr>
        </w:r>
        <w:r>
          <w:rPr>
            <w:noProof/>
            <w:webHidden/>
          </w:rPr>
          <w:fldChar w:fldCharType="separate"/>
        </w:r>
        <w:r>
          <w:rPr>
            <w:noProof/>
            <w:webHidden/>
          </w:rPr>
          <w:t>42</w:t>
        </w:r>
        <w:r>
          <w:rPr>
            <w:noProof/>
            <w:webHidden/>
          </w:rPr>
          <w:fldChar w:fldCharType="end"/>
        </w:r>
      </w:hyperlink>
    </w:p>
    <w:p w14:paraId="67262916" w14:textId="77777777" w:rsidR="00FB0376" w:rsidRDefault="00FB0376">
      <w:pPr>
        <w:pStyle w:val="TOC3"/>
        <w:rPr>
          <w:rFonts w:asciiTheme="minorHAnsi" w:eastAsiaTheme="minorEastAsia" w:hAnsiTheme="minorHAnsi" w:cstheme="minorBidi"/>
          <w:noProof/>
          <w:sz w:val="22"/>
          <w:szCs w:val="22"/>
        </w:rPr>
      </w:pPr>
      <w:hyperlink w:anchor="_Toc456713629" w:history="1">
        <w:r w:rsidRPr="005B4606">
          <w:rPr>
            <w:rStyle w:val="Hyperlink"/>
            <w:bCs/>
            <w:noProof/>
          </w:rPr>
          <w:t>6.3.1 Content Modules</w:t>
        </w:r>
        <w:r>
          <w:rPr>
            <w:noProof/>
            <w:webHidden/>
          </w:rPr>
          <w:tab/>
        </w:r>
        <w:r>
          <w:rPr>
            <w:noProof/>
            <w:webHidden/>
          </w:rPr>
          <w:fldChar w:fldCharType="begin"/>
        </w:r>
        <w:r>
          <w:rPr>
            <w:noProof/>
            <w:webHidden/>
          </w:rPr>
          <w:instrText xml:space="preserve"> PAGEREF _Toc456713629 \h </w:instrText>
        </w:r>
        <w:r>
          <w:rPr>
            <w:noProof/>
            <w:webHidden/>
          </w:rPr>
        </w:r>
        <w:r>
          <w:rPr>
            <w:noProof/>
            <w:webHidden/>
          </w:rPr>
          <w:fldChar w:fldCharType="separate"/>
        </w:r>
        <w:r>
          <w:rPr>
            <w:noProof/>
            <w:webHidden/>
          </w:rPr>
          <w:t>42</w:t>
        </w:r>
        <w:r>
          <w:rPr>
            <w:noProof/>
            <w:webHidden/>
          </w:rPr>
          <w:fldChar w:fldCharType="end"/>
        </w:r>
      </w:hyperlink>
    </w:p>
    <w:p w14:paraId="3E03237C" w14:textId="77777777" w:rsidR="00FB0376" w:rsidRDefault="00FB0376">
      <w:pPr>
        <w:pStyle w:val="TOC2"/>
        <w:rPr>
          <w:rFonts w:asciiTheme="minorHAnsi" w:eastAsiaTheme="minorEastAsia" w:hAnsiTheme="minorHAnsi" w:cstheme="minorBidi"/>
          <w:noProof/>
          <w:sz w:val="22"/>
          <w:szCs w:val="22"/>
        </w:rPr>
      </w:pPr>
      <w:hyperlink w:anchor="_Toc456713630" w:history="1">
        <w:r w:rsidRPr="005B4606">
          <w:rPr>
            <w:rStyle w:val="Hyperlink"/>
            <w:bCs/>
            <w:noProof/>
          </w:rPr>
          <w:t>6.6 HL7 FHIR Content Module</w:t>
        </w:r>
        <w:r>
          <w:rPr>
            <w:noProof/>
            <w:webHidden/>
          </w:rPr>
          <w:tab/>
        </w:r>
        <w:r>
          <w:rPr>
            <w:noProof/>
            <w:webHidden/>
          </w:rPr>
          <w:fldChar w:fldCharType="begin"/>
        </w:r>
        <w:r>
          <w:rPr>
            <w:noProof/>
            <w:webHidden/>
          </w:rPr>
          <w:instrText xml:space="preserve"> PAGEREF _Toc456713630 \h </w:instrText>
        </w:r>
        <w:r>
          <w:rPr>
            <w:noProof/>
            <w:webHidden/>
          </w:rPr>
        </w:r>
        <w:r>
          <w:rPr>
            <w:noProof/>
            <w:webHidden/>
          </w:rPr>
          <w:fldChar w:fldCharType="separate"/>
        </w:r>
        <w:r>
          <w:rPr>
            <w:noProof/>
            <w:webHidden/>
          </w:rPr>
          <w:t>42</w:t>
        </w:r>
        <w:r>
          <w:rPr>
            <w:noProof/>
            <w:webHidden/>
          </w:rPr>
          <w:fldChar w:fldCharType="end"/>
        </w:r>
      </w:hyperlink>
    </w:p>
    <w:p w14:paraId="19751481" w14:textId="77777777" w:rsidR="00FB0376" w:rsidRDefault="00FB0376">
      <w:pPr>
        <w:pStyle w:val="TOC3"/>
        <w:rPr>
          <w:rFonts w:asciiTheme="minorHAnsi" w:eastAsiaTheme="minorEastAsia" w:hAnsiTheme="minorHAnsi" w:cstheme="minorBidi"/>
          <w:noProof/>
          <w:sz w:val="22"/>
          <w:szCs w:val="22"/>
        </w:rPr>
      </w:pPr>
      <w:hyperlink w:anchor="_Toc456713631" w:history="1">
        <w:r w:rsidRPr="005B4606">
          <w:rPr>
            <w:rStyle w:val="Hyperlink"/>
            <w:bCs/>
            <w:noProof/>
          </w:rPr>
          <w:t>6.6.1 Care Plan</w:t>
        </w:r>
        <w:r>
          <w:rPr>
            <w:noProof/>
            <w:webHidden/>
          </w:rPr>
          <w:tab/>
        </w:r>
        <w:r>
          <w:rPr>
            <w:noProof/>
            <w:webHidden/>
          </w:rPr>
          <w:fldChar w:fldCharType="begin"/>
        </w:r>
        <w:r>
          <w:rPr>
            <w:noProof/>
            <w:webHidden/>
          </w:rPr>
          <w:instrText xml:space="preserve"> PAGEREF _Toc456713631 \h </w:instrText>
        </w:r>
        <w:r>
          <w:rPr>
            <w:noProof/>
            <w:webHidden/>
          </w:rPr>
        </w:r>
        <w:r>
          <w:rPr>
            <w:noProof/>
            <w:webHidden/>
          </w:rPr>
          <w:fldChar w:fldCharType="separate"/>
        </w:r>
        <w:r>
          <w:rPr>
            <w:noProof/>
            <w:webHidden/>
          </w:rPr>
          <w:t>42</w:t>
        </w:r>
        <w:r>
          <w:rPr>
            <w:noProof/>
            <w:webHidden/>
          </w:rPr>
          <w:fldChar w:fldCharType="end"/>
        </w:r>
      </w:hyperlink>
    </w:p>
    <w:p w14:paraId="3BA06524" w14:textId="77777777" w:rsidR="00FB0376" w:rsidRDefault="00FB0376">
      <w:pPr>
        <w:pStyle w:val="TOC3"/>
        <w:rPr>
          <w:rFonts w:asciiTheme="minorHAnsi" w:eastAsiaTheme="minorEastAsia" w:hAnsiTheme="minorHAnsi" w:cstheme="minorBidi"/>
          <w:noProof/>
          <w:sz w:val="22"/>
          <w:szCs w:val="22"/>
        </w:rPr>
      </w:pPr>
      <w:hyperlink w:anchor="_Toc456713632" w:history="1">
        <w:r w:rsidRPr="005B4606">
          <w:rPr>
            <w:rStyle w:val="Hyperlink"/>
            <w:noProof/>
          </w:rPr>
          <w:t>6.6.2 Subscription</w:t>
        </w:r>
        <w:r>
          <w:rPr>
            <w:noProof/>
            <w:webHidden/>
          </w:rPr>
          <w:tab/>
        </w:r>
        <w:r>
          <w:rPr>
            <w:noProof/>
            <w:webHidden/>
          </w:rPr>
          <w:fldChar w:fldCharType="begin"/>
        </w:r>
        <w:r>
          <w:rPr>
            <w:noProof/>
            <w:webHidden/>
          </w:rPr>
          <w:instrText xml:space="preserve"> PAGEREF _Toc456713632 \h </w:instrText>
        </w:r>
        <w:r>
          <w:rPr>
            <w:noProof/>
            <w:webHidden/>
          </w:rPr>
        </w:r>
        <w:r>
          <w:rPr>
            <w:noProof/>
            <w:webHidden/>
          </w:rPr>
          <w:fldChar w:fldCharType="separate"/>
        </w:r>
        <w:r>
          <w:rPr>
            <w:noProof/>
            <w:webHidden/>
          </w:rPr>
          <w:t>44</w:t>
        </w:r>
        <w:r>
          <w:rPr>
            <w:noProof/>
            <w:webHidden/>
          </w:rPr>
          <w:fldChar w:fldCharType="end"/>
        </w:r>
      </w:hyperlink>
    </w:p>
    <w:p w14:paraId="1354EC79" w14:textId="77777777" w:rsidR="00FB0376" w:rsidRDefault="00FB0376">
      <w:pPr>
        <w:pStyle w:val="TOC1"/>
        <w:rPr>
          <w:rFonts w:asciiTheme="minorHAnsi" w:eastAsiaTheme="minorEastAsia" w:hAnsiTheme="minorHAnsi" w:cstheme="minorBidi"/>
          <w:noProof/>
          <w:sz w:val="22"/>
          <w:szCs w:val="22"/>
        </w:rPr>
      </w:pPr>
      <w:hyperlink w:anchor="_Toc456713633" w:history="1">
        <w:r w:rsidRPr="005B4606">
          <w:rPr>
            <w:rStyle w:val="Hyperlink"/>
            <w:noProof/>
          </w:rPr>
          <w:t>Appendices</w:t>
        </w:r>
        <w:r>
          <w:rPr>
            <w:noProof/>
            <w:webHidden/>
          </w:rPr>
          <w:tab/>
        </w:r>
        <w:r>
          <w:rPr>
            <w:noProof/>
            <w:webHidden/>
          </w:rPr>
          <w:fldChar w:fldCharType="begin"/>
        </w:r>
        <w:r>
          <w:rPr>
            <w:noProof/>
            <w:webHidden/>
          </w:rPr>
          <w:instrText xml:space="preserve"> PAGEREF _Toc456713633 \h </w:instrText>
        </w:r>
        <w:r>
          <w:rPr>
            <w:noProof/>
            <w:webHidden/>
          </w:rPr>
        </w:r>
        <w:r>
          <w:rPr>
            <w:noProof/>
            <w:webHidden/>
          </w:rPr>
          <w:fldChar w:fldCharType="separate"/>
        </w:r>
        <w:r>
          <w:rPr>
            <w:noProof/>
            <w:webHidden/>
          </w:rPr>
          <w:t>46</w:t>
        </w:r>
        <w:r>
          <w:rPr>
            <w:noProof/>
            <w:webHidden/>
          </w:rPr>
          <w:fldChar w:fldCharType="end"/>
        </w:r>
      </w:hyperlink>
    </w:p>
    <w:p w14:paraId="3C00A1FE" w14:textId="77777777" w:rsidR="00FB0376" w:rsidRDefault="00FB0376">
      <w:pPr>
        <w:pStyle w:val="TOC1"/>
        <w:rPr>
          <w:rFonts w:asciiTheme="minorHAnsi" w:eastAsiaTheme="minorEastAsia" w:hAnsiTheme="minorHAnsi" w:cstheme="minorBidi"/>
          <w:noProof/>
          <w:sz w:val="22"/>
          <w:szCs w:val="22"/>
        </w:rPr>
      </w:pPr>
      <w:hyperlink w:anchor="_Toc456713634" w:history="1">
        <w:r w:rsidRPr="005B4606">
          <w:rPr>
            <w:rStyle w:val="Hyperlink"/>
            <w:noProof/>
          </w:rPr>
          <w:t>Volume 3 Namespace Additions</w:t>
        </w:r>
        <w:r>
          <w:rPr>
            <w:noProof/>
            <w:webHidden/>
          </w:rPr>
          <w:tab/>
        </w:r>
        <w:r>
          <w:rPr>
            <w:noProof/>
            <w:webHidden/>
          </w:rPr>
          <w:fldChar w:fldCharType="begin"/>
        </w:r>
        <w:r>
          <w:rPr>
            <w:noProof/>
            <w:webHidden/>
          </w:rPr>
          <w:instrText xml:space="preserve"> PAGEREF _Toc456713634 \h </w:instrText>
        </w:r>
        <w:r>
          <w:rPr>
            <w:noProof/>
            <w:webHidden/>
          </w:rPr>
        </w:r>
        <w:r>
          <w:rPr>
            <w:noProof/>
            <w:webHidden/>
          </w:rPr>
          <w:fldChar w:fldCharType="separate"/>
        </w:r>
        <w:r>
          <w:rPr>
            <w:noProof/>
            <w:webHidden/>
          </w:rPr>
          <w:t>46</w:t>
        </w:r>
        <w:r>
          <w:rPr>
            <w:noProof/>
            <w:webHidden/>
          </w:rPr>
          <w:fldChar w:fldCharType="end"/>
        </w:r>
      </w:hyperlink>
    </w:p>
    <w:p w14:paraId="7F536469" w14:textId="77777777" w:rsidR="00FB0376" w:rsidRDefault="00FB0376">
      <w:pPr>
        <w:pStyle w:val="TOC1"/>
        <w:rPr>
          <w:rFonts w:asciiTheme="minorHAnsi" w:eastAsiaTheme="minorEastAsia" w:hAnsiTheme="minorHAnsi" w:cstheme="minorBidi"/>
          <w:noProof/>
          <w:sz w:val="22"/>
          <w:szCs w:val="22"/>
        </w:rPr>
      </w:pPr>
      <w:hyperlink w:anchor="_Toc456713635" w:history="1">
        <w:r w:rsidRPr="005B4606">
          <w:rPr>
            <w:rStyle w:val="Hyperlink"/>
            <w:noProof/>
          </w:rPr>
          <w:t>Volume 4 – National Extensions</w:t>
        </w:r>
        <w:r>
          <w:rPr>
            <w:noProof/>
            <w:webHidden/>
          </w:rPr>
          <w:tab/>
        </w:r>
        <w:r>
          <w:rPr>
            <w:noProof/>
            <w:webHidden/>
          </w:rPr>
          <w:fldChar w:fldCharType="begin"/>
        </w:r>
        <w:r>
          <w:rPr>
            <w:noProof/>
            <w:webHidden/>
          </w:rPr>
          <w:instrText xml:space="preserve"> PAGEREF _Toc456713635 \h </w:instrText>
        </w:r>
        <w:r>
          <w:rPr>
            <w:noProof/>
            <w:webHidden/>
          </w:rPr>
        </w:r>
        <w:r>
          <w:rPr>
            <w:noProof/>
            <w:webHidden/>
          </w:rPr>
          <w:fldChar w:fldCharType="separate"/>
        </w:r>
        <w:r>
          <w:rPr>
            <w:noProof/>
            <w:webHidden/>
          </w:rPr>
          <w:t>47</w:t>
        </w:r>
        <w:r>
          <w:rPr>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A4288">
        <w:rPr>
          <w:noProof w:val="0"/>
        </w:rPr>
        <w:br w:type="page"/>
      </w:r>
      <w:bookmarkStart w:id="12" w:name="_Toc456713535"/>
      <w:r w:rsidR="00CF283F" w:rsidRPr="00CA4288">
        <w:rPr>
          <w:noProof w:val="0"/>
        </w:rPr>
        <w:lastRenderedPageBreak/>
        <w:t>Introduction</w:t>
      </w:r>
      <w:bookmarkEnd w:id="5"/>
      <w:bookmarkEnd w:id="6"/>
      <w:bookmarkEnd w:id="7"/>
      <w:bookmarkEnd w:id="8"/>
      <w:bookmarkEnd w:id="9"/>
      <w:bookmarkEnd w:id="10"/>
      <w:bookmarkEnd w:id="11"/>
      <w:r w:rsidR="00167DB7" w:rsidRPr="00CA4288">
        <w:rPr>
          <w:noProof w:val="0"/>
        </w:rPr>
        <w:t xml:space="preserve"> to this Supplement</w:t>
      </w:r>
      <w:bookmarkEnd w:id="12"/>
    </w:p>
    <w:p w14:paraId="5FD47C9A" w14:textId="01474F64"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w:t>
      </w:r>
      <w:r w:rsidR="00396898" w:rsidRPr="00CA4288">
        <w:t>shar</w:t>
      </w:r>
      <w:r w:rsidR="00396898">
        <w:t>ing</w:t>
      </w:r>
      <w:r w:rsidR="00396898" w:rsidRPr="00CA4288">
        <w:t xml:space="preserve"> </w:t>
      </w:r>
      <w:r w:rsidRPr="00CA4288">
        <w:t>Care Plan</w:t>
      </w:r>
      <w:r w:rsidR="00396898">
        <w:t>s</w:t>
      </w:r>
      <w:r w:rsidRPr="00CA4288">
        <w:t xml:space="preserve"> that meet the needs of many</w:t>
      </w:r>
      <w:r w:rsidR="005B50DD" w:rsidRPr="00CA4288">
        <w:t xml:space="preserve">, such as </w:t>
      </w:r>
      <w:r w:rsidRPr="00CA4288">
        <w:t>providers, pati</w:t>
      </w:r>
      <w:r w:rsidR="005B50DD" w:rsidRPr="00CA4288">
        <w:t xml:space="preserve">ents and </w:t>
      </w:r>
      <w:r w:rsidRPr="00CA4288">
        <w:t xml:space="preserve">payers. </w:t>
      </w:r>
      <w:r w:rsidR="003953B9">
        <w:t xml:space="preserve">Care Plans </w:t>
      </w:r>
      <w:r w:rsidRPr="00CA4288">
        <w:t>can be dynamically updated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are used by this profile.</w:t>
      </w:r>
      <w:r w:rsidR="003953B9">
        <w:t xml:space="preserve"> </w:t>
      </w:r>
      <w:r w:rsidR="00C90FB2">
        <w:t xml:space="preserve">This profile does not define, nor assume, a single Care Plan for a patient. </w:t>
      </w:r>
    </w:p>
    <w:p w14:paraId="75BCFE80" w14:textId="77777777" w:rsidR="00CF283F" w:rsidRPr="00CA4288" w:rsidRDefault="00CF283F" w:rsidP="008616CB">
      <w:pPr>
        <w:pStyle w:val="Heading2"/>
        <w:numPr>
          <w:ilvl w:val="0"/>
          <w:numId w:val="0"/>
        </w:numPr>
        <w:rPr>
          <w:noProof w:val="0"/>
        </w:rPr>
      </w:pPr>
      <w:bookmarkStart w:id="13" w:name="_Toc456713536"/>
      <w:r w:rsidRPr="00CA4288">
        <w:rPr>
          <w:noProof w:val="0"/>
        </w:rPr>
        <w:t>Open Issues and Questions</w:t>
      </w:r>
      <w:bookmarkEnd w:id="13"/>
    </w:p>
    <w:p w14:paraId="6E7C7D8B" w14:textId="77777777" w:rsidR="00D83D6B" w:rsidRPr="00CA4288" w:rsidRDefault="002833B3" w:rsidP="00E008B6">
      <w:pPr>
        <w:pStyle w:val="ListNumber2"/>
      </w:pPr>
      <w:r w:rsidRPr="00CA4288">
        <w:t>N</w:t>
      </w:r>
      <w:r w:rsidR="00D83D6B" w:rsidRPr="00CA4288">
        <w:t>eed to determine the FHIR version</w:t>
      </w:r>
      <w:r w:rsidRPr="00CA4288">
        <w:t xml:space="preserve"> and what to do about future updates.</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(NwHIN)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Is an ATNA Grouping required? If so, how does that impact potential mobile uses of this profile?</w:t>
      </w:r>
    </w:p>
    <w:p w14:paraId="371A0149" w14:textId="2C3EE3D9" w:rsidR="00332807" w:rsidRPr="00CA4288" w:rsidRDefault="00332807" w:rsidP="00E008B6">
      <w:pPr>
        <w:pStyle w:val="ListNumber2"/>
      </w:pPr>
      <w:r w:rsidRPr="00CA4288">
        <w:t>When profiling the FHIR Resource make sure we can make references to existing documents.</w:t>
      </w:r>
      <w:r w:rsidR="00C015EA" w:rsidRPr="00CA4288">
        <w:t xml:space="preserve"> (4/25/16 – what / who is the source of this issue?)</w:t>
      </w:r>
    </w:p>
    <w:p w14:paraId="091196C1" w14:textId="601D21E8" w:rsidR="005D7F75" w:rsidRPr="00CA4288" w:rsidRDefault="003F4BCB" w:rsidP="00E008B6">
      <w:pPr>
        <w:pStyle w:val="ListNumber2"/>
      </w:pPr>
      <w:r>
        <w:t xml:space="preserve">(closed 7/18/16) </w:t>
      </w:r>
      <w:r w:rsidR="005D7F75" w:rsidRPr="00CA4288">
        <w:t>Should the FHIR CarePlan.subject be restricted to Patient?</w:t>
      </w:r>
    </w:p>
    <w:p w14:paraId="67F919FB" w14:textId="35E5D383" w:rsidR="005D7F75" w:rsidRPr="00CA4288" w:rsidRDefault="005D7F75" w:rsidP="00E008B6">
      <w:pPr>
        <w:pStyle w:val="ListNumber3"/>
        <w:numPr>
          <w:ilvl w:val="0"/>
          <w:numId w:val="6"/>
        </w:numPr>
      </w:pPr>
      <w:r w:rsidRPr="00CA4288">
        <w:t>What does CarePlan.subject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5DDB2D0E" w:rsidR="00DD4BA7" w:rsidRPr="00CA4288" w:rsidRDefault="00DD4BA7" w:rsidP="00E008B6">
      <w:pPr>
        <w:pStyle w:val="ListNumber2"/>
      </w:pPr>
      <w:r w:rsidRPr="00CA4288">
        <w:t xml:space="preserve"> Concepts from the Care Plan model, DAM or C-CDA, do not have clear mappings to the FHIR CarePlan resource. See </w:t>
      </w:r>
      <w:r w:rsidR="00EF6EAD" w:rsidRPr="00E008B6">
        <w:rPr>
          <w:b/>
        </w:rPr>
        <w:t>Table 6.6.1-1: Care Plan Concepts</w:t>
      </w:r>
    </w:p>
    <w:p w14:paraId="71BCEF78" w14:textId="5544E917" w:rsidR="00DD4BA7" w:rsidRDefault="00DD4BA7" w:rsidP="00E008B6">
      <w:pPr>
        <w:pStyle w:val="ListNumber2"/>
      </w:pPr>
      <w:r w:rsidRPr="00CA4288">
        <w:t>The CarePlan resource</w:t>
      </w:r>
      <w:r w:rsidR="00C80544" w:rsidRPr="00CA4288">
        <w:t xml:space="preserve">, in </w:t>
      </w:r>
      <w:r w:rsidR="00C80544" w:rsidRPr="00E008B6">
        <w:rPr>
          <w:b/>
        </w:rPr>
        <w:t>Table 6.6.1-1: Care Plan Concepts</w:t>
      </w:r>
      <w:r w:rsidR="00C80544" w:rsidRPr="00E008B6">
        <w:t>,</w:t>
      </w:r>
      <w:r w:rsidRPr="00CA4288">
        <w:t xml:space="preserve"> includes activity.actionResultin</w:t>
      </w:r>
      <w:r w:rsidR="002D050E" w:rsidRPr="00CA4288">
        <w:t>g</w:t>
      </w:r>
      <w:r w:rsidRPr="00CA4288">
        <w:t xml:space="preserve"> – need understanding how this related to Care Plan concepts.</w:t>
      </w:r>
    </w:p>
    <w:p w14:paraId="6C9B0AB0" w14:textId="561A1C55" w:rsidR="00402FBC" w:rsidRDefault="003252EB" w:rsidP="00402FBC">
      <w:pPr>
        <w:pStyle w:val="ListNumber2"/>
      </w:pPr>
      <w:r>
        <w:t>The modeling of the Care Team is changing with newer versions of FHIR. How do we handle these changes?</w:t>
      </w:r>
    </w:p>
    <w:p w14:paraId="2303866E" w14:textId="558B8ADA" w:rsidR="00402FBC" w:rsidRPr="00CA4288" w:rsidRDefault="00402FBC" w:rsidP="00402FBC">
      <w:pPr>
        <w:pStyle w:val="ListNumber2"/>
      </w:pPr>
      <w:r w:rsidRPr="00402FBC">
        <w:t>Differing "roles" on the Care Team will likely be needed.  We should state in the open issues that representation of the Care Team is not well defined yet and still needs to be addressed.</w:t>
      </w:r>
    </w:p>
    <w:p w14:paraId="7BB02E2C" w14:textId="77777777" w:rsidR="00CF283F" w:rsidRPr="00CA4288" w:rsidRDefault="00CF283F" w:rsidP="008616CB">
      <w:pPr>
        <w:pStyle w:val="Heading2"/>
        <w:numPr>
          <w:ilvl w:val="0"/>
          <w:numId w:val="0"/>
        </w:numPr>
        <w:rPr>
          <w:noProof w:val="0"/>
        </w:rPr>
      </w:pPr>
      <w:bookmarkStart w:id="14" w:name="_Toc473170357"/>
      <w:bookmarkStart w:id="15" w:name="_Toc504625754"/>
      <w:bookmarkStart w:id="16" w:name="_Toc456713537"/>
      <w:r w:rsidRPr="00CA4288">
        <w:rPr>
          <w:noProof w:val="0"/>
        </w:rPr>
        <w:lastRenderedPageBreak/>
        <w:t>Closed Issues</w:t>
      </w:r>
      <w:bookmarkEnd w:id="16"/>
    </w:p>
    <w:p w14:paraId="30E85A54" w14:textId="77777777" w:rsidR="00391D83" w:rsidRPr="00AD3A30" w:rsidRDefault="00391D83" w:rsidP="00E008B6">
      <w:pPr>
        <w:pStyle w:val="ListNumber2"/>
        <w:numPr>
          <w:ilvl w:val="0"/>
          <w:numId w:val="45"/>
        </w:numPr>
      </w:pPr>
      <w:r w:rsidRPr="00AD3A30">
        <w:t xml:space="preserve">2/15/16 Scope: </w:t>
      </w:r>
      <w:r w:rsidRPr="00CA4288">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will be maintained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Default="00091ECC" w:rsidP="00E008B6">
      <w:pPr>
        <w:pStyle w:val="ListNumber2"/>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351815C8" w14:textId="77777777" w:rsidR="009F0594" w:rsidRPr="00CA4288" w:rsidRDefault="009F0594" w:rsidP="009F0594">
      <w:pPr>
        <w:pStyle w:val="ListNumber2"/>
      </w:pPr>
      <w:r>
        <w:t xml:space="preserve">(7/18/16) </w:t>
      </w:r>
      <w:r w:rsidRPr="00CA4288">
        <w:t>Should the FHIR CarePlan.subject be restricted to Patient?</w:t>
      </w:r>
    </w:p>
    <w:p w14:paraId="53FDD159" w14:textId="1CC16A76" w:rsidR="009F0594" w:rsidRDefault="009F0594" w:rsidP="00FB0376">
      <w:pPr>
        <w:pStyle w:val="ListNumber3"/>
        <w:numPr>
          <w:ilvl w:val="0"/>
          <w:numId w:val="6"/>
        </w:numPr>
      </w:pPr>
      <w:r w:rsidRPr="00CA4288">
        <w:t>What does CarePlan.subject of type Group mean?</w:t>
      </w:r>
    </w:p>
    <w:p w14:paraId="540804D9" w14:textId="77777777" w:rsidR="009F0594" w:rsidRDefault="009F0594" w:rsidP="00FB0376">
      <w:pPr>
        <w:pStyle w:val="ListNumber2"/>
        <w:numPr>
          <w:ilvl w:val="0"/>
          <w:numId w:val="0"/>
        </w:numPr>
        <w:ind w:left="720"/>
      </w:pPr>
      <w:r>
        <w:t xml:space="preserve">In behavioral science where "Group" can be family, disaster victim/survivor group, defence or police force groups </w:t>
      </w:r>
    </w:p>
    <w:p w14:paraId="52AED212" w14:textId="77777777" w:rsidR="009F0594" w:rsidRDefault="009F0594" w:rsidP="00FB0376">
      <w:pPr>
        <w:pStyle w:val="ListNumber2"/>
        <w:numPr>
          <w:ilvl w:val="0"/>
          <w:numId w:val="0"/>
        </w:numPr>
        <w:ind w:left="720"/>
      </w:pPr>
      <w:r>
        <w:t>Example: treatment of PTSD in these groups requires observation and management of group dynamics</w:t>
      </w:r>
    </w:p>
    <w:p w14:paraId="17BDE332" w14:textId="77777777" w:rsidR="009F0594" w:rsidRDefault="009F0594" w:rsidP="00FB0376">
      <w:pPr>
        <w:pStyle w:val="ListNumber2"/>
        <w:numPr>
          <w:ilvl w:val="0"/>
          <w:numId w:val="0"/>
        </w:numPr>
        <w:ind w:left="720"/>
      </w:pPr>
      <w:r>
        <w:t>In public health where "Group" can be family, community, residents of certain floors or entire building, airplane/cruise passenger cohort</w:t>
      </w:r>
    </w:p>
    <w:p w14:paraId="27F1D5C1" w14:textId="6AC1A2CB" w:rsidR="009F0594" w:rsidRPr="00CA4288" w:rsidRDefault="009F0594" w:rsidP="00FB0376">
      <w:pPr>
        <w:pStyle w:val="ListNumber2"/>
        <w:numPr>
          <w:ilvl w:val="0"/>
          <w:numId w:val="0"/>
        </w:numPr>
        <w:ind w:left="1080"/>
      </w:pPr>
      <w:r>
        <w:t>Example: tracking, monitoring and managing communicable diseases outbreak in these groups</w:t>
      </w:r>
    </w:p>
    <w:p w14:paraId="6D3E2930" w14:textId="77777777" w:rsidR="009F5CF4" w:rsidRPr="00CA4288" w:rsidRDefault="00747676" w:rsidP="00BB76BC">
      <w:pPr>
        <w:pStyle w:val="Heading1"/>
        <w:numPr>
          <w:ilvl w:val="0"/>
          <w:numId w:val="0"/>
        </w:numPr>
        <w:rPr>
          <w:noProof w:val="0"/>
        </w:rPr>
      </w:pPr>
      <w:bookmarkStart w:id="17" w:name="_Toc456713538"/>
      <w:r w:rsidRPr="00CA4288">
        <w:rPr>
          <w:noProof w:val="0"/>
        </w:rPr>
        <w:lastRenderedPageBreak/>
        <w:t>General Introduction</w:t>
      </w:r>
      <w:bookmarkEnd w:id="17"/>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18" w:name="_Toc456713539"/>
      <w:r w:rsidRPr="00CA4288">
        <w:rPr>
          <w:noProof w:val="0"/>
        </w:rPr>
        <w:lastRenderedPageBreak/>
        <w:t>Appendix A - Actor Summary Definitions</w:t>
      </w:r>
      <w:bookmarkEnd w:id="18"/>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38A338B2" w14:textId="77777777" w:rsidTr="00FB0376">
        <w:tc>
          <w:tcPr>
            <w:tcW w:w="3078" w:type="dxa"/>
            <w:shd w:val="clear" w:color="auto" w:fill="D9D9D9"/>
          </w:tcPr>
          <w:p w14:paraId="552F1BE2" w14:textId="77777777" w:rsidR="00747676" w:rsidRPr="00CA4288" w:rsidRDefault="00747676" w:rsidP="00EB71A2">
            <w:pPr>
              <w:pStyle w:val="TableEntryHeader"/>
            </w:pPr>
            <w:r w:rsidRPr="00CA4288">
              <w:t>Actor</w:t>
            </w:r>
          </w:p>
        </w:tc>
        <w:tc>
          <w:tcPr>
            <w:tcW w:w="6498" w:type="dxa"/>
            <w:shd w:val="clear" w:color="auto" w:fill="D9D9D9"/>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FB0376">
        <w:tc>
          <w:tcPr>
            <w:tcW w:w="3078" w:type="dxa"/>
            <w:shd w:val="clear" w:color="auto" w:fill="auto"/>
          </w:tcPr>
          <w:p w14:paraId="68C2E744" w14:textId="77777777" w:rsidR="00747676" w:rsidRPr="00CA4288" w:rsidRDefault="00604F10" w:rsidP="00EB71A2">
            <w:pPr>
              <w:pStyle w:val="TableEntry"/>
            </w:pPr>
            <w:r w:rsidRPr="00CA4288">
              <w:t>Care Plan Contributor</w:t>
            </w:r>
          </w:p>
        </w:tc>
        <w:tc>
          <w:tcPr>
            <w:tcW w:w="6498" w:type="dxa"/>
            <w:shd w:val="clear" w:color="auto" w:fill="auto"/>
          </w:tcPr>
          <w:p w14:paraId="182F1D68" w14:textId="77E67E17" w:rsidR="00747676" w:rsidRPr="00CA4288" w:rsidRDefault="00191F2A" w:rsidP="00845DB9">
            <w:pPr>
              <w:pStyle w:val="TableEntry"/>
            </w:pPr>
            <w:r w:rsidRPr="00CA4288">
              <w:t xml:space="preserve">This actor </w:t>
            </w:r>
            <w:r w:rsidR="00845DB9">
              <w:t xml:space="preserve">reads, </w:t>
            </w:r>
            <w:r w:rsidRPr="00CA4288">
              <w:t xml:space="preserve">creates and updates Care Plans </w:t>
            </w:r>
            <w:r w:rsidR="00845DB9">
              <w:t xml:space="preserve">hosted on </w:t>
            </w:r>
            <w:r w:rsidRPr="00CA4288">
              <w:t xml:space="preserve">a Care Plan </w:t>
            </w:r>
            <w:r w:rsidR="00EF19A5" w:rsidRPr="00CA4288">
              <w:t>Service</w:t>
            </w:r>
            <w:r w:rsidRPr="00CA4288">
              <w:t>.</w:t>
            </w:r>
          </w:p>
        </w:tc>
      </w:tr>
      <w:tr w:rsidR="00604F10" w:rsidRPr="00CA4288" w14:paraId="58A391E6" w14:textId="77777777" w:rsidTr="00FB0376">
        <w:tc>
          <w:tcPr>
            <w:tcW w:w="3078" w:type="dxa"/>
            <w:shd w:val="clear" w:color="auto" w:fill="auto"/>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
          <w:p w14:paraId="4C4044FE" w14:textId="60803B7A" w:rsidR="00604F10" w:rsidRPr="00CA4288" w:rsidRDefault="00A93362" w:rsidP="00845DB9">
            <w:pPr>
              <w:pStyle w:val="TableEntry"/>
            </w:pPr>
            <w:r w:rsidRPr="00CA4288">
              <w:t xml:space="preserve">This actor manages Care Plans received from Care Plan Contributors, and provides updated Care Plans to subscribed Care Plan </w:t>
            </w:r>
            <w:r w:rsidR="00845DB9">
              <w:t>Contributors</w:t>
            </w:r>
            <w:r w:rsidRPr="00CA4288">
              <w:t>.</w:t>
            </w:r>
          </w:p>
        </w:tc>
      </w:tr>
    </w:tbl>
    <w:p w14:paraId="1621054A" w14:textId="77777777" w:rsidR="00747676" w:rsidRPr="00CA4288" w:rsidRDefault="00747676" w:rsidP="00747676">
      <w:pPr>
        <w:pStyle w:val="AppendixHeading1"/>
        <w:rPr>
          <w:noProof w:val="0"/>
        </w:rPr>
      </w:pPr>
      <w:bookmarkStart w:id="19" w:name="_Toc456713540"/>
      <w:r w:rsidRPr="00CA4288">
        <w:rPr>
          <w:noProof w:val="0"/>
        </w:rPr>
        <w:lastRenderedPageBreak/>
        <w:t>Appendix B - Transaction Summary Definitions</w:t>
      </w:r>
      <w:bookmarkEnd w:id="19"/>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c>
          <w:tcPr>
            <w:tcW w:w="3078" w:type="dxa"/>
            <w:shd w:val="clear" w:color="auto" w:fill="auto"/>
          </w:tcPr>
          <w:p w14:paraId="5F8129C2" w14:textId="414869B8" w:rsidR="00D626C4" w:rsidRPr="00CA4288" w:rsidRDefault="00D626C4" w:rsidP="00EB71A2">
            <w:pPr>
              <w:pStyle w:val="TableEntry"/>
            </w:pPr>
            <w:r>
              <w:t>Search for Care Plan</w:t>
            </w:r>
          </w:p>
        </w:tc>
        <w:tc>
          <w:tcPr>
            <w:tcW w:w="6498" w:type="dxa"/>
            <w:shd w:val="clear" w:color="auto" w:fill="auto"/>
          </w:tcPr>
          <w:p w14:paraId="792BDD87" w14:textId="641D1B18" w:rsidR="00D626C4" w:rsidRPr="00CA4288" w:rsidRDefault="00D626C4" w:rsidP="00EB71A2">
            <w:pPr>
              <w:pStyle w:val="TableEntry"/>
            </w:pPr>
            <w:r>
              <w:t>U</w:t>
            </w:r>
            <w:r w:rsidRPr="00CA4288">
              <w:t>sed to find a care plan</w:t>
            </w:r>
          </w:p>
        </w:tc>
      </w:tr>
    </w:tbl>
    <w:p w14:paraId="25BD0F54" w14:textId="77777777" w:rsidR="00747676" w:rsidRPr="00CA4288" w:rsidRDefault="00747676" w:rsidP="00747676">
      <w:pPr>
        <w:pStyle w:val="Glossary"/>
        <w:pageBreakBefore w:val="0"/>
        <w:rPr>
          <w:noProof w:val="0"/>
        </w:rPr>
      </w:pPr>
      <w:bookmarkStart w:id="20" w:name="_Toc456713541"/>
      <w:r w:rsidRPr="00CA4288">
        <w:rPr>
          <w:noProof w:val="0"/>
        </w:rPr>
        <w:t>Glossary</w:t>
      </w:r>
      <w:bookmarkEnd w:id="20"/>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It aids in understanding and coordinating the actions that need to be performed for the target of care. The care plan is known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21" w:name="_Toc456713542"/>
      <w:r w:rsidRPr="00CA4288">
        <w:lastRenderedPageBreak/>
        <w:t xml:space="preserve">Volume </w:t>
      </w:r>
      <w:r w:rsidR="00B43198" w:rsidRPr="00CA4288">
        <w:t>1</w:t>
      </w:r>
      <w:r w:rsidRPr="00CA4288">
        <w:t xml:space="preserve"> –</w:t>
      </w:r>
      <w:r w:rsidR="003A09FE" w:rsidRPr="00CA4288">
        <w:t xml:space="preserve"> </w:t>
      </w:r>
      <w:r w:rsidRPr="00CA4288">
        <w:t>Profiles</w:t>
      </w:r>
      <w:bookmarkEnd w:id="21"/>
    </w:p>
    <w:p w14:paraId="41DF086C" w14:textId="33A8B2C9" w:rsidR="00B55350" w:rsidRPr="00CA4288" w:rsidRDefault="00B55350" w:rsidP="00C62E65">
      <w:pPr>
        <w:pStyle w:val="Heading2"/>
        <w:numPr>
          <w:ilvl w:val="0"/>
          <w:numId w:val="0"/>
        </w:numPr>
        <w:rPr>
          <w:noProof w:val="0"/>
        </w:rPr>
      </w:pPr>
      <w:bookmarkStart w:id="22" w:name="_Toc530206507"/>
      <w:bookmarkStart w:id="23" w:name="_Toc1388427"/>
      <w:bookmarkStart w:id="24" w:name="_Toc1388581"/>
      <w:bookmarkStart w:id="25" w:name="_Toc1456608"/>
      <w:bookmarkStart w:id="26" w:name="_Toc37034633"/>
      <w:bookmarkStart w:id="27" w:name="_Toc38846111"/>
      <w:bookmarkStart w:id="28" w:name="_Toc456713543"/>
      <w:r w:rsidRPr="00E008B6">
        <w:rPr>
          <w:noProof w:val="0"/>
        </w:rPr>
        <w:t xml:space="preserve">Copyright </w:t>
      </w:r>
      <w:r w:rsidR="00D22DE2" w:rsidRPr="00E008B6">
        <w:rPr>
          <w:noProof w:val="0"/>
        </w:rPr>
        <w:t>Licenses</w:t>
      </w:r>
      <w:bookmarkEnd w:id="28"/>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29" w:name="_Toc456713544"/>
      <w:r w:rsidRPr="00E008B6">
        <w:rPr>
          <w:noProof w:val="0"/>
        </w:rPr>
        <w:t>Domain-specific additions</w:t>
      </w:r>
      <w:bookmarkEnd w:id="29"/>
    </w:p>
    <w:p w14:paraId="2715A042" w14:textId="48C471A6" w:rsidR="00303E20" w:rsidRPr="00E008B6" w:rsidRDefault="00690517" w:rsidP="005B164F">
      <w:pPr>
        <w:pStyle w:val="BodyText"/>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End w:id="14"/>
      <w:bookmarkEnd w:id="15"/>
      <w:bookmarkEnd w:id="22"/>
      <w:bookmarkEnd w:id="23"/>
      <w:bookmarkEnd w:id="24"/>
      <w:bookmarkEnd w:id="25"/>
      <w:bookmarkEnd w:id="26"/>
      <w:bookmarkEnd w:id="27"/>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38" w:name="_Toc456713545"/>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38"/>
    </w:p>
    <w:p w14:paraId="3247928C" w14:textId="4A3D743D" w:rsidR="003E0430" w:rsidRPr="00CA4288" w:rsidRDefault="00162538" w:rsidP="00E008B6">
      <w:pPr>
        <w:pStyle w:val="BodyText"/>
      </w:pPr>
      <w:r w:rsidRPr="00CA4288">
        <w:t>The Dynamic Care Planning (DCP) Profile provides the structures and transactions for care planning, shar</w:t>
      </w:r>
      <w:r>
        <w:t>ing</w:t>
      </w:r>
      <w:r w:rsidRPr="00CA4288">
        <w:t xml:space="preserve"> Care Plan</w:t>
      </w:r>
      <w:r>
        <w:t>s</w:t>
      </w:r>
      <w:r w:rsidRPr="00CA4288">
        <w:t xml:space="preserve"> that meet the needs of many, such as providers, patients and payers. </w:t>
      </w:r>
      <w:r>
        <w:t xml:space="preserve">Care Plans </w:t>
      </w:r>
      <w:r w:rsidRPr="00CA4288">
        <w:t>can be dynamically updated as the patient interacts with the healthcare system. FHIR</w:t>
      </w:r>
      <w:r w:rsidRPr="00E008B6">
        <w:rPr>
          <w:vertAlign w:val="superscript"/>
        </w:rPr>
        <w:t>®</w:t>
      </w:r>
      <w:r>
        <w:rPr>
          <w:rStyle w:val="FootnoteReference"/>
          <w:i/>
        </w:rPr>
        <w:footnoteReference w:id="5"/>
      </w:r>
      <w:r w:rsidRPr="00CA4288">
        <w:t xml:space="preserve"> resources and transactions are used by this profile.</w:t>
      </w:r>
      <w:r>
        <w:t xml:space="preserve"> This profile does not define, nor assume, a single Care Plan for a patient.</w:t>
      </w:r>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6"/>
      </w:r>
    </w:p>
    <w:p w14:paraId="1D155D6E" w14:textId="2EB1A582" w:rsidR="00991226" w:rsidRPr="00E008B6" w:rsidRDefault="00991226" w:rsidP="00E008B6">
      <w:pPr>
        <w:pStyle w:val="BodyText"/>
      </w:pPr>
      <w:r w:rsidRPr="00CA4288">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CA4288">
        <w:cr/>
        <w:t>The ability to target appropriate services and to coordinate care over time, across multiple clinicians and sites of service, with the engagement of the individual (</w:t>
      </w:r>
      <w:r w:rsidR="00A256B9">
        <w:t xml:space="preserve">i.e., </w:t>
      </w:r>
      <w:r w:rsidRPr="00CA4288">
        <w:t>longitudinal coordination of care) is essential to alleviating fragmented, duplicative and costly care for these medically-complex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39" w:name="_Toc456713546"/>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30"/>
      <w:bookmarkEnd w:id="31"/>
      <w:bookmarkEnd w:id="32"/>
      <w:bookmarkEnd w:id="33"/>
      <w:bookmarkEnd w:id="34"/>
      <w:bookmarkEnd w:id="35"/>
      <w:bookmarkEnd w:id="36"/>
      <w:bookmarkEnd w:id="37"/>
      <w:r w:rsidR="008608EF" w:rsidRPr="00CA4288">
        <w:rPr>
          <w:noProof w:val="0"/>
        </w:rPr>
        <w:t>, and Content Modules</w:t>
      </w:r>
      <w:bookmarkStart w:id="40" w:name="_Toc473170359"/>
      <w:bookmarkStart w:id="41" w:name="_Toc504625756"/>
      <w:bookmarkStart w:id="42" w:name="_Toc530206509"/>
      <w:bookmarkStart w:id="43" w:name="_Toc1388429"/>
      <w:bookmarkStart w:id="44" w:name="_Toc1388583"/>
      <w:bookmarkStart w:id="45" w:name="_Toc1456610"/>
      <w:bookmarkStart w:id="46" w:name="_Toc37034635"/>
      <w:bookmarkStart w:id="47" w:name="_Toc38846113"/>
      <w:bookmarkEnd w:id="39"/>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r w:rsidR="006C371A" w:rsidRPr="00CA4288">
        <w:t xml:space="preserve">are given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are </w:t>
      </w:r>
      <w:r w:rsidR="00E61A6A" w:rsidRPr="00CA4288">
        <w:t>shown in dotted lines</w:t>
      </w:r>
      <w:r w:rsidR="00F0665F" w:rsidRPr="00CA4288">
        <w:t xml:space="preserve">. </w:t>
      </w:r>
      <w:r w:rsidR="00E61A6A" w:rsidRPr="00CA4288">
        <w:t>Actors which have a mandatory grouping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1C55A3C4">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2294757" y="886508"/>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658702"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1394564" y="337867"/>
                            <a:ext cx="1819910" cy="548640"/>
                          </a:xfrm>
                          <a:prstGeom prst="rect">
                            <a:avLst/>
                          </a:prstGeom>
                          <a:solidFill>
                            <a:srgbClr val="FFFFFF"/>
                          </a:solidFill>
                          <a:ln w="25400">
                            <a:solidFill>
                              <a:srgbClr val="000000"/>
                            </a:solidFill>
                            <a:miter lim="800000"/>
                            <a:headEnd/>
                            <a:tailEnd/>
                          </a:ln>
                        </wps:spPr>
                        <wps:txb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735197" y="1633901"/>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22947,8865" to="2295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rect id="Rectangle 318" o:spid="_x0000_s1029" style="position:absolute;left:6587;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320" o:spid="_x0000_s1030"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v:textbox>
                </v:shape>
                <v:shape id="Text Box 322" o:spid="_x0000_s1031" type="#_x0000_t202" style="position:absolute;left:13945;top:3378;width:1819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v:textbox>
                </v:shape>
                <v:rect id="Rectangle 141" o:spid="_x0000_s1032" style="position:absolute;left:7351;top:16339;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11662A" w:rsidRPr="00CA4288" w14:paraId="3B8B8820" w14:textId="77777777" w:rsidTr="00E008B6">
        <w:trPr>
          <w:cantSplit/>
          <w:jc w:val="center"/>
        </w:trPr>
        <w:tc>
          <w:tcPr>
            <w:tcW w:w="1449" w:type="dxa"/>
            <w:vMerge w:val="restart"/>
          </w:tcPr>
          <w:p w14:paraId="58965888" w14:textId="77777777" w:rsidR="0011662A" w:rsidRPr="00CA4288" w:rsidRDefault="0011662A" w:rsidP="00B54952">
            <w:pPr>
              <w:pStyle w:val="TableEntry"/>
            </w:pPr>
            <w:r w:rsidRPr="00CA4288">
              <w:t>Care Plan Contributor</w:t>
            </w:r>
          </w:p>
        </w:tc>
        <w:tc>
          <w:tcPr>
            <w:tcW w:w="2520" w:type="dxa"/>
          </w:tcPr>
          <w:p w14:paraId="1ACF40A9" w14:textId="77777777" w:rsidR="0011662A" w:rsidRPr="00CA4288" w:rsidRDefault="0011662A" w:rsidP="00B54952">
            <w:pPr>
              <w:pStyle w:val="TableEntry"/>
            </w:pPr>
            <w:r w:rsidRPr="00CA4288">
              <w:t>Update Care Plan</w:t>
            </w:r>
          </w:p>
        </w:tc>
        <w:tc>
          <w:tcPr>
            <w:tcW w:w="1710" w:type="dxa"/>
          </w:tcPr>
          <w:p w14:paraId="1BF05269" w14:textId="77777777" w:rsidR="0011662A" w:rsidRPr="00CA4288" w:rsidRDefault="0011662A" w:rsidP="00B54952">
            <w:pPr>
              <w:pStyle w:val="TableEntry"/>
            </w:pPr>
            <w:r w:rsidRPr="00CA4288">
              <w:t>R</w:t>
            </w:r>
          </w:p>
        </w:tc>
        <w:tc>
          <w:tcPr>
            <w:tcW w:w="2799" w:type="dxa"/>
          </w:tcPr>
          <w:p w14:paraId="6D9656C4" w14:textId="32A1357B" w:rsidR="0011662A" w:rsidRPr="00CA4288" w:rsidRDefault="0011662A" w:rsidP="00B54952">
            <w:pPr>
              <w:pStyle w:val="TableEntry"/>
            </w:pPr>
            <w:r w:rsidRPr="00CA4288">
              <w:t>PCC TF-2: 3.</w:t>
            </w:r>
            <w:r w:rsidR="003A2F4B">
              <w:t>37</w:t>
            </w:r>
          </w:p>
        </w:tc>
      </w:tr>
      <w:tr w:rsidR="0011662A" w:rsidRPr="00CA4288" w14:paraId="0AB2AB51" w14:textId="77777777" w:rsidTr="00E008B6">
        <w:trPr>
          <w:cantSplit/>
          <w:jc w:val="center"/>
        </w:trPr>
        <w:tc>
          <w:tcPr>
            <w:tcW w:w="1449" w:type="dxa"/>
            <w:vMerge/>
          </w:tcPr>
          <w:p w14:paraId="53C74809" w14:textId="77777777" w:rsidR="0011662A" w:rsidRPr="00CA4288" w:rsidRDefault="0011662A" w:rsidP="00A9786E">
            <w:pPr>
              <w:pStyle w:val="TableEntry"/>
            </w:pPr>
          </w:p>
        </w:tc>
        <w:tc>
          <w:tcPr>
            <w:tcW w:w="2520" w:type="dxa"/>
          </w:tcPr>
          <w:p w14:paraId="1F236FDE" w14:textId="46838100" w:rsidR="0011662A" w:rsidRPr="00CA4288" w:rsidRDefault="0011662A" w:rsidP="00A9786E">
            <w:pPr>
              <w:pStyle w:val="TableEntry"/>
            </w:pPr>
            <w:r w:rsidRPr="00CA4288">
              <w:t>Search for Care Plan</w:t>
            </w:r>
          </w:p>
        </w:tc>
        <w:tc>
          <w:tcPr>
            <w:tcW w:w="1710" w:type="dxa"/>
          </w:tcPr>
          <w:p w14:paraId="2D874F06" w14:textId="3DF8B9D6" w:rsidR="0011662A" w:rsidRPr="00CA4288" w:rsidRDefault="0011662A" w:rsidP="00A9786E">
            <w:pPr>
              <w:pStyle w:val="TableEntry"/>
            </w:pPr>
            <w:r w:rsidRPr="00CA4288">
              <w:t>R</w:t>
            </w:r>
          </w:p>
        </w:tc>
        <w:tc>
          <w:tcPr>
            <w:tcW w:w="2799" w:type="dxa"/>
          </w:tcPr>
          <w:p w14:paraId="3AEF5593" w14:textId="6D8D8A0B" w:rsidR="0011662A" w:rsidRPr="00CA4288" w:rsidRDefault="0011662A" w:rsidP="00A9786E">
            <w:pPr>
              <w:pStyle w:val="TableEntry"/>
            </w:pPr>
            <w:r w:rsidRPr="00CA4288">
              <w:t>PCC TF-2: 3.</w:t>
            </w:r>
            <w:r w:rsidR="00293061">
              <w:t>41</w:t>
            </w:r>
          </w:p>
        </w:tc>
      </w:tr>
      <w:tr w:rsidR="0011662A" w:rsidRPr="00CA4288" w14:paraId="33B68E13" w14:textId="77777777" w:rsidTr="00E008B6">
        <w:trPr>
          <w:cantSplit/>
          <w:jc w:val="center"/>
        </w:trPr>
        <w:tc>
          <w:tcPr>
            <w:tcW w:w="1449" w:type="dxa"/>
            <w:vMerge/>
          </w:tcPr>
          <w:p w14:paraId="65D709F4" w14:textId="77777777" w:rsidR="0011662A" w:rsidRPr="00CA4288" w:rsidRDefault="0011662A" w:rsidP="00A9786E">
            <w:pPr>
              <w:pStyle w:val="TableEntry"/>
            </w:pPr>
          </w:p>
        </w:tc>
        <w:tc>
          <w:tcPr>
            <w:tcW w:w="2520" w:type="dxa"/>
          </w:tcPr>
          <w:p w14:paraId="05A5D1E0" w14:textId="7582624E" w:rsidR="0011662A" w:rsidRPr="00CA4288" w:rsidRDefault="0011662A" w:rsidP="00A9786E">
            <w:pPr>
              <w:pStyle w:val="TableEntry"/>
            </w:pPr>
            <w:r w:rsidRPr="00CA4288">
              <w:t>Retrieve Care Plan</w:t>
            </w:r>
          </w:p>
        </w:tc>
        <w:tc>
          <w:tcPr>
            <w:tcW w:w="1710" w:type="dxa"/>
          </w:tcPr>
          <w:p w14:paraId="457137FF" w14:textId="26024DE9" w:rsidR="0011662A" w:rsidRPr="00CA4288" w:rsidRDefault="0011662A" w:rsidP="00A9786E">
            <w:pPr>
              <w:pStyle w:val="TableEntry"/>
            </w:pPr>
            <w:r w:rsidRPr="00CA4288">
              <w:t>R</w:t>
            </w:r>
          </w:p>
        </w:tc>
        <w:tc>
          <w:tcPr>
            <w:tcW w:w="2799" w:type="dxa"/>
          </w:tcPr>
          <w:p w14:paraId="237DFF44" w14:textId="69F5CA72" w:rsidR="0011662A" w:rsidRPr="00CA4288" w:rsidRDefault="0011662A" w:rsidP="00A9786E">
            <w:pPr>
              <w:pStyle w:val="TableEntry"/>
            </w:pPr>
            <w:r w:rsidRPr="00CA4288">
              <w:t>PCC TF-2: 3.</w:t>
            </w:r>
            <w:r w:rsidR="001D25BC">
              <w:t>38</w:t>
            </w:r>
          </w:p>
        </w:tc>
      </w:tr>
      <w:tr w:rsidR="0011662A" w:rsidRPr="00CA4288" w14:paraId="4FF4FF4E" w14:textId="77777777" w:rsidTr="00E008B6">
        <w:trPr>
          <w:cantSplit/>
          <w:jc w:val="center"/>
        </w:trPr>
        <w:tc>
          <w:tcPr>
            <w:tcW w:w="1449" w:type="dxa"/>
            <w:vMerge/>
          </w:tcPr>
          <w:p w14:paraId="1C7DF9D7" w14:textId="77777777" w:rsidR="0011662A" w:rsidRPr="00CA4288" w:rsidRDefault="0011662A" w:rsidP="00A9786E">
            <w:pPr>
              <w:pStyle w:val="TableEntry"/>
            </w:pPr>
          </w:p>
        </w:tc>
        <w:tc>
          <w:tcPr>
            <w:tcW w:w="2520" w:type="dxa"/>
          </w:tcPr>
          <w:p w14:paraId="27E67B7B" w14:textId="0FFF924F" w:rsidR="0011662A" w:rsidRPr="00CA4288" w:rsidRDefault="0011662A" w:rsidP="00A9786E">
            <w:pPr>
              <w:pStyle w:val="TableEntry"/>
            </w:pPr>
            <w:r w:rsidRPr="00CA4288">
              <w:t>Subscribe to Care Plan Updates</w:t>
            </w:r>
          </w:p>
        </w:tc>
        <w:tc>
          <w:tcPr>
            <w:tcW w:w="1710" w:type="dxa"/>
          </w:tcPr>
          <w:p w14:paraId="501BF75F" w14:textId="5A9C996B" w:rsidR="0011662A" w:rsidRPr="00CA4288" w:rsidRDefault="0011662A" w:rsidP="00A9786E">
            <w:pPr>
              <w:pStyle w:val="TableEntry"/>
            </w:pPr>
            <w:r w:rsidRPr="00CA4288">
              <w:t>O</w:t>
            </w:r>
          </w:p>
        </w:tc>
        <w:tc>
          <w:tcPr>
            <w:tcW w:w="2799" w:type="dxa"/>
          </w:tcPr>
          <w:p w14:paraId="5BEDE19C" w14:textId="15645A66" w:rsidR="0011662A" w:rsidRPr="00CA4288" w:rsidRDefault="0011662A" w:rsidP="00A9786E">
            <w:pPr>
              <w:pStyle w:val="TableEntry"/>
            </w:pPr>
            <w:r w:rsidRPr="00CA4288">
              <w:t>PCC TF-2: 3.</w:t>
            </w:r>
            <w:r w:rsidR="004D3D70">
              <w:t>39</w:t>
            </w:r>
          </w:p>
        </w:tc>
      </w:tr>
      <w:tr w:rsidR="0011662A" w:rsidRPr="00CA4288" w14:paraId="76E93500" w14:textId="77777777" w:rsidTr="00E008B6">
        <w:trPr>
          <w:cantSplit/>
          <w:jc w:val="center"/>
        </w:trPr>
        <w:tc>
          <w:tcPr>
            <w:tcW w:w="1449" w:type="dxa"/>
            <w:vMerge/>
          </w:tcPr>
          <w:p w14:paraId="22BF236B" w14:textId="77777777" w:rsidR="0011662A" w:rsidRPr="00CA4288" w:rsidRDefault="0011662A" w:rsidP="00A9786E">
            <w:pPr>
              <w:pStyle w:val="TableEntry"/>
            </w:pPr>
          </w:p>
        </w:tc>
        <w:tc>
          <w:tcPr>
            <w:tcW w:w="2520" w:type="dxa"/>
          </w:tcPr>
          <w:p w14:paraId="19BE8555" w14:textId="0D909DA7" w:rsidR="0011662A" w:rsidRPr="00CA4288" w:rsidRDefault="0011662A" w:rsidP="00A9786E">
            <w:pPr>
              <w:pStyle w:val="TableEntry"/>
            </w:pPr>
            <w:r>
              <w:t>Provide Care Plan</w:t>
            </w:r>
          </w:p>
        </w:tc>
        <w:tc>
          <w:tcPr>
            <w:tcW w:w="1710" w:type="dxa"/>
          </w:tcPr>
          <w:p w14:paraId="3D0DCFF7" w14:textId="7FFCB8E0" w:rsidR="0011662A" w:rsidRPr="00CA4288" w:rsidRDefault="0011662A" w:rsidP="00A9786E">
            <w:pPr>
              <w:pStyle w:val="TableEntry"/>
            </w:pPr>
            <w:r>
              <w:t>O</w:t>
            </w:r>
          </w:p>
        </w:tc>
        <w:tc>
          <w:tcPr>
            <w:tcW w:w="2799" w:type="dxa"/>
          </w:tcPr>
          <w:p w14:paraId="55F01883" w14:textId="562584C9" w:rsidR="0011662A" w:rsidRPr="00CA4288" w:rsidRDefault="0011662A" w:rsidP="00A9786E">
            <w:pPr>
              <w:pStyle w:val="TableEntry"/>
            </w:pPr>
            <w:r>
              <w:t>PCC TF-2: 3.</w:t>
            </w:r>
            <w:r w:rsidR="00FE0205">
              <w:t>40</w:t>
            </w:r>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685C8C20"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45ECAC82" w:rsidR="00A9786E" w:rsidRPr="00CA4288" w:rsidRDefault="00A9786E" w:rsidP="00A9786E">
            <w:pPr>
              <w:pStyle w:val="TableEntry"/>
            </w:pPr>
            <w:r w:rsidRPr="00CA4288">
              <w:t>PCC TF-2: 3.</w:t>
            </w:r>
            <w:r w:rsidR="00293061">
              <w:t>41</w:t>
            </w:r>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23A2CC92" w:rsidR="00A9786E" w:rsidRPr="00CA4288" w:rsidRDefault="00A9786E" w:rsidP="00A9786E">
            <w:pPr>
              <w:pStyle w:val="TableEntry"/>
            </w:pPr>
            <w:r w:rsidRPr="00CA4288">
              <w:t>PCC TF-2: 3.</w:t>
            </w:r>
            <w:r w:rsidR="003A2F4B">
              <w:t>37</w:t>
            </w:r>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378ED29C" w:rsidR="00A9786E" w:rsidRPr="00CA4288" w:rsidRDefault="00A9786E" w:rsidP="00A9786E">
            <w:pPr>
              <w:pStyle w:val="TableEntry"/>
            </w:pPr>
            <w:r w:rsidRPr="00CA4288">
              <w:t>PCC TF-2: 3.</w:t>
            </w:r>
            <w:r w:rsidR="001D25BC">
              <w:t>38</w:t>
            </w:r>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7D326EC7" w:rsidR="00A9786E" w:rsidRPr="00CA4288" w:rsidRDefault="00A9786E" w:rsidP="00A9786E">
            <w:pPr>
              <w:pStyle w:val="TableEntry"/>
            </w:pPr>
            <w:r w:rsidRPr="00CA4288">
              <w:t>PCC TF-2: 3.</w:t>
            </w:r>
            <w:r w:rsidR="004D3D70">
              <w:t>39</w:t>
            </w:r>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12D0CCC5" w:rsidR="00A9786E" w:rsidRPr="00CA4288" w:rsidRDefault="00A9786E" w:rsidP="00A9786E">
            <w:pPr>
              <w:pStyle w:val="TableEntry"/>
            </w:pPr>
            <w:r w:rsidRPr="00CA4288">
              <w:t>PCC TF-2: 3.</w:t>
            </w:r>
            <w:r w:rsidR="00FE0205">
              <w:t>40</w:t>
            </w:r>
          </w:p>
        </w:tc>
      </w:tr>
    </w:tbl>
    <w:p w14:paraId="06E7620F" w14:textId="6F4C5A6F" w:rsidR="007C2FDD" w:rsidRPr="00CA4288" w:rsidRDefault="007C2FDD" w:rsidP="00E008B6">
      <w:pPr>
        <w:pStyle w:val="Note"/>
      </w:pPr>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48" w:name="_Toc456713547"/>
      <w:bookmarkEnd w:id="40"/>
      <w:bookmarkEnd w:id="41"/>
      <w:bookmarkEnd w:id="42"/>
      <w:bookmarkEnd w:id="43"/>
      <w:bookmarkEnd w:id="44"/>
      <w:bookmarkEnd w:id="45"/>
      <w:bookmarkEnd w:id="46"/>
      <w:bookmarkEnd w:id="47"/>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48"/>
    </w:p>
    <w:p w14:paraId="352E1708" w14:textId="77777777" w:rsidR="005B7BFB" w:rsidRPr="00CA4288" w:rsidRDefault="002D5B69" w:rsidP="006A4160">
      <w:pPr>
        <w:pStyle w:val="BodyText"/>
      </w:pPr>
      <w:r w:rsidRPr="00CA4288">
        <w:t>Most requirements are documented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49" w:name="_Toc456713548"/>
      <w:r w:rsidRPr="00CA4288">
        <w:rPr>
          <w:noProof w:val="0"/>
        </w:rPr>
        <w:t xml:space="preserve">X.1.1.1 </w:t>
      </w:r>
      <w:r w:rsidR="00C636C8" w:rsidRPr="00CA4288">
        <w:rPr>
          <w:noProof w:val="0"/>
        </w:rPr>
        <w:t>Care Plan Contributor</w:t>
      </w:r>
      <w:bookmarkEnd w:id="49"/>
    </w:p>
    <w:p w14:paraId="1052B517" w14:textId="06A926E9" w:rsidR="00604F10" w:rsidRPr="00CA4288" w:rsidRDefault="00604F10" w:rsidP="007C43DB">
      <w:pPr>
        <w:pStyle w:val="BodyText"/>
      </w:pPr>
      <w:r w:rsidRPr="00CA4288">
        <w:t xml:space="preserve">This actor </w:t>
      </w:r>
      <w:r w:rsidR="00FA569E">
        <w:t xml:space="preserve">reads, </w:t>
      </w:r>
      <w:r w:rsidRPr="00CA4288">
        <w:t>creates and updates Care Plan</w:t>
      </w:r>
      <w:r w:rsidR="00E962B3" w:rsidRPr="00CA4288">
        <w:t>s</w:t>
      </w:r>
      <w:r w:rsidRPr="00CA4288">
        <w:t xml:space="preserve"> </w:t>
      </w:r>
      <w:r w:rsidR="00FA569E">
        <w:t xml:space="preserve">hosted by </w:t>
      </w:r>
      <w:r w:rsidR="00CB2334" w:rsidRPr="00CA4288">
        <w:t xml:space="preserve">a </w:t>
      </w:r>
      <w:r w:rsidRPr="00CA4288">
        <w:t xml:space="preserve">Care Plan </w:t>
      </w:r>
      <w:r w:rsidR="00EF19A5" w:rsidRPr="00CA4288">
        <w:t>Service</w:t>
      </w:r>
      <w:r w:rsidRPr="00CA4288">
        <w:t>.</w:t>
      </w:r>
      <w:r w:rsidR="000158A8" w:rsidRPr="00CA4288">
        <w:t xml:space="preserve"> </w:t>
      </w:r>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r w:rsidRPr="00CA4288">
        <w:t xml:space="preserve">will be maintained through the update. </w:t>
      </w:r>
    </w:p>
    <w:p w14:paraId="468481B9" w14:textId="59DBB8B1" w:rsidR="00C636C8" w:rsidRPr="00CA4288" w:rsidRDefault="00C636C8" w:rsidP="00C636C8">
      <w:pPr>
        <w:pStyle w:val="Heading4"/>
        <w:numPr>
          <w:ilvl w:val="0"/>
          <w:numId w:val="0"/>
        </w:numPr>
        <w:rPr>
          <w:noProof w:val="0"/>
        </w:rPr>
      </w:pPr>
      <w:bookmarkStart w:id="50" w:name="_Toc456713549"/>
      <w:r w:rsidRPr="00CA4288">
        <w:rPr>
          <w:noProof w:val="0"/>
        </w:rPr>
        <w:t xml:space="preserve">X.1.1.3 Care Plan </w:t>
      </w:r>
      <w:r w:rsidR="00FB66E9" w:rsidRPr="00CA4288">
        <w:rPr>
          <w:noProof w:val="0"/>
        </w:rPr>
        <w:t>Service</w:t>
      </w:r>
      <w:bookmarkEnd w:id="50"/>
    </w:p>
    <w:p w14:paraId="64716FBF" w14:textId="2263EDC3"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w:t>
      </w:r>
      <w:r w:rsidR="006B35E6">
        <w:t>rs</w:t>
      </w:r>
      <w:r w:rsidR="00CB2334" w:rsidRPr="00CA4288">
        <w:t>.</w:t>
      </w:r>
    </w:p>
    <w:p w14:paraId="6ED8CE8C" w14:textId="422B355B" w:rsidR="00C13FFC" w:rsidRPr="00CA4288"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r w:rsidR="002818E5">
        <w:t xml:space="preserve"> </w:t>
      </w:r>
      <w:r w:rsidR="00D1223C">
        <w:t>Note – the Care Plan Service SHALL support versioning of the CarePlan resource</w:t>
      </w:r>
      <w:r w:rsidR="002818E5">
        <w:t>.</w:t>
      </w:r>
    </w:p>
    <w:p w14:paraId="0E78BABD" w14:textId="77777777" w:rsidR="00CF283F" w:rsidRPr="00CA4288" w:rsidRDefault="004B575B" w:rsidP="00303E20">
      <w:pPr>
        <w:pStyle w:val="Heading2"/>
        <w:numPr>
          <w:ilvl w:val="0"/>
          <w:numId w:val="0"/>
        </w:numPr>
        <w:rPr>
          <w:noProof w:val="0"/>
        </w:rPr>
      </w:pPr>
      <w:bookmarkStart w:id="51" w:name="_Toc456713550"/>
      <w:r w:rsidRPr="00CA4288">
        <w:rPr>
          <w:noProof w:val="0"/>
        </w:rPr>
        <w:t>X.2 DCP</w:t>
      </w:r>
      <w:r w:rsidR="00104BE6" w:rsidRPr="00CA4288">
        <w:rPr>
          <w:noProof w:val="0"/>
        </w:rPr>
        <w:t xml:space="preserve"> Actor</w:t>
      </w:r>
      <w:r w:rsidR="00CF283F" w:rsidRPr="00CA4288">
        <w:rPr>
          <w:noProof w:val="0"/>
        </w:rPr>
        <w:t xml:space="preserve"> Options</w:t>
      </w:r>
      <w:bookmarkEnd w:id="51"/>
    </w:p>
    <w:p w14:paraId="65343611" w14:textId="4447D80B" w:rsidR="00CF283F" w:rsidRPr="00CA4288" w:rsidRDefault="00CF283F" w:rsidP="008E0275">
      <w:pPr>
        <w:pStyle w:val="BodyText"/>
      </w:pPr>
      <w:r w:rsidRPr="00CA4288">
        <w:t>Options that may be selected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Dependencies between options when applicable are specified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lastRenderedPageBreak/>
        <w:t>Table X.2-1</w:t>
      </w:r>
      <w:r w:rsidR="00701B3A" w:rsidRPr="00CA4288">
        <w:t xml:space="preserve">: </w:t>
      </w:r>
      <w:r w:rsidR="004B575B" w:rsidRPr="00CA4288">
        <w:t>DCP</w:t>
      </w:r>
      <w:r w:rsidRPr="00CA42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A4288" w14:paraId="4EDB905B" w14:textId="77777777" w:rsidTr="00FB0376">
        <w:trPr>
          <w:cantSplit/>
          <w:tblHeader/>
          <w:jc w:val="center"/>
        </w:trPr>
        <w:tc>
          <w:tcPr>
            <w:tcW w:w="2891" w:type="dxa"/>
            <w:shd w:val="pct15" w:color="auto" w:fill="FFFFFF"/>
          </w:tcPr>
          <w:p w14:paraId="095A64F5" w14:textId="77777777" w:rsidR="00991D63" w:rsidRPr="00CA4288" w:rsidRDefault="00991D63" w:rsidP="00663624">
            <w:pPr>
              <w:pStyle w:val="TableEntryHeader"/>
            </w:pPr>
            <w:r w:rsidRPr="00CA4288">
              <w:t>Actor</w:t>
            </w:r>
          </w:p>
        </w:tc>
        <w:tc>
          <w:tcPr>
            <w:tcW w:w="3130" w:type="dxa"/>
            <w:shd w:val="pct15" w:color="auto" w:fill="FFFFFF"/>
          </w:tcPr>
          <w:p w14:paraId="6BDFC60C" w14:textId="77777777" w:rsidR="00991D63" w:rsidRPr="00CA4288" w:rsidRDefault="00991D63" w:rsidP="00E007E6">
            <w:pPr>
              <w:pStyle w:val="TableEntryHeader"/>
            </w:pPr>
            <w:r w:rsidRPr="00CA4288">
              <w:t>Option Name</w:t>
            </w:r>
          </w:p>
        </w:tc>
        <w:tc>
          <w:tcPr>
            <w:tcW w:w="3438" w:type="dxa"/>
            <w:shd w:val="pct15" w:color="auto" w:fill="FFFFFF"/>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FB0376">
        <w:trPr>
          <w:cantSplit/>
          <w:trHeight w:val="332"/>
          <w:jc w:val="center"/>
        </w:trPr>
        <w:tc>
          <w:tcPr>
            <w:tcW w:w="2891" w:type="dxa"/>
          </w:tcPr>
          <w:p w14:paraId="583DC747" w14:textId="77777777" w:rsidR="00991D63" w:rsidRPr="00CA4288" w:rsidRDefault="0053128C" w:rsidP="00663624">
            <w:pPr>
              <w:pStyle w:val="TableEntry"/>
            </w:pPr>
            <w:r w:rsidRPr="00CA4288">
              <w:t>Care Plan Contributor</w:t>
            </w:r>
          </w:p>
        </w:tc>
        <w:tc>
          <w:tcPr>
            <w:tcW w:w="3130" w:type="dxa"/>
          </w:tcPr>
          <w:p w14:paraId="5512CEED" w14:textId="1F988911" w:rsidR="00991D63" w:rsidRPr="00CA4288" w:rsidRDefault="001A3F2B" w:rsidP="008358E5">
            <w:pPr>
              <w:pStyle w:val="TableEntry"/>
            </w:pPr>
            <w:r w:rsidRPr="00CA4288">
              <w:t>Subscribe to Care Plan Updates</w:t>
            </w:r>
          </w:p>
        </w:tc>
        <w:tc>
          <w:tcPr>
            <w:tcW w:w="3438" w:type="dxa"/>
          </w:tcPr>
          <w:p w14:paraId="4D9935A9" w14:textId="3F1CA6A0" w:rsidR="00991D63" w:rsidRPr="00CA4288" w:rsidRDefault="00C168AF" w:rsidP="00B92EA1">
            <w:pPr>
              <w:pStyle w:val="TableEntry"/>
            </w:pPr>
            <w:r>
              <w:t>3.Y.3</w:t>
            </w:r>
          </w:p>
        </w:tc>
      </w:tr>
      <w:tr w:rsidR="00991D63" w:rsidRPr="00CA4288" w14:paraId="60D28FCC" w14:textId="77777777" w:rsidTr="00FB0376">
        <w:trPr>
          <w:cantSplit/>
          <w:trHeight w:val="521"/>
          <w:jc w:val="center"/>
        </w:trPr>
        <w:tc>
          <w:tcPr>
            <w:tcW w:w="2891" w:type="dxa"/>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
          <w:p w14:paraId="24F10954" w14:textId="77777777" w:rsidR="00991D63" w:rsidRPr="00CA4288" w:rsidRDefault="00991D63" w:rsidP="008358E5">
            <w:pPr>
              <w:pStyle w:val="TableEntry"/>
            </w:pPr>
            <w:r w:rsidRPr="00CA4288">
              <w:t xml:space="preserve">No options defined </w:t>
            </w:r>
          </w:p>
        </w:tc>
        <w:tc>
          <w:tcPr>
            <w:tcW w:w="3438" w:type="dxa"/>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52" w:name="_Toc456713551"/>
      <w:r w:rsidRPr="00CA4288">
        <w:rPr>
          <w:noProof w:val="0"/>
        </w:rPr>
        <w:t xml:space="preserve">X.2.1 </w:t>
      </w:r>
      <w:r w:rsidR="001A3F2B" w:rsidRPr="00CA4288">
        <w:rPr>
          <w:noProof w:val="0"/>
        </w:rPr>
        <w:t>Subscribe to Care Plan Updates</w:t>
      </w:r>
      <w:bookmarkEnd w:id="52"/>
    </w:p>
    <w:p w14:paraId="7BCEE061" w14:textId="08977E5B" w:rsidR="002C5B22" w:rsidRDefault="0049682F" w:rsidP="003C01D9">
      <w:pPr>
        <w:pStyle w:val="BodyText"/>
      </w:pPr>
      <w:r w:rsidRPr="00CA4288">
        <w:t>Support for this Subscribe to Care Plan Updates means that the optional Subscribe to Care Plan Updates [PCC-</w:t>
      </w:r>
      <w:r w:rsidR="004D3D70">
        <w:t>39</w:t>
      </w:r>
      <w:r w:rsidRPr="00CA4288">
        <w:t xml:space="preserve">] </w:t>
      </w:r>
      <w:r w:rsidR="000870E1">
        <w:t>and the optional Provide Care Plan [PCC-40] are both</w:t>
      </w:r>
      <w:r w:rsidR="000870E1" w:rsidRPr="00CA4288">
        <w:t xml:space="preserve"> </w:t>
      </w:r>
      <w:r w:rsidRPr="00CA4288">
        <w:t>supported.</w:t>
      </w:r>
      <w:r w:rsidR="003C01D9">
        <w:t xml:space="preserve"> </w:t>
      </w:r>
    </w:p>
    <w:p w14:paraId="42DCDD05" w14:textId="4A82D955" w:rsidR="003C01D9" w:rsidRPr="00CA4288" w:rsidRDefault="003C01D9" w:rsidP="003C01D9">
      <w:pPr>
        <w:pStyle w:val="BodyText"/>
      </w:pPr>
      <w:r>
        <w:t>The a</w:t>
      </w:r>
      <w:r w:rsidRPr="00CA4288">
        <w:t>lternative</w:t>
      </w:r>
      <w:r>
        <w:t xml:space="preserve"> to subscribing to care plan updates is a polling process, where </w:t>
      </w:r>
      <w:r w:rsidRPr="00CA4288">
        <w:t>a Care Plan Con</w:t>
      </w:r>
      <w:r>
        <w:t>tributor</w:t>
      </w:r>
      <w:r w:rsidRPr="00CA4288">
        <w:t xml:space="preserve"> </w:t>
      </w:r>
      <w:r>
        <w:t>would</w:t>
      </w:r>
      <w:r w:rsidRPr="00CA4288">
        <w:t xml:space="preserve"> periodically query for a CarePlan resource history and determine that a Retrieve Care Plan was </w:t>
      </w:r>
      <w:commentRangeStart w:id="53"/>
      <w:r w:rsidRPr="00CA4288">
        <w:t>necessary</w:t>
      </w:r>
      <w:commentRangeEnd w:id="53"/>
      <w:r w:rsidR="0004489F">
        <w:rPr>
          <w:rStyle w:val="CommentReference"/>
        </w:rPr>
        <w:commentReference w:id="53"/>
      </w:r>
      <w:r w:rsidRPr="00CA4288">
        <w:t>.</w:t>
      </w:r>
    </w:p>
    <w:p w14:paraId="6C27CE82" w14:textId="029C57B1" w:rsidR="0049682F" w:rsidRPr="00CA4288" w:rsidRDefault="0049682F" w:rsidP="00E349F6"/>
    <w:p w14:paraId="611E0DF2" w14:textId="77777777" w:rsidR="00921B52" w:rsidRPr="00CA4288" w:rsidRDefault="005F21E7" w:rsidP="00303E20">
      <w:pPr>
        <w:pStyle w:val="Heading2"/>
        <w:numPr>
          <w:ilvl w:val="0"/>
          <w:numId w:val="0"/>
        </w:numPr>
        <w:rPr>
          <w:noProof w:val="0"/>
        </w:rPr>
      </w:pPr>
      <w:bookmarkStart w:id="54" w:name="_Toc37034636"/>
      <w:bookmarkStart w:id="55" w:name="_Toc38846114"/>
      <w:bookmarkStart w:id="56" w:name="_Toc504625757"/>
      <w:bookmarkStart w:id="57" w:name="_Toc530206510"/>
      <w:bookmarkStart w:id="58" w:name="_Toc1388430"/>
      <w:bookmarkStart w:id="59" w:name="_Toc1388584"/>
      <w:bookmarkStart w:id="60" w:name="_Toc1456611"/>
      <w:bookmarkStart w:id="61" w:name="_Toc456713552"/>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61"/>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62" w:name="_Toc456713553"/>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54"/>
      <w:bookmarkEnd w:id="55"/>
      <w:r w:rsidR="00167DB7" w:rsidRPr="00CA4288">
        <w:rPr>
          <w:noProof w:val="0"/>
        </w:rPr>
        <w:t>Overview</w:t>
      </w:r>
      <w:bookmarkEnd w:id="62"/>
    </w:p>
    <w:p w14:paraId="50BA5666" w14:textId="7A5A2F86" w:rsidR="003F58C5" w:rsidRPr="00CA4288" w:rsidRDefault="003C3AD6" w:rsidP="003A09FE">
      <w:pPr>
        <w:pStyle w:val="BodyText"/>
        <w:rPr>
          <w:iCs/>
        </w:rPr>
      </w:pPr>
      <w:r w:rsidRPr="00CA4288">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t>HL7</w:t>
      </w:r>
      <w:bookmarkStart w:id="63" w:name="OLE_LINK8"/>
      <w:bookmarkStart w:id="64" w:name="OLE_LINK9"/>
      <w:r w:rsidR="00A51193" w:rsidRPr="00E008B6">
        <w:rPr>
          <w:iCs/>
          <w:vertAlign w:val="superscript"/>
        </w:rPr>
        <w:t>®</w:t>
      </w:r>
      <w:bookmarkEnd w:id="63"/>
      <w:bookmarkEnd w:id="64"/>
      <w:r w:rsidR="00A51193">
        <w:rPr>
          <w:rStyle w:val="FootnoteReference"/>
          <w:iCs/>
        </w:rPr>
        <w:footnoteReference w:id="7"/>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8"/>
      </w:r>
      <w:r w:rsidR="00E36293" w:rsidRPr="00CA4288">
        <w:rPr>
          <w:iCs/>
        </w:rPr>
        <w:t xml:space="preserve">. </w:t>
      </w:r>
      <w:r w:rsidR="00F70316" w:rsidRPr="00CA4288">
        <w:rPr>
          <w:iCs/>
        </w:rPr>
        <w:t>Effective care planning and care coordination for patient with complex health problems and needs are need</w:t>
      </w:r>
      <w:r w:rsidR="00265874" w:rsidRPr="00CA4288">
        <w:rPr>
          <w:iCs/>
        </w:rPr>
        <w:t>ed</w:t>
      </w:r>
      <w:r w:rsidR="00F70316" w:rsidRPr="00CA4288">
        <w:rPr>
          <w:iCs/>
        </w:rPr>
        <w:t xml:space="preserve"> throughout the world.</w:t>
      </w:r>
      <w:r w:rsidR="003F58C5" w:rsidRPr="00CA4288">
        <w:rPr>
          <w:iCs/>
        </w:rPr>
        <w:t xml:space="preserve"> Both the European Union and the United States are currently working to encourage more effective use of information and communication technology to support the delivery of health services. This has led to the </w:t>
      </w:r>
      <w:r w:rsidR="003F58C5" w:rsidRPr="00CA4288">
        <w:rPr>
          <w:iCs/>
        </w:rPr>
        <w:lastRenderedPageBreak/>
        <w:t>promotion of interoperability of health information and communication technology products and services.</w:t>
      </w:r>
      <w:r w:rsidR="003F58C5" w:rsidRPr="00CA4288">
        <w:rPr>
          <w:rStyle w:val="FootnoteReference"/>
          <w:iCs/>
        </w:rPr>
        <w:footnoteReference w:id="9"/>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10"/>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1"/>
      </w:r>
    </w:p>
    <w:p w14:paraId="61BE2F0B" w14:textId="4B8A1822" w:rsidR="00467CEA" w:rsidRPr="00AD3A30" w:rsidRDefault="003F58C5" w:rsidP="00E008B6">
      <w:pPr>
        <w:pStyle w:val="BodyText"/>
      </w:pPr>
      <w:r w:rsidRPr="00AD3A30">
        <w:t xml:space="preserve">This profile depicts how multiple care plans can be </w:t>
      </w:r>
      <w:r w:rsidR="00034E50" w:rsidRPr="00AD3A30">
        <w:t>shared</w:t>
      </w:r>
      <w:r w:rsidRPr="00AD3A30">
        <w:t xml:space="preserve"> and used to plan and coordinate care</w:t>
      </w:r>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65" w:name="_Toc456713554"/>
      <w:r w:rsidRPr="00CA4288">
        <w:rPr>
          <w:bCs/>
          <w:noProof w:val="0"/>
        </w:rPr>
        <w:t>X.</w:t>
      </w:r>
      <w:r w:rsidR="00AF472E" w:rsidRPr="00CA4288">
        <w:rPr>
          <w:bCs/>
          <w:noProof w:val="0"/>
        </w:rPr>
        <w:t>4</w:t>
      </w:r>
      <w:r w:rsidR="00167DB7" w:rsidRPr="00CA4288">
        <w:rPr>
          <w:bCs/>
          <w:noProof w:val="0"/>
        </w:rPr>
        <w:t>.1 Concepts</w:t>
      </w:r>
      <w:bookmarkEnd w:id="65"/>
    </w:p>
    <w:p w14:paraId="2B5C5322" w14:textId="3EF095F8" w:rsidR="0068337A" w:rsidRDefault="004B575B" w:rsidP="00E008B6">
      <w:pPr>
        <w:pStyle w:val="BodyText"/>
      </w:pPr>
      <w:r w:rsidRPr="00CA4288">
        <w:t>Care plans have many different meanings to many different people. Each discipline has its own definition of what a care plan is and what it</w:t>
      </w:r>
      <w:r w:rsidR="00991226" w:rsidRPr="00CA4288">
        <w:t xml:space="preserve"> contains. </w:t>
      </w:r>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disciplines that care for the patient are able to </w:t>
      </w:r>
      <w:r w:rsidR="00273D80">
        <w:t>share</w:t>
      </w:r>
      <w:r w:rsidR="00273D80" w:rsidRPr="00CA4288">
        <w:t xml:space="preserve"> </w:t>
      </w:r>
      <w:r w:rsidR="00991226" w:rsidRPr="00CA4288">
        <w:t>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w:t>
      </w:r>
      <w:r w:rsidR="00005649">
        <w:t xml:space="preserve"> For a view of the Shared Care Planning process, see</w:t>
      </w:r>
      <w:r w:rsidR="0068337A">
        <w:t xml:space="preserve"> </w:t>
      </w:r>
      <w:hyperlink r:id="rId25" w:history="1">
        <w:r w:rsidR="0068337A" w:rsidRPr="00576B4C">
          <w:rPr>
            <w:rStyle w:val="Hyperlink"/>
          </w:rPr>
          <w:t>ftp://ftp.ihe.net/TF_Implementation_Material/PCC/DCP/Use%20Case%20Dynamic%20Care%20Planning%20Diagram.pptx</w:t>
        </w:r>
      </w:hyperlink>
    </w:p>
    <w:p w14:paraId="69546B0D" w14:textId="0FEE0D0E" w:rsidR="00991226" w:rsidRPr="00CA4288" w:rsidRDefault="00991226" w:rsidP="00E008B6">
      <w:pPr>
        <w:pStyle w:val="BodyText"/>
      </w:pPr>
      <w:r w:rsidRPr="00CA4288">
        <w:t xml:space="preserve"> </w:t>
      </w:r>
    </w:p>
    <w:p w14:paraId="47173655" w14:textId="77777777" w:rsidR="00062040" w:rsidRDefault="004B575B" w:rsidP="00E008B6">
      <w:pPr>
        <w:pStyle w:val="BodyText"/>
      </w:pPr>
      <w:r w:rsidRPr="00CA4288">
        <w:t xml:space="preserve">As identified in the </w:t>
      </w:r>
      <w:r w:rsidR="00991226" w:rsidRPr="00CA4288">
        <w:t xml:space="preserve">IHE PCC </w:t>
      </w:r>
      <w:r w:rsidRPr="00CA4288">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7E933358" w:rsidR="00062040" w:rsidRPr="00FB0376" w:rsidRDefault="00062040" w:rsidP="00FB0376">
      <w:pPr>
        <w:rPr>
          <w:sz w:val="22"/>
        </w:rPr>
      </w:pPr>
      <w:r>
        <w:lastRenderedPageBreak/>
        <w:t xml:space="preserve">In environments where there is no centralized care plan, this profile enables care </w:t>
      </w:r>
      <w:r w:rsidR="0004489F">
        <w:t>team members</w:t>
      </w:r>
      <w:r>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CA4288" w:rsidRDefault="00126A38" w:rsidP="00126A38">
      <w:pPr>
        <w:pStyle w:val="Heading3"/>
        <w:keepNext w:val="0"/>
        <w:numPr>
          <w:ilvl w:val="0"/>
          <w:numId w:val="0"/>
        </w:numPr>
        <w:rPr>
          <w:bCs/>
          <w:noProof w:val="0"/>
        </w:rPr>
      </w:pPr>
      <w:bookmarkStart w:id="66" w:name="_Toc456713555"/>
      <w:r w:rsidRPr="00CA4288">
        <w:rPr>
          <w:bCs/>
          <w:noProof w:val="0"/>
        </w:rPr>
        <w:t>X.4.2 Use Case</w:t>
      </w:r>
      <w:bookmarkEnd w:id="66"/>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2"/>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is being referred to as a use case. </w:t>
      </w:r>
    </w:p>
    <w:p w14:paraId="485D1239" w14:textId="77777777" w:rsidR="00FD6B22" w:rsidRPr="00CA4288" w:rsidRDefault="007773C8" w:rsidP="00126A38">
      <w:pPr>
        <w:pStyle w:val="Heading4"/>
        <w:numPr>
          <w:ilvl w:val="0"/>
          <w:numId w:val="0"/>
        </w:numPr>
        <w:ind w:left="864" w:hanging="864"/>
        <w:rPr>
          <w:noProof w:val="0"/>
        </w:rPr>
      </w:pPr>
      <w:bookmarkStart w:id="67" w:name="_Toc456713556"/>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67"/>
    </w:p>
    <w:p w14:paraId="3590FD62" w14:textId="1577BCD5" w:rsidR="00614038" w:rsidRDefault="00614038" w:rsidP="00614038">
      <w:pPr>
        <w:pStyle w:val="BodyText"/>
      </w:pPr>
      <w:r w:rsidRPr="00CA4288">
        <w:t xml:space="preserve">The use case provides narrative description of clinical scenarios where the care plan is accessed, updated or used during care provision. </w:t>
      </w:r>
      <w:r w:rsidR="00EB0233">
        <w:t xml:space="preserve">For a process flow diagram of this entire use case, see the diagram at: </w:t>
      </w:r>
      <w:hyperlink r:id="rId26" w:history="1">
        <w:r w:rsidR="00B62BEA" w:rsidRPr="00576B4C">
          <w:rPr>
            <w:rStyle w:val="Hyperlink"/>
          </w:rPr>
          <w:t>ftp://ftp.ihe.net/TF_Implementation_Material/PCC/DCP/DynamicCarePlanningFlow_chronicCondition.vsd</w:t>
        </w:r>
      </w:hyperlink>
    </w:p>
    <w:p w14:paraId="5DB3BD73" w14:textId="77777777" w:rsidR="00B62BEA" w:rsidRPr="00CA4288" w:rsidRDefault="00B62BEA" w:rsidP="00614038">
      <w:pPr>
        <w:pStyle w:val="BodyText"/>
      </w:pPr>
    </w:p>
    <w:p w14:paraId="165568ED" w14:textId="77777777" w:rsidR="00CF283F" w:rsidRPr="00CA4288" w:rsidRDefault="007773C8" w:rsidP="00126A38">
      <w:pPr>
        <w:pStyle w:val="Heading5"/>
        <w:numPr>
          <w:ilvl w:val="0"/>
          <w:numId w:val="0"/>
        </w:numPr>
        <w:rPr>
          <w:noProof w:val="0"/>
        </w:rPr>
      </w:pPr>
      <w:bookmarkStart w:id="68" w:name="_Toc456713557"/>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68"/>
    </w:p>
    <w:p w14:paraId="65A71B25" w14:textId="65FC0DCF"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w:t>
      </w:r>
      <w:r w:rsidR="00071C84">
        <w:t>care</w:t>
      </w:r>
      <w:r w:rsidR="00071C84" w:rsidRPr="00CA4288">
        <w:t xml:space="preserve"> </w:t>
      </w:r>
      <w:r w:rsidRPr="00CA4288">
        <w:t>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are depicted: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t>The use case contains the following actors and roles</w:t>
      </w:r>
      <w:r w:rsidR="00CA4288">
        <w:t xml:space="preserve">. </w:t>
      </w:r>
    </w:p>
    <w:p w14:paraId="748A152A" w14:textId="77777777" w:rsidR="00111C67" w:rsidRPr="00CA4288" w:rsidRDefault="00111C67" w:rsidP="00E008B6">
      <w:pPr>
        <w:pStyle w:val="ListBullet2"/>
      </w:pPr>
      <w:r w:rsidRPr="00CA4288">
        <w:t>Primary Care Physician: Dr. Patricia Primary</w:t>
      </w:r>
    </w:p>
    <w:p w14:paraId="705ADD79" w14:textId="77777777" w:rsidR="00111C67" w:rsidRPr="00CA4288" w:rsidRDefault="00111C67" w:rsidP="00E008B6">
      <w:pPr>
        <w:pStyle w:val="ListBullet2"/>
      </w:pPr>
      <w:r w:rsidRPr="00CA4288">
        <w:t>Patient: Mr. Bob Anyman</w:t>
      </w:r>
    </w:p>
    <w:p w14:paraId="68EF567A" w14:textId="77777777" w:rsidR="00111C67" w:rsidRPr="00CA4288" w:rsidRDefault="00111C67" w:rsidP="00E008B6">
      <w:pPr>
        <w:pStyle w:val="ListBullet2"/>
      </w:pPr>
      <w:r w:rsidRPr="00CA4288">
        <w:lastRenderedPageBreak/>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69" w:name="_Toc456713558"/>
      <w:r w:rsidRPr="00CA4288">
        <w:rPr>
          <w:noProof w:val="0"/>
        </w:rPr>
        <w:t xml:space="preserve">X.4.2.1.1.1 </w:t>
      </w:r>
      <w:r w:rsidR="00596000" w:rsidRPr="00CA4288">
        <w:rPr>
          <w:noProof w:val="0"/>
        </w:rPr>
        <w:t>Encounter A: Primary Care Physician Initial Visit</w:t>
      </w:r>
      <w:bookmarkEnd w:id="69"/>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Pr="00CA4288" w:rsidRDefault="003E2AA2" w:rsidP="003E2AA2">
      <w:pPr>
        <w:pStyle w:val="BodyText"/>
      </w:pPr>
      <w:r w:rsidRPr="00CA4288">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Pr="00CA4288" w:rsidRDefault="003E2AA2" w:rsidP="003E2AA2">
      <w:pPr>
        <w:pStyle w:val="BodyText"/>
      </w:pPr>
      <w:r w:rsidRPr="00CA4288">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t xml:space="preserve">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w:t>
      </w:r>
      <w:r w:rsidRPr="00CA4288">
        <w:lastRenderedPageBreak/>
        <w:t>relevant clinical assessment findings including test results. A copy of the care plan agreed to by the patient is made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is offered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is made available to the relevant health care providers </w:t>
      </w:r>
    </w:p>
    <w:p w14:paraId="003F0D1E" w14:textId="77777777" w:rsidR="003E2AA2" w:rsidRPr="00CA4288" w:rsidRDefault="003E2AA2" w:rsidP="005B164F">
      <w:pPr>
        <w:pStyle w:val="BodyText"/>
        <w:rPr>
          <w:szCs w:val="24"/>
        </w:rPr>
      </w:pPr>
      <w:r w:rsidRPr="00CA4288">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98133E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06378ACB"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1BD44725"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39BA0F2A"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3"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">
                <v:shape id="_x0000_s1034" type="#_x0000_t75" style="position:absolute;width:65246;height:33731;visibility:visible;mso-wrap-style:square">
                  <v:fill o:detectmouseclick="t"/>
                  <v:path o:connecttype="none"/>
                </v:shape>
                <v:shape id="Text Box 325" o:spid="_x0000_s103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v:textbox>
                </v:shape>
                <v:shape id="Text Box 326" o:spid="_x0000_s1036" type="#_x0000_t202" style="position:absolute;left:4964;top:16;width:15917;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06378ACB"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v:textbox>
                </v:shape>
                <v:line id="Line 327" o:spid="_x0000_s1037"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38"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1BD44725"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v:textbox>
                </v:shape>
                <v:line id="Line 329" o:spid="_x0000_s1039"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0"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1"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39BA0F2A"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v:textbox>
                </v:shape>
                <v:rect id="Rectangle 332" o:spid="_x0000_s1042"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3"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v:textbox>
                </v:shape>
                <v:line id="Line 335" o:spid="_x0000_s1044"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5"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6"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v:textbox>
                </v:shape>
                <v:line id="Line 338" o:spid="_x0000_s1047"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48"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49"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v:textbox>
                </v:shape>
                <v:line id="Line 341" o:spid="_x0000_s1050"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1"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2"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3"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5"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v:textbox>
                </v:shape>
                <v:rect id="Rectangle 112" o:spid="_x0000_s1056"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7"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58"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59"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0"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70" w:name="_Toc456713559"/>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70"/>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Mr. Anyman’s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Anyman.</w:t>
      </w:r>
    </w:p>
    <w:p w14:paraId="380F4642" w14:textId="173A2889" w:rsidR="0084683E" w:rsidRPr="00CA4288" w:rsidRDefault="00EF5BD1" w:rsidP="00E008B6">
      <w:pPr>
        <w:pStyle w:val="BodyText"/>
      </w:pPr>
      <w:r w:rsidRPr="00CA4288">
        <w:lastRenderedPageBreak/>
        <w:t>The case has been assigned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for regular (</w:t>
      </w:r>
      <w:r w:rsidR="00A256B9">
        <w:t xml:space="preserve">e.g., </w:t>
      </w:r>
      <w:r w:rsidR="00EF5BD1" w:rsidRPr="00CA4288">
        <w:t>6 monthly) visual and retinal screening and to educate patient on the eye care and how best to prevent/minimize the risks of ocular complications</w:t>
      </w:r>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The patient is registered at the allied health care provider</w:t>
      </w:r>
      <w:r w:rsidRPr="00CA4288">
        <w:t>/specialist</w:t>
      </w:r>
      <w:r w:rsidR="00EF5BD1" w:rsidRPr="00CA4288">
        <w:t>’s reception. Any additional or new information provided by the patient is recorded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t xml:space="preserve">. </w:t>
      </w:r>
      <w:r w:rsidRPr="00CA4288">
        <w:t>Any difficulties in following the management strategies or activities by the patient are discussed</w:t>
      </w:r>
      <w:r w:rsidR="00CA4288">
        <w:t xml:space="preserve">. </w:t>
      </w:r>
      <w:r w:rsidRPr="00CA4288">
        <w:t xml:space="preserve">Any new/revised </w:t>
      </w:r>
      <w:r w:rsidRPr="00CA4288">
        <w:lastRenderedPageBreak/>
        <w:t>goals and timing, new intervention and self-care activities are discussed and agreed to by the patient. The new/changed activities are scheduled and target dates agreed upon.</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An updated allied health domain specific care plan complete with action items and target dates is completed with patient agreement.</w:t>
      </w:r>
    </w:p>
    <w:p w14:paraId="443E97FB" w14:textId="55E6BF9C" w:rsidR="00EF5BD1" w:rsidRPr="00CA4288" w:rsidRDefault="00EF5BD1" w:rsidP="00EF5BD1">
      <w:pPr>
        <w:pStyle w:val="Footer"/>
      </w:pPr>
      <w:r w:rsidRPr="00CA4288">
        <w:t xml:space="preserve">The patient is </w:t>
      </w:r>
      <w:r w:rsidR="00314713" w:rsidRPr="00CA4288">
        <w:t>provided</w:t>
      </w:r>
      <w:r w:rsidRPr="00CA4288">
        <w:t xml:space="preserve"> a copy of the new/updated care plan at the end of each allied health</w:t>
      </w:r>
      <w:r w:rsidR="00314713" w:rsidRPr="00CA4288">
        <w:t>/specialist</w:t>
      </w:r>
      <w:r w:rsidRPr="00CA4288">
        <w:t xml:space="preserve"> consultation.</w:t>
      </w:r>
    </w:p>
    <w:p w14:paraId="52413CAE" w14:textId="11AAB124" w:rsidR="00D93A54" w:rsidRDefault="00BC6F47" w:rsidP="00274982">
      <w:pPr>
        <w:pStyle w:val="Footer"/>
      </w:pPr>
      <w:r>
        <w:t>Updates to the care plan are supported by workflow, where for example a</w:t>
      </w:r>
      <w:r w:rsidR="00EF5BD1" w:rsidRPr="00CA4288">
        <w:t>t the end of each consultation a progress note is written by the allied health provider</w:t>
      </w:r>
      <w:r w:rsidR="001F106D" w:rsidRPr="00CA4288">
        <w:t>/specialist</w:t>
      </w:r>
      <w:r w:rsidR="00EF5BD1" w:rsidRPr="00CA4288">
        <w:t xml:space="preserve"> which documents the outcomes of the assessment, any new risks identified and changes to or new management strategies that have been included in the updated care plan. This allied health domain specific </w:t>
      </w:r>
      <w:r w:rsidR="00EF5BD1" w:rsidRPr="00CA4288">
        <w:lastRenderedPageBreak/>
        <w:t>progress note is s</w:t>
      </w:r>
      <w:r w:rsidR="00267883" w:rsidRPr="00CA4288">
        <w:t xml:space="preserve">hared with </w:t>
      </w:r>
      <w:r w:rsidR="00EF5BD1" w:rsidRPr="00CA4288">
        <w:t xml:space="preserve">the patient’s primary care provider, Dr. Primary. Any care coordination responsibilities required of Dr. Primary is also communicated. </w:t>
      </w:r>
    </w:p>
    <w:p w14:paraId="30595E9D" w14:textId="5C5A7DFB" w:rsidR="00274982" w:rsidRDefault="00EF5BD1" w:rsidP="00274982">
      <w:pPr>
        <w:pStyle w:val="Footer"/>
      </w:pPr>
      <w:r w:rsidRPr="00CA4288">
        <w:t xml:space="preserve">The progress note </w:t>
      </w:r>
      <w:r w:rsidR="008D3D4F">
        <w:t>may</w:t>
      </w:r>
      <w:r w:rsidR="008D3D4F" w:rsidRPr="00CA4288">
        <w:t xml:space="preserve"> </w:t>
      </w:r>
      <w:r w:rsidRPr="00CA4288">
        <w:t xml:space="preserve">also </w:t>
      </w:r>
      <w:r w:rsidR="005E17A3">
        <w:t xml:space="preserve">be </w:t>
      </w:r>
      <w:r w:rsidR="00267883" w:rsidRPr="00CA4288">
        <w:t xml:space="preserve">shared with </w:t>
      </w:r>
      <w:r w:rsidRPr="00CA4288">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118CFEAF">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31E484FE"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26CEC9BC"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661DF362"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1"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">
                <v:shape id="_x0000_s1062" type="#_x0000_t75" style="position:absolute;width:61442;height:30867;visibility:visible;mso-wrap-style:square">
                  <v:fill o:detectmouseclick="t"/>
                  <v:path o:connecttype="none"/>
                </v:shape>
                <v:shape id="Text Box 347" o:spid="_x0000_s1063"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v:textbox>
                </v:shape>
                <v:shape id="Text Box 348" o:spid="_x0000_s1064"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31E484FE"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v:textbox>
                </v:shape>
                <v:line id="Line 349" o:spid="_x0000_s1065"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6"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26CEC9BC"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67"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8"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9" type="#_x0000_t202" style="position:absolute;left:46932;top:1233;width:10905;height:5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661DF362"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v:textbox>
                </v:shape>
                <v:shape id="Text Box 354" o:spid="_x0000_s1070"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55" o:spid="_x0000_s1071"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2"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3"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4"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v:textbox>
                </v:shape>
                <v:line id="Line 359" o:spid="_x0000_s1075"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6"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v:textbox>
                </v:shape>
                <v:line id="Line 362" o:spid="_x0000_s1077"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8"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64" o:spid="_x0000_s1079"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0"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1"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2"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v:textbox>
                </v:shape>
                <v:rect id="Rectangle 114" o:spid="_x0000_s1084"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5"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6"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7"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88"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71" w:name="_Toc456713560"/>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71"/>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Mr. Anyman presents himself at the emergency department of his local hospital as Dr. Primary’s clinic is closed over the weekend.</w:t>
      </w:r>
    </w:p>
    <w:p w14:paraId="6D308E6C" w14:textId="77777777" w:rsidR="00E61D49" w:rsidRPr="00CA4288" w:rsidRDefault="00E61D49" w:rsidP="00E61D49">
      <w:r w:rsidRPr="00CA4288">
        <w:rPr>
          <w:b/>
        </w:rPr>
        <w:t xml:space="preserve">Description of Encounter: </w:t>
      </w:r>
      <w:r w:rsidRPr="00CA4288">
        <w:t>Mr. Anyman is admitted to the hospital and placed under the care of physicians from the general medicine clinical unit.</w:t>
      </w:r>
    </w:p>
    <w:p w14:paraId="7AD4C79B" w14:textId="5B4101FA" w:rsidR="00E61D49" w:rsidRPr="00CA4288" w:rsidRDefault="00E61D49" w:rsidP="00E61D49">
      <w:r w:rsidRPr="00CA4288">
        <w:lastRenderedPageBreak/>
        <w:t>During the hospitalization, the patient is given a course of IV antibiotics, insulin injections to stabilize the blood glucose level. The patient was assessed by the hospital attending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r w:rsidRPr="00CA4288">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CA4288" w:rsidRDefault="00E61D49" w:rsidP="00E61D49">
      <w:pPr>
        <w:pStyle w:val="Footer"/>
      </w:pPr>
      <w:r w:rsidRPr="00CA4288">
        <w:t xml:space="preserve">The patient is given a copy of the discharge summary that includes the discharge care plan. </w:t>
      </w:r>
    </w:p>
    <w:p w14:paraId="17F85EBB" w14:textId="065D74F8" w:rsidR="00E61D49" w:rsidRPr="00CA4288" w:rsidRDefault="00E61D49" w:rsidP="00E61D49">
      <w:pPr>
        <w:pStyle w:val="Footer"/>
      </w:pPr>
      <w:r w:rsidRPr="00CA4288">
        <w:t xml:space="preserve">A discharge summary </w:t>
      </w:r>
      <w:r w:rsidR="00F15EE2">
        <w:t>and</w:t>
      </w:r>
      <w:r w:rsidR="00F15EE2" w:rsidRPr="00CA4288">
        <w:t xml:space="preserve"> </w:t>
      </w:r>
      <w:r w:rsidRPr="00CA4288">
        <w:t xml:space="preserve">the discharge </w:t>
      </w:r>
      <w:r w:rsidR="00F15EE2">
        <w:t xml:space="preserve">care </w:t>
      </w:r>
      <w:r w:rsidRPr="00CA4288">
        <w:t xml:space="preserve">plan </w:t>
      </w:r>
      <w:r w:rsidR="00F15EE2">
        <w:t>are</w:t>
      </w:r>
      <w:r w:rsidR="00F15EE2" w:rsidRPr="00CA4288">
        <w:t xml:space="preserve"> </w:t>
      </w:r>
      <w:r w:rsidR="00194E2D" w:rsidRPr="00CA4288">
        <w:t xml:space="preserve">shared with </w:t>
      </w:r>
      <w:r w:rsidRPr="00CA4288">
        <w:t xml:space="preserve">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72" w:name="_Toc456713561"/>
      <w:r w:rsidRPr="00CA4288">
        <w:rPr>
          <w:noProof w:val="0"/>
        </w:rPr>
        <w:t>X.4.2.1.1.4 Encounter D: Primary Care Follow-up Visits</w:t>
      </w:r>
      <w:bookmarkEnd w:id="72"/>
    </w:p>
    <w:p w14:paraId="077EC946" w14:textId="77777777" w:rsidR="008B1661" w:rsidRPr="00CA4288" w:rsidRDefault="008B1661" w:rsidP="008B1661">
      <w:pPr>
        <w:pStyle w:val="Footer"/>
      </w:pPr>
      <w:r w:rsidRPr="00CA4288">
        <w:rPr>
          <w:b/>
          <w:szCs w:val="24"/>
        </w:rPr>
        <w:t xml:space="preserve">Pre-Condition: </w:t>
      </w:r>
      <w:r w:rsidRPr="00CA4288">
        <w:t xml:space="preserve">Patient Mr. Bob Anyman is scheduled for a post-hospital discharge consultation with his primary care provider, Dr. Primary. </w:t>
      </w:r>
    </w:p>
    <w:p w14:paraId="25FC3828" w14:textId="77777777" w:rsidR="008B1661" w:rsidRPr="00CA4288" w:rsidRDefault="008B1661" w:rsidP="008B1661">
      <w:pPr>
        <w:pStyle w:val="Footer"/>
      </w:pPr>
      <w:r w:rsidRPr="00CA4288">
        <w:t xml:space="preserve">Mr. Anyman is seen by Dr. Primary at her clinic on the day of appointment. </w:t>
      </w:r>
    </w:p>
    <w:p w14:paraId="58031312" w14:textId="77777777" w:rsidR="008B1661" w:rsidRPr="00CA4288" w:rsidRDefault="008B1661" w:rsidP="008B1661">
      <w:pPr>
        <w:pStyle w:val="Footer"/>
      </w:pPr>
      <w:r w:rsidRPr="00CA4288">
        <w:t>The discharge summary information from the hospital is incorporated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is updated.</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are generated by Dr. Primary and </w:t>
      </w:r>
      <w:r w:rsidR="00267883" w:rsidRPr="00CA4288">
        <w:t xml:space="preserve">shared with </w:t>
      </w:r>
      <w:r w:rsidRPr="00CA4288">
        <w:t xml:space="preserve">the patient’s dietitian. The care plan is updated and </w:t>
      </w:r>
      <w:r w:rsidR="00D3778D" w:rsidRPr="00CA4288">
        <w:t>shared with</w:t>
      </w:r>
      <w:r w:rsidRPr="00CA4288">
        <w:t xml:space="preserve"> relevant allied health providers.</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lastRenderedPageBreak/>
        <w:t xml:space="preserve">Post Condition: </w:t>
      </w:r>
      <w:r w:rsidRPr="00CA4288">
        <w:t xml:space="preserve">A new prescription is </w:t>
      </w:r>
      <w:r w:rsidR="00267883" w:rsidRPr="00CA4288">
        <w:t xml:space="preserve">shared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will be </w:t>
      </w:r>
      <w:r w:rsidR="00D51623" w:rsidRPr="00CA4288">
        <w:t xml:space="preserve">made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is also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73" w:name="_Toc456713562"/>
      <w:r w:rsidRPr="00CA4288">
        <w:rPr>
          <w:bCs/>
          <w:noProof w:val="0"/>
        </w:rPr>
        <w:t>X.5</w:t>
      </w:r>
      <w:r w:rsidR="000E1CDD" w:rsidRPr="00CA4288">
        <w:rPr>
          <w:bCs/>
          <w:noProof w:val="0"/>
        </w:rPr>
        <w:t xml:space="preserve"> </w:t>
      </w:r>
      <w:r w:rsidR="000E1CDD" w:rsidRPr="00CA4288">
        <w:rPr>
          <w:noProof w:val="0"/>
        </w:rPr>
        <w:t>DCP Security Considerations</w:t>
      </w:r>
      <w:bookmarkEnd w:id="73"/>
    </w:p>
    <w:p w14:paraId="02A2BD89" w14:textId="77777777" w:rsidR="006D163E" w:rsidRPr="00CA4288" w:rsidRDefault="006D163E" w:rsidP="006D163E">
      <w:pPr>
        <w:pStyle w:val="BodyText"/>
        <w:rPr>
          <w:iCs/>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can be implemented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is recommended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w:t>
      </w:r>
      <w:r w:rsidRPr="00CA4288">
        <w:rPr>
          <w:iCs/>
        </w:rPr>
        <w:lastRenderedPageBreak/>
        <w:t xml:space="preserve">risk when using typical web server audit logging of URL requests and browser history. In both of these cases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74" w:name="_Toc456713563"/>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74"/>
    </w:p>
    <w:p w14:paraId="51E85262" w14:textId="420E9E12" w:rsidR="0055699A" w:rsidRPr="00CA4288" w:rsidRDefault="0055699A" w:rsidP="00167DB7">
      <w:pPr>
        <w:rPr>
          <w:i/>
        </w:rPr>
      </w:pPr>
      <w:r w:rsidRPr="00CA4288">
        <w:t>A Content Consumer in Patient Care</w:t>
      </w:r>
      <w:r w:rsidR="009061A2" w:rsidRPr="00CA4288">
        <w:t xml:space="preserve"> Coordination</w:t>
      </w:r>
      <w:r w:rsidRPr="00CA4288">
        <w:t xml:space="preserve"> might be grouped with a Care Plan </w:t>
      </w:r>
      <w:r w:rsidR="00364267">
        <w:t>Contributor</w:t>
      </w:r>
      <w:r w:rsidR="00364267" w:rsidRPr="00CA4288">
        <w:t xml:space="preserve"> </w:t>
      </w:r>
      <w:r w:rsidRPr="00CA4288">
        <w:t xml:space="preserve">to enable the filtering and display of Care Plan content. A Content Creator might be grouped with a Care Plan </w:t>
      </w:r>
      <w:r w:rsidR="00261866">
        <w:t>Contributor</w:t>
      </w:r>
      <w:r w:rsidR="00261866" w:rsidRPr="00CA4288">
        <w:t xml:space="preserve"> </w:t>
      </w:r>
      <w:r w:rsidRPr="00CA4288">
        <w:t xml:space="preserve">to enable the creation or update of clinical content. A Reconciliation Agent might be grouped with a Care Plan </w:t>
      </w:r>
      <w:r w:rsidR="0042085E" w:rsidRPr="00CA4288">
        <w:t>Con</w:t>
      </w:r>
      <w:r w:rsidR="0042085E">
        <w:t>tributor</w:t>
      </w:r>
      <w:r w:rsidR="0042085E" w:rsidRPr="00CA4288">
        <w:t xml:space="preserve"> </w:t>
      </w:r>
      <w:r w:rsidRPr="00CA4288">
        <w:t xml:space="preserve">and also with a Care Plan </w:t>
      </w:r>
      <w:r w:rsidR="002A00F1">
        <w:t>Contributor</w:t>
      </w:r>
      <w:r w:rsidR="002A00F1" w:rsidRPr="00CA4288">
        <w:t xml:space="preserve"> </w:t>
      </w:r>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any and all of the actors in this profile.</w:t>
      </w:r>
    </w:p>
    <w:p w14:paraId="58AD4C52" w14:textId="77777777" w:rsidR="00953CFC" w:rsidRPr="00CA4288" w:rsidRDefault="00953CFC" w:rsidP="00333152">
      <w:pPr>
        <w:pStyle w:val="PartTitle"/>
        <w:rPr>
          <w:highlight w:val="yellow"/>
        </w:rPr>
      </w:pPr>
      <w:bookmarkStart w:id="75" w:name="_Toc456713564"/>
      <w:r w:rsidRPr="00CA4288">
        <w:lastRenderedPageBreak/>
        <w:t>Appendices</w:t>
      </w:r>
      <w:bookmarkEnd w:id="75"/>
      <w:r w:rsidRPr="00CA4288">
        <w:rPr>
          <w:highlight w:val="yellow"/>
        </w:rPr>
        <w:t xml:space="preserve"> </w:t>
      </w:r>
    </w:p>
    <w:p w14:paraId="70C2346F" w14:textId="340914C0" w:rsidR="00A03166" w:rsidRPr="00CA4288" w:rsidRDefault="00A03166" w:rsidP="00DF41E7">
      <w:bookmarkStart w:id="76" w:name="_Toc336000611"/>
      <w:bookmarkEnd w:id="76"/>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77" w:name="_Toc456713565"/>
      <w:r w:rsidRPr="00CA4288">
        <w:lastRenderedPageBreak/>
        <w:t xml:space="preserve">Volume 2 </w:t>
      </w:r>
      <w:r w:rsidR="008D7642" w:rsidRPr="00CA4288">
        <w:t xml:space="preserve">– </w:t>
      </w:r>
      <w:r w:rsidRPr="00CA4288">
        <w:t>Transactions</w:t>
      </w:r>
      <w:bookmarkEnd w:id="77"/>
    </w:p>
    <w:p w14:paraId="54B424F5" w14:textId="5B6DEA08" w:rsidR="00303E20" w:rsidRPr="00CA4288" w:rsidRDefault="00303E20" w:rsidP="008E441F">
      <w:pPr>
        <w:pStyle w:val="EditorInstructions"/>
      </w:pPr>
      <w:bookmarkStart w:id="78" w:name="_Toc75083611"/>
      <w:r w:rsidRPr="00CA4288">
        <w:t xml:space="preserve">Add </w:t>
      </w:r>
      <w:r w:rsidR="00A03166" w:rsidRPr="00CA4288">
        <w:t>S</w:t>
      </w:r>
      <w:r w:rsidRPr="00CA4288">
        <w:t>ection 3</w:t>
      </w:r>
      <w:r w:rsidR="00A03166" w:rsidRPr="00CA4288">
        <w:t>.</w:t>
      </w:r>
      <w:r w:rsidR="003A2F4B">
        <w:t>37</w:t>
      </w:r>
      <w:r w:rsidRPr="00CA4288">
        <w:t xml:space="preserve"> </w:t>
      </w:r>
      <w:bookmarkEnd w:id="78"/>
    </w:p>
    <w:p w14:paraId="45F49FDB" w14:textId="0C734C08" w:rsidR="00CF283F" w:rsidRPr="00CA4288" w:rsidRDefault="00CD1326" w:rsidP="00235F1F">
      <w:pPr>
        <w:pStyle w:val="Heading2"/>
        <w:numPr>
          <w:ilvl w:val="0"/>
          <w:numId w:val="0"/>
        </w:numPr>
        <w:rPr>
          <w:noProof w:val="0"/>
        </w:rPr>
      </w:pPr>
      <w:bookmarkStart w:id="79" w:name="_Toc456713566"/>
      <w:r w:rsidRPr="00CA4288">
        <w:rPr>
          <w:noProof w:val="0"/>
        </w:rPr>
        <w:t>3.</w:t>
      </w:r>
      <w:r w:rsidR="003A2F4B">
        <w:rPr>
          <w:noProof w:val="0"/>
        </w:rPr>
        <w:t>37</w:t>
      </w:r>
      <w:r w:rsidRPr="00CA4288">
        <w:rPr>
          <w:noProof w:val="0"/>
        </w:rPr>
        <w:t xml:space="preserve"> Update Care Plan [PCC-</w:t>
      </w:r>
      <w:r w:rsidR="003A2F4B">
        <w:rPr>
          <w:noProof w:val="0"/>
        </w:rPr>
        <w:t>37</w:t>
      </w:r>
      <w:r w:rsidRPr="00CA4288">
        <w:rPr>
          <w:noProof w:val="0"/>
        </w:rPr>
        <w:t>]</w:t>
      </w:r>
      <w:bookmarkEnd w:id="79"/>
    </w:p>
    <w:p w14:paraId="06377557" w14:textId="3E3896FD" w:rsidR="008A5F94" w:rsidRPr="00CA4288" w:rsidRDefault="008A5F94" w:rsidP="00235F1F">
      <w:pPr>
        <w:pStyle w:val="Heading3"/>
        <w:numPr>
          <w:ilvl w:val="0"/>
          <w:numId w:val="0"/>
        </w:numPr>
        <w:rPr>
          <w:noProof w:val="0"/>
        </w:rPr>
      </w:pPr>
      <w:bookmarkStart w:id="80" w:name="_Toc456713567"/>
      <w:r w:rsidRPr="00CA4288">
        <w:rPr>
          <w:noProof w:val="0"/>
        </w:rPr>
        <w:t>3.</w:t>
      </w:r>
      <w:r w:rsidR="003A2F4B">
        <w:rPr>
          <w:noProof w:val="0"/>
        </w:rPr>
        <w:t>37</w:t>
      </w:r>
      <w:r w:rsidRPr="00CA4288">
        <w:rPr>
          <w:noProof w:val="0"/>
        </w:rPr>
        <w:t>.1 Scope</w:t>
      </w:r>
      <w:bookmarkEnd w:id="80"/>
    </w:p>
    <w:p w14:paraId="54A57D88" w14:textId="6646C91E" w:rsidR="00DA7FE0" w:rsidRPr="00CA4288" w:rsidRDefault="00DA7FE0" w:rsidP="00BB76BC">
      <w:pPr>
        <w:pStyle w:val="BodyText"/>
      </w:pPr>
      <w:r w:rsidRPr="00CA4288">
        <w:t>This transaction is used to</w:t>
      </w:r>
      <w:r w:rsidR="002E042F" w:rsidRPr="00CA4288">
        <w:t xml:space="preserve"> update or </w:t>
      </w:r>
      <w:r w:rsidR="00576033">
        <w:t xml:space="preserve">to </w:t>
      </w:r>
      <w:r w:rsidR="002E042F" w:rsidRPr="00CA4288">
        <w:t xml:space="preserve">create a care plan. A CarePlan resource is submitted to a Care Plan </w:t>
      </w:r>
      <w:r w:rsidR="00EF19A5" w:rsidRPr="00CA4288">
        <w:t>Service</w:t>
      </w:r>
      <w:r w:rsidR="002E042F" w:rsidRPr="00CA4288">
        <w:t xml:space="preserve"> where the update or creation is handled.</w:t>
      </w:r>
    </w:p>
    <w:p w14:paraId="6BCDB69A" w14:textId="0F3705C1" w:rsidR="00CF283F" w:rsidRPr="00CA4288" w:rsidRDefault="00303E20" w:rsidP="00303E20">
      <w:pPr>
        <w:pStyle w:val="Heading3"/>
        <w:numPr>
          <w:ilvl w:val="0"/>
          <w:numId w:val="0"/>
        </w:numPr>
        <w:rPr>
          <w:noProof w:val="0"/>
        </w:rPr>
      </w:pPr>
      <w:bookmarkStart w:id="81" w:name="_Toc456713568"/>
      <w:r w:rsidRPr="00CA4288">
        <w:rPr>
          <w:noProof w:val="0"/>
        </w:rPr>
        <w:t>3</w:t>
      </w:r>
      <w:r w:rsidR="008D17FF" w:rsidRPr="00CA4288">
        <w:rPr>
          <w:noProof w:val="0"/>
        </w:rPr>
        <w:t>.</w:t>
      </w:r>
      <w:r w:rsidR="003A2F4B">
        <w:rPr>
          <w:noProof w:val="0"/>
        </w:rPr>
        <w:t>37</w:t>
      </w:r>
      <w:r w:rsidR="008D17FF" w:rsidRPr="00CA4288">
        <w:rPr>
          <w:noProof w:val="0"/>
        </w:rPr>
        <w:t>.2</w:t>
      </w:r>
      <w:r w:rsidR="00291725" w:rsidRPr="00CA4288">
        <w:rPr>
          <w:noProof w:val="0"/>
        </w:rPr>
        <w:t xml:space="preserve"> </w:t>
      </w:r>
      <w:r w:rsidR="008D17FF" w:rsidRPr="00CA4288">
        <w:rPr>
          <w:noProof w:val="0"/>
        </w:rPr>
        <w:t xml:space="preserve">Actor </w:t>
      </w:r>
      <w:r w:rsidR="00CF283F" w:rsidRPr="00CA4288">
        <w:rPr>
          <w:noProof w:val="0"/>
        </w:rPr>
        <w:t>Roles</w:t>
      </w:r>
      <w:bookmarkEnd w:id="81"/>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260ED863"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8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tRZ&#10;W9oDAAD5DwAADgAAAAAAAAAAAAAAAAAuAgAAZHJzL2Uyb0RvYy54bWxQSwECLQAUAAYACAAAACEA&#10;Scap890AAAAFAQAADwAAAAAAAAAAAAAAAAA0BgAAZHJzL2Rvd25yZXYueG1sUEsFBgAAAAAEAAQA&#10;8wAAAD4HAAAAAA==&#10;">
                <v:shape id="_x0000_s1090" type="#_x0000_t75" style="position:absolute;width:37261;height:15392;visibility:visible;mso-wrap-style:square">
                  <v:fill o:detectmouseclick="t"/>
                  <v:path o:connecttype="none"/>
                </v:shape>
                <v:oval id="Oval 153" o:spid="_x0000_s109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260ED863"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v:textbox>
                </v:oval>
                <v:shape id="Text Box 154" o:spid="_x0000_s109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4"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4CE47F46" w:rsidR="00C6772C" w:rsidRPr="00CA4288" w:rsidRDefault="00483A94" w:rsidP="00130677">
            <w:pPr>
              <w:pStyle w:val="BodyText"/>
            </w:pPr>
            <w:r w:rsidRPr="00CA4288">
              <w:t xml:space="preserve">The Care Plan Contributor submits a care plan that is updated, or </w:t>
            </w:r>
            <w:r w:rsidR="00130677">
              <w:t xml:space="preserve">needs to be </w:t>
            </w:r>
            <w:r w:rsidRPr="00CA4288">
              <w:t>created.</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3DE28101" w:rsidR="00CF283F" w:rsidRPr="00CA4288" w:rsidRDefault="00303E20" w:rsidP="00303E20">
      <w:pPr>
        <w:pStyle w:val="Heading3"/>
        <w:numPr>
          <w:ilvl w:val="0"/>
          <w:numId w:val="0"/>
        </w:numPr>
        <w:rPr>
          <w:noProof w:val="0"/>
        </w:rPr>
      </w:pPr>
      <w:bookmarkStart w:id="82" w:name="_Toc456713569"/>
      <w:r w:rsidRPr="00CA4288">
        <w:rPr>
          <w:noProof w:val="0"/>
        </w:rPr>
        <w:t>3</w:t>
      </w:r>
      <w:r w:rsidR="00CF283F" w:rsidRPr="00CA4288">
        <w:rPr>
          <w:noProof w:val="0"/>
        </w:rPr>
        <w:t>.</w:t>
      </w:r>
      <w:r w:rsidR="003A2F4B">
        <w:rPr>
          <w:noProof w:val="0"/>
        </w:rPr>
        <w:t>37</w:t>
      </w:r>
      <w:r w:rsidR="00CF283F" w:rsidRPr="00CA4288">
        <w:rPr>
          <w:noProof w:val="0"/>
        </w:rPr>
        <w:t>.3 Referenced Standard</w:t>
      </w:r>
      <w:r w:rsidR="00DD13DB" w:rsidRPr="00CA4288">
        <w:rPr>
          <w:noProof w:val="0"/>
        </w:rPr>
        <w:t>s</w:t>
      </w:r>
      <w:bookmarkEnd w:id="82"/>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69A8BF2B" w:rsidR="00CF283F" w:rsidRPr="00CA4288" w:rsidRDefault="00303E20" w:rsidP="00303E20">
      <w:pPr>
        <w:pStyle w:val="Heading3"/>
        <w:numPr>
          <w:ilvl w:val="0"/>
          <w:numId w:val="0"/>
        </w:numPr>
        <w:rPr>
          <w:noProof w:val="0"/>
        </w:rPr>
      </w:pPr>
      <w:bookmarkStart w:id="83" w:name="_Toc456713570"/>
      <w:r w:rsidRPr="00CA4288">
        <w:rPr>
          <w:noProof w:val="0"/>
        </w:rPr>
        <w:lastRenderedPageBreak/>
        <w:t>3</w:t>
      </w:r>
      <w:r w:rsidR="00CF283F" w:rsidRPr="00CA4288">
        <w:rPr>
          <w:noProof w:val="0"/>
        </w:rPr>
        <w:t>.</w:t>
      </w:r>
      <w:r w:rsidR="003A2F4B">
        <w:rPr>
          <w:noProof w:val="0"/>
        </w:rPr>
        <w:t>37</w:t>
      </w:r>
      <w:r w:rsidR="00CF283F" w:rsidRPr="00CA4288">
        <w:rPr>
          <w:noProof w:val="0"/>
        </w:rPr>
        <w:t>.4 Interaction Diagram</w:t>
      </w:r>
      <w:bookmarkEnd w:id="83"/>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22900304"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73A26" w14:textId="09D07B0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ECRQUAAEM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">
                <v:shape id="_x0000_s1097" type="#_x0000_t75" style="position:absolute;width:59436;height:24003;visibility:visible;mso-wrap-style:square">
                  <v:fill o:detectmouseclick="t"/>
                  <v:path o:connecttype="none"/>
                </v:shape>
                <v:shape id="Text Box 160" o:spid="_x0000_s109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22900304"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v:textbox>
                </v:shape>
                <v:shape id="Text Box 162" o:spid="_x0000_s1106" type="#_x0000_t202" style="position:absolute;left:23977;top:1210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5A473A26" w14:textId="09D07B0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v:textbox>
                </v:shape>
                <v:line id="Line 166" o:spid="_x0000_s1107" style="position:absolute;visibility:visible;mso-wrap-style:square" from="19786,14771" to="3986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w10:anchorlock/>
              </v:group>
            </w:pict>
          </mc:Fallback>
        </mc:AlternateContent>
      </w:r>
    </w:p>
    <w:p w14:paraId="666467ED" w14:textId="5B3F2577" w:rsidR="00CF283F" w:rsidRPr="00CA4288" w:rsidRDefault="00303E20" w:rsidP="00680648">
      <w:pPr>
        <w:pStyle w:val="Heading4"/>
        <w:numPr>
          <w:ilvl w:val="0"/>
          <w:numId w:val="0"/>
        </w:numPr>
        <w:rPr>
          <w:noProof w:val="0"/>
        </w:rPr>
      </w:pPr>
      <w:bookmarkStart w:id="84" w:name="_Toc456713571"/>
      <w:r w:rsidRPr="00CA4288">
        <w:rPr>
          <w:noProof w:val="0"/>
        </w:rPr>
        <w:t>3</w:t>
      </w:r>
      <w:r w:rsidR="00CF283F" w:rsidRPr="00CA4288">
        <w:rPr>
          <w:noProof w:val="0"/>
        </w:rPr>
        <w:t>.</w:t>
      </w:r>
      <w:r w:rsidR="003A2F4B">
        <w:rPr>
          <w:noProof w:val="0"/>
        </w:rPr>
        <w:t>37</w:t>
      </w:r>
      <w:r w:rsidR="00CF283F" w:rsidRPr="00CA4288">
        <w:rPr>
          <w:noProof w:val="0"/>
        </w:rPr>
        <w:t xml:space="preserve">.4.1 </w:t>
      </w:r>
      <w:r w:rsidR="00E8344E" w:rsidRPr="00CA4288">
        <w:rPr>
          <w:noProof w:val="0"/>
        </w:rPr>
        <w:t>Update Care Plan</w:t>
      </w:r>
      <w:bookmarkEnd w:id="84"/>
    </w:p>
    <w:p w14:paraId="0CEE119F" w14:textId="65BA2EAB" w:rsidR="00DD13DB" w:rsidRPr="00CA4288" w:rsidRDefault="00E8344E" w:rsidP="00235F1F">
      <w:pPr>
        <w:pStyle w:val="BodyText"/>
      </w:pPr>
      <w:r w:rsidRPr="00CA4288">
        <w:t xml:space="preserve">The Care Plan Contributor submits a care plan that has been edited to a Care Plan </w:t>
      </w:r>
      <w:r w:rsidR="00EF19A5" w:rsidRPr="00CA4288">
        <w:t>Service</w:t>
      </w:r>
      <w:r w:rsidRPr="00CA4288">
        <w:t xml:space="preserve">. The Care Plan </w:t>
      </w:r>
      <w:r w:rsidR="00EF19A5" w:rsidRPr="00CA4288">
        <w:t>Service</w:t>
      </w:r>
      <w:r w:rsidRPr="00CA4288">
        <w:t xml:space="preserve"> handles the FHIR CarePlan Resource according to FHIR Resource integrity.</w:t>
      </w:r>
      <w:bookmarkEnd w:id="56"/>
      <w:bookmarkEnd w:id="57"/>
      <w:bookmarkEnd w:id="58"/>
      <w:bookmarkEnd w:id="59"/>
      <w:bookmarkEnd w:id="60"/>
    </w:p>
    <w:p w14:paraId="2426C5D9" w14:textId="60AE2779" w:rsidR="00CF283F" w:rsidRPr="00CA4288" w:rsidRDefault="00303E20" w:rsidP="00303E20">
      <w:pPr>
        <w:pStyle w:val="Heading5"/>
        <w:numPr>
          <w:ilvl w:val="0"/>
          <w:numId w:val="0"/>
        </w:numPr>
        <w:rPr>
          <w:noProof w:val="0"/>
        </w:rPr>
      </w:pPr>
      <w:bookmarkStart w:id="85" w:name="_Toc456713572"/>
      <w:r w:rsidRPr="00CA4288">
        <w:rPr>
          <w:noProof w:val="0"/>
        </w:rPr>
        <w:t>3</w:t>
      </w:r>
      <w:r w:rsidR="00CF283F" w:rsidRPr="00CA4288">
        <w:rPr>
          <w:noProof w:val="0"/>
        </w:rPr>
        <w:t>.</w:t>
      </w:r>
      <w:r w:rsidR="003A2F4B">
        <w:rPr>
          <w:noProof w:val="0"/>
        </w:rPr>
        <w:t>37</w:t>
      </w:r>
      <w:r w:rsidR="00CF283F" w:rsidRPr="00CA4288">
        <w:rPr>
          <w:noProof w:val="0"/>
        </w:rPr>
        <w:t>.4.1.1 Trigger Events</w:t>
      </w:r>
      <w:bookmarkEnd w:id="85"/>
    </w:p>
    <w:p w14:paraId="180F0CA1" w14:textId="175AE98C" w:rsidR="00E8344E" w:rsidRPr="00CA4288" w:rsidRDefault="00E8344E" w:rsidP="00235F1F">
      <w:pPr>
        <w:pStyle w:val="BodyText"/>
      </w:pPr>
      <w:r w:rsidRPr="00CA4288">
        <w:t>A</w:t>
      </w:r>
      <w:r w:rsidR="00D530E1">
        <w:t>n existing</w:t>
      </w:r>
      <w:r w:rsidRPr="00CA4288">
        <w:t xml:space="preserve"> care plan has been edited, and the set of activity for the care plan are to be committed to a Care Plan </w:t>
      </w:r>
      <w:r w:rsidR="00EF19A5" w:rsidRPr="00CA4288">
        <w:t>Service</w:t>
      </w:r>
      <w:r w:rsidRPr="00CA4288">
        <w:t>.</w:t>
      </w:r>
    </w:p>
    <w:p w14:paraId="306F4E13" w14:textId="44785A6B" w:rsidR="00CF283F" w:rsidRPr="00CA4288" w:rsidRDefault="00303E20" w:rsidP="00303E20">
      <w:pPr>
        <w:pStyle w:val="Heading5"/>
        <w:numPr>
          <w:ilvl w:val="0"/>
          <w:numId w:val="0"/>
        </w:numPr>
        <w:rPr>
          <w:noProof w:val="0"/>
        </w:rPr>
      </w:pPr>
      <w:bookmarkStart w:id="86" w:name="_Toc456713573"/>
      <w:r w:rsidRPr="00CA4288">
        <w:rPr>
          <w:noProof w:val="0"/>
        </w:rPr>
        <w:t>3</w:t>
      </w:r>
      <w:r w:rsidR="00CF283F" w:rsidRPr="00CA4288">
        <w:rPr>
          <w:noProof w:val="0"/>
        </w:rPr>
        <w:t>.</w:t>
      </w:r>
      <w:r w:rsidR="003A2F4B">
        <w:rPr>
          <w:noProof w:val="0"/>
        </w:rPr>
        <w:t>37</w:t>
      </w:r>
      <w:r w:rsidR="00CF283F" w:rsidRPr="00CA4288">
        <w:rPr>
          <w:noProof w:val="0"/>
        </w:rPr>
        <w:t>.4.1.2 Message Semantics</w:t>
      </w:r>
      <w:bookmarkEnd w:id="86"/>
    </w:p>
    <w:p w14:paraId="66A84616" w14:textId="2B9E026A" w:rsidR="00EC20F6" w:rsidRPr="00CA4288" w:rsidRDefault="00E8344E" w:rsidP="00235F1F">
      <w:pPr>
        <w:pStyle w:val="BodyText"/>
      </w:pPr>
      <w:r w:rsidRPr="00CA4288">
        <w:t>This is an HTTP or HTTPS PUT of a CarePlan resource</w:t>
      </w:r>
      <w:r w:rsidR="00506FC3" w:rsidRPr="00CA4288">
        <w:t>, as constrained by this profile.</w:t>
      </w:r>
    </w:p>
    <w:p w14:paraId="0616F42C" w14:textId="04AF8F2D" w:rsidR="00EC20F6" w:rsidRPr="00CA4288" w:rsidRDefault="00EC20F6" w:rsidP="00235F1F">
      <w:pPr>
        <w:pStyle w:val="BodyText"/>
      </w:pPr>
      <w:r w:rsidRPr="00CA4288">
        <w:t xml:space="preserve">The base URL for this is: [base]/CarePlan/[id]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CarePlan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31909138" w:rsidR="00CF283F" w:rsidRPr="00CA4288" w:rsidRDefault="00303E20" w:rsidP="00303E20">
      <w:pPr>
        <w:pStyle w:val="Heading5"/>
        <w:numPr>
          <w:ilvl w:val="0"/>
          <w:numId w:val="0"/>
        </w:numPr>
        <w:rPr>
          <w:noProof w:val="0"/>
        </w:rPr>
      </w:pPr>
      <w:bookmarkStart w:id="87" w:name="_Toc456713574"/>
      <w:r w:rsidRPr="00CA4288">
        <w:rPr>
          <w:noProof w:val="0"/>
        </w:rPr>
        <w:t>3</w:t>
      </w:r>
      <w:r w:rsidR="00CF283F" w:rsidRPr="00CA4288">
        <w:rPr>
          <w:noProof w:val="0"/>
        </w:rPr>
        <w:t>.</w:t>
      </w:r>
      <w:r w:rsidR="003A2F4B">
        <w:rPr>
          <w:noProof w:val="0"/>
        </w:rPr>
        <w:t>37</w:t>
      </w:r>
      <w:r w:rsidR="00CF283F" w:rsidRPr="00CA4288">
        <w:rPr>
          <w:noProof w:val="0"/>
        </w:rPr>
        <w:t>.4.1.3 Expected Actions</w:t>
      </w:r>
      <w:bookmarkEnd w:id="87"/>
    </w:p>
    <w:p w14:paraId="561682FF" w14:textId="34ED7DAC" w:rsidR="00E8344E" w:rsidRPr="00CA4288" w:rsidRDefault="00E8344E" w:rsidP="00235F1F">
      <w:pPr>
        <w:pStyle w:val="BodyText"/>
      </w:pPr>
      <w:r w:rsidRPr="00CA4288">
        <w:t>When updating an existing care plan, the Care Plan Contributor shall merge changes into a recently received CarePlan, leaving unchanged content unaltered.</w:t>
      </w:r>
    </w:p>
    <w:p w14:paraId="0BDEBFA6" w14:textId="3ED5E64D" w:rsidR="009B1146" w:rsidRDefault="00E8344E" w:rsidP="00235F1F">
      <w:pPr>
        <w:pStyle w:val="BodyText"/>
      </w:pPr>
      <w:r w:rsidRPr="00CA4288">
        <w:t xml:space="preserve">If the Care Plan </w:t>
      </w:r>
      <w:r w:rsidR="00EF19A5" w:rsidRPr="00CA4288">
        <w:t>Service</w:t>
      </w:r>
      <w:r w:rsidRPr="00CA4288">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t xml:space="preserve">For example, </w:t>
      </w:r>
      <w:r w:rsidR="009A3F56" w:rsidRPr="009A3F56">
        <w:t xml:space="preserve">two providers </w:t>
      </w:r>
      <w:r w:rsidR="009A3F56">
        <w:t xml:space="preserve">retrieved copies </w:t>
      </w:r>
      <w:r w:rsidR="009A3F56" w:rsidRPr="009A3F56">
        <w:t xml:space="preserve">of </w:t>
      </w:r>
      <w:r w:rsidR="009A3F56">
        <w:t xml:space="preserve">a </w:t>
      </w:r>
      <w:r w:rsidR="009A3F56" w:rsidRPr="009A3F56">
        <w:t>care plan</w:t>
      </w:r>
      <w:r w:rsidR="009A3F56">
        <w:t>,</w:t>
      </w:r>
      <w:r w:rsidR="009A3F56" w:rsidRPr="009A3F56">
        <w:t xml:space="preserve"> one after another</w:t>
      </w:r>
      <w:r w:rsidR="009A3F56">
        <w:t>,</w:t>
      </w:r>
      <w:r w:rsidR="009A3F56" w:rsidRPr="009A3F56">
        <w:t xml:space="preserve"> and then attempt to update the care plan later</w:t>
      </w:r>
      <w:r w:rsidR="009A3F56">
        <w:t>.</w:t>
      </w:r>
    </w:p>
    <w:p w14:paraId="594DBBCA" w14:textId="15FAF791" w:rsidR="00E8344E" w:rsidRDefault="009B1146" w:rsidP="00235F1F">
      <w:pPr>
        <w:pStyle w:val="BodyText"/>
      </w:pPr>
      <w:r>
        <w:lastRenderedPageBreak/>
        <w:t xml:space="preserve">Since the Care Plan Service SHALL support versioning of the CarePlan resouces, the response SHALL contain meta.versionId. See: </w:t>
      </w:r>
      <w:r w:rsidR="001B6524" w:rsidRPr="001B6524">
        <w:t>http://hl7.org/fhir/DSTU2/http.html#create</w:t>
      </w:r>
      <w:r w:rsidRPr="009B1146" w:rsidDel="00C4798D">
        <w:t xml:space="preserve"> </w:t>
      </w:r>
      <w:r>
        <w:t>details on the response from the Care Plan Service.</w:t>
      </w:r>
    </w:p>
    <w:p w14:paraId="07ACA400" w14:textId="252A5368" w:rsidR="00D530E1" w:rsidRDefault="00D530E1" w:rsidP="00FB0376">
      <w:pPr>
        <w:pStyle w:val="Heading4"/>
        <w:numPr>
          <w:ilvl w:val="0"/>
          <w:numId w:val="0"/>
        </w:numPr>
      </w:pPr>
      <w:bookmarkStart w:id="88" w:name="_Toc456713575"/>
      <w:r w:rsidRPr="00CA4288">
        <w:rPr>
          <w:noProof w:val="0"/>
        </w:rPr>
        <w:t>3.</w:t>
      </w:r>
      <w:r w:rsidR="003A2F4B">
        <w:rPr>
          <w:noProof w:val="0"/>
        </w:rPr>
        <w:t>37</w:t>
      </w:r>
      <w:r>
        <w:rPr>
          <w:noProof w:val="0"/>
        </w:rPr>
        <w:t>.4.2</w:t>
      </w:r>
      <w:r w:rsidRPr="00CA4288">
        <w:rPr>
          <w:noProof w:val="0"/>
        </w:rPr>
        <w:t xml:space="preserve"> </w:t>
      </w:r>
      <w:r>
        <w:rPr>
          <w:noProof w:val="0"/>
        </w:rPr>
        <w:t>Create</w:t>
      </w:r>
      <w:r w:rsidRPr="00CA4288">
        <w:rPr>
          <w:noProof w:val="0"/>
        </w:rPr>
        <w:t xml:space="preserve"> Care Plan</w:t>
      </w:r>
      <w:bookmarkEnd w:id="88"/>
    </w:p>
    <w:p w14:paraId="6652AF52" w14:textId="66A3E8FF" w:rsidR="0022102B" w:rsidRPr="0022102B" w:rsidRDefault="0039624B">
      <w:pPr>
        <w:pStyle w:val="BodyText"/>
      </w:pPr>
      <w:r w:rsidRPr="00CA4288">
        <w:t xml:space="preserve">The Care Plan Contributor submits a </w:t>
      </w:r>
      <w:r>
        <w:t xml:space="preserve">newly created </w:t>
      </w:r>
      <w:r w:rsidRPr="00CA4288">
        <w:t xml:space="preserve">care plan to a Care Plan Service. </w:t>
      </w:r>
    </w:p>
    <w:p w14:paraId="1970D53A" w14:textId="68260385" w:rsidR="0022102B" w:rsidRDefault="0022102B" w:rsidP="00FB0376">
      <w:pPr>
        <w:pStyle w:val="Heading5"/>
        <w:numPr>
          <w:ilvl w:val="0"/>
          <w:numId w:val="0"/>
        </w:numPr>
      </w:pPr>
      <w:bookmarkStart w:id="89" w:name="_Toc456713576"/>
      <w:r w:rsidRPr="00CA4288">
        <w:rPr>
          <w:noProof w:val="0"/>
        </w:rPr>
        <w:t>3.</w:t>
      </w:r>
      <w:r w:rsidR="003A2F4B">
        <w:rPr>
          <w:noProof w:val="0"/>
        </w:rPr>
        <w:t>37</w:t>
      </w:r>
      <w:r w:rsidRPr="00CA4288">
        <w:rPr>
          <w:noProof w:val="0"/>
        </w:rPr>
        <w:t>.4.</w:t>
      </w:r>
      <w:r>
        <w:rPr>
          <w:noProof w:val="0"/>
        </w:rPr>
        <w:t>2</w:t>
      </w:r>
      <w:r w:rsidRPr="00CA4288">
        <w:rPr>
          <w:noProof w:val="0"/>
        </w:rPr>
        <w:t>.1 Trigger Events</w:t>
      </w:r>
      <w:bookmarkEnd w:id="89"/>
    </w:p>
    <w:p w14:paraId="3D159625" w14:textId="36DC9A14" w:rsidR="0039624B" w:rsidRPr="0039624B" w:rsidRDefault="0039624B">
      <w:pPr>
        <w:pStyle w:val="BodyText"/>
      </w:pPr>
      <w:r>
        <w:t>Newly created care plan content is ready to be saved to a Care Plan Service.</w:t>
      </w:r>
    </w:p>
    <w:p w14:paraId="434DB7EB" w14:textId="67D76666" w:rsidR="0022102B" w:rsidRPr="00CA4288" w:rsidRDefault="0022102B" w:rsidP="0022102B">
      <w:pPr>
        <w:pStyle w:val="Heading5"/>
        <w:numPr>
          <w:ilvl w:val="0"/>
          <w:numId w:val="0"/>
        </w:numPr>
        <w:rPr>
          <w:noProof w:val="0"/>
        </w:rPr>
      </w:pPr>
      <w:bookmarkStart w:id="90" w:name="_Toc456713577"/>
      <w:r w:rsidRPr="00CA4288">
        <w:rPr>
          <w:noProof w:val="0"/>
        </w:rPr>
        <w:t>3.</w:t>
      </w:r>
      <w:r w:rsidR="003A2F4B">
        <w:rPr>
          <w:noProof w:val="0"/>
        </w:rPr>
        <w:t>37</w:t>
      </w:r>
      <w:r>
        <w:rPr>
          <w:noProof w:val="0"/>
        </w:rPr>
        <w:t>.4.2</w:t>
      </w:r>
      <w:r w:rsidRPr="00CA4288">
        <w:rPr>
          <w:noProof w:val="0"/>
        </w:rPr>
        <w:t>.2 Message Semantics</w:t>
      </w:r>
      <w:bookmarkEnd w:id="90"/>
    </w:p>
    <w:p w14:paraId="0791194A" w14:textId="4AE51D30" w:rsidR="0039624B" w:rsidRPr="00CA4288" w:rsidRDefault="0039624B" w:rsidP="0039624B">
      <w:pPr>
        <w:pStyle w:val="BodyText"/>
      </w:pPr>
      <w:r w:rsidRPr="00CA4288">
        <w:t xml:space="preserve">This is an HTTP or HTTPS </w:t>
      </w:r>
      <w:r>
        <w:t>POST</w:t>
      </w:r>
      <w:r w:rsidRPr="00CA4288">
        <w:t xml:space="preserve"> of a CarePlan resource, as constrained by this profile.</w:t>
      </w:r>
    </w:p>
    <w:p w14:paraId="6483D94A" w14:textId="4A478D19" w:rsidR="0039624B" w:rsidRPr="00CA4288" w:rsidRDefault="0039624B" w:rsidP="0039624B">
      <w:pPr>
        <w:pStyle w:val="BodyText"/>
      </w:pPr>
      <w:r w:rsidRPr="00CA4288">
        <w:t>The base URL fo</w:t>
      </w:r>
      <w:r>
        <w:t>r this is: [base]/CarePlan</w:t>
      </w:r>
    </w:p>
    <w:p w14:paraId="3133C892" w14:textId="77777777" w:rsidR="0039624B" w:rsidRPr="00CA4288" w:rsidRDefault="0039624B" w:rsidP="0039624B">
      <w:pPr>
        <w:pStyle w:val="BodyText"/>
      </w:pPr>
      <w:r w:rsidRPr="00CA4288">
        <w:t xml:space="preserve">Where the body of the transaction contains the CarePlan resource. </w:t>
      </w:r>
    </w:p>
    <w:p w14:paraId="5CED9C02" w14:textId="69FC3680" w:rsidR="0022102B" w:rsidRDefault="0039624B" w:rsidP="0039624B">
      <w:pPr>
        <w:pStyle w:val="BodyText"/>
      </w:pPr>
      <w:r w:rsidRPr="00CA4288">
        <w:t xml:space="preserve">See: </w:t>
      </w:r>
      <w:r w:rsidRPr="0039624B">
        <w:t>http://hl7.org/fhir/http.html#create</w:t>
      </w:r>
    </w:p>
    <w:p w14:paraId="72987A09" w14:textId="3080A272" w:rsidR="0022102B" w:rsidRPr="00CA4288" w:rsidRDefault="0022102B" w:rsidP="0022102B">
      <w:pPr>
        <w:pStyle w:val="Heading5"/>
        <w:numPr>
          <w:ilvl w:val="0"/>
          <w:numId w:val="0"/>
        </w:numPr>
        <w:rPr>
          <w:noProof w:val="0"/>
        </w:rPr>
      </w:pPr>
      <w:bookmarkStart w:id="91" w:name="_Toc456713578"/>
      <w:r w:rsidRPr="00CA4288">
        <w:rPr>
          <w:noProof w:val="0"/>
        </w:rPr>
        <w:t>3.</w:t>
      </w:r>
      <w:r w:rsidR="003A2F4B">
        <w:rPr>
          <w:noProof w:val="0"/>
        </w:rPr>
        <w:t>37</w:t>
      </w:r>
      <w:r>
        <w:rPr>
          <w:noProof w:val="0"/>
        </w:rPr>
        <w:t>.4.2</w:t>
      </w:r>
      <w:r w:rsidRPr="00CA4288">
        <w:rPr>
          <w:noProof w:val="0"/>
        </w:rPr>
        <w:t>.3 Expected Actions</w:t>
      </w:r>
      <w:bookmarkEnd w:id="91"/>
    </w:p>
    <w:p w14:paraId="7AEADBBC" w14:textId="0F2940C1" w:rsidR="0022102B" w:rsidRPr="00CA4288" w:rsidRDefault="007D7B09" w:rsidP="00235F1F">
      <w:pPr>
        <w:pStyle w:val="BodyText"/>
      </w:pPr>
      <w:r>
        <w:t xml:space="preserve">The Care Plan Service responds, with success or error, as defined by the FHIR RESTful create interaction. </w:t>
      </w:r>
      <w:r w:rsidR="00A9593D">
        <w:t xml:space="preserve">See: </w:t>
      </w:r>
      <w:r w:rsidRPr="007D7B09">
        <w:t>http://hl7.org/fhir/http.html#create</w:t>
      </w:r>
    </w:p>
    <w:p w14:paraId="57FBB644" w14:textId="5A945F15" w:rsidR="00303E20" w:rsidRPr="00CA4288" w:rsidRDefault="00303E20" w:rsidP="009E34B7">
      <w:pPr>
        <w:pStyle w:val="Heading3"/>
        <w:numPr>
          <w:ilvl w:val="0"/>
          <w:numId w:val="0"/>
        </w:numPr>
        <w:rPr>
          <w:noProof w:val="0"/>
        </w:rPr>
      </w:pPr>
      <w:bookmarkStart w:id="92" w:name="_Toc456713579"/>
      <w:r w:rsidRPr="00CA4288">
        <w:rPr>
          <w:noProof w:val="0"/>
        </w:rPr>
        <w:t>3.</w:t>
      </w:r>
      <w:r w:rsidR="003A2F4B">
        <w:rPr>
          <w:noProof w:val="0"/>
        </w:rPr>
        <w:t>37</w:t>
      </w:r>
      <w:r w:rsidRPr="00CA4288">
        <w:rPr>
          <w:noProof w:val="0"/>
        </w:rPr>
        <w:t>.</w:t>
      </w:r>
      <w:r w:rsidR="00680648" w:rsidRPr="00CA4288">
        <w:rPr>
          <w:noProof w:val="0"/>
        </w:rPr>
        <w:t>5</w:t>
      </w:r>
      <w:r w:rsidRPr="00CA4288">
        <w:rPr>
          <w:noProof w:val="0"/>
        </w:rPr>
        <w:t xml:space="preserve"> Security Considerations</w:t>
      </w:r>
      <w:bookmarkEnd w:id="92"/>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4EC73259" w:rsidR="002623D3" w:rsidRPr="00E008B6" w:rsidRDefault="002623D3" w:rsidP="002623D3">
      <w:pPr>
        <w:pStyle w:val="Heading2"/>
        <w:numPr>
          <w:ilvl w:val="0"/>
          <w:numId w:val="0"/>
        </w:numPr>
        <w:rPr>
          <w:noProof w:val="0"/>
        </w:rPr>
      </w:pPr>
      <w:bookmarkStart w:id="93" w:name="_Toc456713580"/>
      <w:r w:rsidRPr="00CA4288">
        <w:rPr>
          <w:noProof w:val="0"/>
        </w:rPr>
        <w:t>3.</w:t>
      </w:r>
      <w:r w:rsidR="001D25BC">
        <w:rPr>
          <w:noProof w:val="0"/>
        </w:rPr>
        <w:t>38</w:t>
      </w:r>
      <w:r w:rsidRPr="00CA4288">
        <w:rPr>
          <w:noProof w:val="0"/>
        </w:rPr>
        <w:t xml:space="preserve"> </w:t>
      </w:r>
      <w:r w:rsidR="000E3338" w:rsidRPr="00CA4288">
        <w:rPr>
          <w:noProof w:val="0"/>
        </w:rPr>
        <w:t>Retrieve Care Plan [PCC-</w:t>
      </w:r>
      <w:r w:rsidR="001D25BC">
        <w:rPr>
          <w:noProof w:val="0"/>
        </w:rPr>
        <w:t>38</w:t>
      </w:r>
      <w:r w:rsidRPr="00CA4288">
        <w:rPr>
          <w:noProof w:val="0"/>
        </w:rPr>
        <w:t>]</w:t>
      </w:r>
      <w:bookmarkEnd w:id="93"/>
    </w:p>
    <w:p w14:paraId="3DCD2598" w14:textId="7255106A" w:rsidR="002623D3" w:rsidRPr="00CA4288" w:rsidRDefault="002623D3" w:rsidP="002623D3">
      <w:pPr>
        <w:pStyle w:val="Heading3"/>
        <w:numPr>
          <w:ilvl w:val="0"/>
          <w:numId w:val="0"/>
        </w:numPr>
        <w:rPr>
          <w:noProof w:val="0"/>
        </w:rPr>
      </w:pPr>
      <w:bookmarkStart w:id="94" w:name="_Toc456713581"/>
      <w:r w:rsidRPr="00CA4288">
        <w:rPr>
          <w:noProof w:val="0"/>
        </w:rPr>
        <w:t>3.</w:t>
      </w:r>
      <w:r w:rsidR="001D25BC">
        <w:rPr>
          <w:noProof w:val="0"/>
        </w:rPr>
        <w:t>38</w:t>
      </w:r>
      <w:r w:rsidRPr="00CA4288">
        <w:rPr>
          <w:noProof w:val="0"/>
        </w:rPr>
        <w:t>.1 Scope</w:t>
      </w:r>
      <w:bookmarkEnd w:id="94"/>
    </w:p>
    <w:p w14:paraId="0228040D" w14:textId="2E89BC5B" w:rsidR="002623D3" w:rsidRPr="00CA4288" w:rsidRDefault="00030AE0" w:rsidP="002623D3">
      <w:pPr>
        <w:pStyle w:val="BodyText"/>
      </w:pPr>
      <w:r w:rsidRPr="00CA4288">
        <w:t>This transaction is used to retrieve a specific care plan using a known FHIR CarePlan resource id.</w:t>
      </w:r>
    </w:p>
    <w:p w14:paraId="5430134E" w14:textId="71FECB45" w:rsidR="002623D3" w:rsidRPr="00CA4288" w:rsidRDefault="002623D3" w:rsidP="002623D3">
      <w:pPr>
        <w:pStyle w:val="Heading3"/>
        <w:numPr>
          <w:ilvl w:val="0"/>
          <w:numId w:val="0"/>
        </w:numPr>
        <w:rPr>
          <w:noProof w:val="0"/>
        </w:rPr>
      </w:pPr>
      <w:bookmarkStart w:id="95" w:name="_Toc456713582"/>
      <w:r w:rsidRPr="00CA4288">
        <w:rPr>
          <w:noProof w:val="0"/>
        </w:rPr>
        <w:t>3.</w:t>
      </w:r>
      <w:r w:rsidR="001D25BC">
        <w:rPr>
          <w:noProof w:val="0"/>
        </w:rPr>
        <w:t>38</w:t>
      </w:r>
      <w:r w:rsidRPr="00CA4288">
        <w:rPr>
          <w:noProof w:val="0"/>
        </w:rPr>
        <w:t>.2 Actor Roles</w:t>
      </w:r>
      <w:bookmarkEnd w:id="95"/>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1E0BCB4E"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4DC37B97" w14:textId="45831F11"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BA4gMAAPo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AyOeBA4gMAAPoPAAAOAAAAAAAAAAAAAAAAAC4CAABkcnMvZTJvRG9jLnhtbFBLAQItABQA&#10;BgAIAAAAIQBJxqnz3QAAAAUBAAAPAAAAAAAAAAAAAAAAADwGAABkcnMvZG93bnJldi54bWxQSwUG&#10;AAAAAAQABADzAAAARgc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1E0BCB4E"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v:textbox>
                </v:oval>
                <v:shape id="Text Box 154" o:spid="_x0000_s1111" type="#_x0000_t202" style="position:absolute;left:1580;top:1661;width:1314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5831F11"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1C6C6EA5" w:rsidR="002623D3" w:rsidRPr="00CA4288" w:rsidRDefault="002623D3" w:rsidP="002623D3">
      <w:pPr>
        <w:pStyle w:val="FigureTitle"/>
      </w:pPr>
      <w:r w:rsidRPr="00CA4288">
        <w:lastRenderedPageBreak/>
        <w:t>Figure 3.</w:t>
      </w:r>
      <w:r w:rsidR="001D25BC">
        <w:t>38</w:t>
      </w:r>
      <w:r w:rsidRPr="00CA4288">
        <w:t>.2-1: Use Case Diagram</w:t>
      </w:r>
    </w:p>
    <w:p w14:paraId="3AA7CDD2" w14:textId="77777777" w:rsidR="002623D3" w:rsidRPr="00CA4288" w:rsidRDefault="002623D3" w:rsidP="00A03166">
      <w:pPr>
        <w:pStyle w:val="BodyText"/>
      </w:pPr>
    </w:p>
    <w:p w14:paraId="528FCD13" w14:textId="06DD7721" w:rsidR="002623D3" w:rsidRPr="00CA4288" w:rsidRDefault="002623D3" w:rsidP="002623D3">
      <w:pPr>
        <w:pStyle w:val="TableTitle"/>
      </w:pPr>
      <w:r w:rsidRPr="00CA4288">
        <w:t>Table 3.</w:t>
      </w:r>
      <w:r w:rsidR="001D25BC">
        <w:t>38</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792FCF87" w:rsidR="002623D3" w:rsidRPr="00CA4288" w:rsidRDefault="007A0B00" w:rsidP="009A3459">
            <w:pPr>
              <w:pStyle w:val="BodyText"/>
            </w:pPr>
            <w:r w:rsidRPr="00CA4288">
              <w:t xml:space="preserve">Care Plan </w:t>
            </w:r>
            <w:r w:rsidR="009A3459" w:rsidRPr="00CA4288">
              <w:t>Con</w:t>
            </w:r>
            <w:r w:rsidR="009A3459">
              <w:t>tributor</w:t>
            </w:r>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3A396421" w:rsidR="002623D3" w:rsidRPr="00CA4288" w:rsidRDefault="007A0B00" w:rsidP="00AF5B2E">
            <w:pPr>
              <w:pStyle w:val="BodyText"/>
            </w:pPr>
            <w:r w:rsidRPr="00CA4288">
              <w:t xml:space="preserve">The Care Plan </w:t>
            </w:r>
            <w:r w:rsidR="00AF5B2E">
              <w:t>Contributor</w:t>
            </w:r>
            <w:r w:rsidR="00AF5B2E" w:rsidRPr="00CA4288">
              <w:t xml:space="preserve"> </w:t>
            </w:r>
            <w:r w:rsidRPr="00CA4288">
              <w:t>requests a specific care plan using the CarePlan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CarePlan resource, or an error if the requested id does not exist.</w:t>
            </w:r>
          </w:p>
        </w:tc>
      </w:tr>
    </w:tbl>
    <w:p w14:paraId="3263463C" w14:textId="46C32A04" w:rsidR="002623D3" w:rsidRPr="00CA4288" w:rsidRDefault="002623D3" w:rsidP="002623D3">
      <w:pPr>
        <w:pStyle w:val="Heading3"/>
        <w:numPr>
          <w:ilvl w:val="0"/>
          <w:numId w:val="0"/>
        </w:numPr>
        <w:rPr>
          <w:noProof w:val="0"/>
        </w:rPr>
      </w:pPr>
      <w:bookmarkStart w:id="96" w:name="_Toc456713583"/>
      <w:r w:rsidRPr="00CA4288">
        <w:rPr>
          <w:noProof w:val="0"/>
        </w:rPr>
        <w:t>3.</w:t>
      </w:r>
      <w:r w:rsidR="001D25BC">
        <w:rPr>
          <w:noProof w:val="0"/>
        </w:rPr>
        <w:t>38</w:t>
      </w:r>
      <w:r w:rsidRPr="00CA4288">
        <w:rPr>
          <w:noProof w:val="0"/>
        </w:rPr>
        <w:t>.3 Referenced Standards</w:t>
      </w:r>
      <w:bookmarkEnd w:id="96"/>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123192A4" w:rsidR="002623D3" w:rsidRPr="00CA4288" w:rsidRDefault="002623D3" w:rsidP="002623D3">
      <w:pPr>
        <w:pStyle w:val="Heading3"/>
        <w:numPr>
          <w:ilvl w:val="0"/>
          <w:numId w:val="0"/>
        </w:numPr>
        <w:rPr>
          <w:noProof w:val="0"/>
        </w:rPr>
      </w:pPr>
      <w:bookmarkStart w:id="97" w:name="_Toc456713584"/>
      <w:r w:rsidRPr="00CA4288">
        <w:rPr>
          <w:noProof w:val="0"/>
        </w:rPr>
        <w:t>3.</w:t>
      </w:r>
      <w:r w:rsidR="001D25BC">
        <w:rPr>
          <w:noProof w:val="0"/>
        </w:rPr>
        <w:t>38</w:t>
      </w:r>
      <w:r w:rsidRPr="00CA4288">
        <w:rPr>
          <w:noProof w:val="0"/>
        </w:rPr>
        <w:t>.4 Interaction Diagram</w:t>
      </w:r>
      <w:bookmarkEnd w:id="97"/>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524B9DB3"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39EDC3A7"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524B9DB3"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39EDC3A7"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05FE1EC9" w:rsidR="002623D3" w:rsidRPr="00CA4288" w:rsidRDefault="002623D3" w:rsidP="002623D3">
      <w:pPr>
        <w:pStyle w:val="Heading4"/>
        <w:numPr>
          <w:ilvl w:val="0"/>
          <w:numId w:val="0"/>
        </w:numPr>
        <w:rPr>
          <w:noProof w:val="0"/>
        </w:rPr>
      </w:pPr>
      <w:bookmarkStart w:id="98" w:name="_Toc456713585"/>
      <w:r w:rsidRPr="00CA4288">
        <w:rPr>
          <w:noProof w:val="0"/>
        </w:rPr>
        <w:t>3.</w:t>
      </w:r>
      <w:r w:rsidR="001D25BC">
        <w:rPr>
          <w:noProof w:val="0"/>
        </w:rPr>
        <w:t>38</w:t>
      </w:r>
      <w:r w:rsidRPr="00CA4288">
        <w:rPr>
          <w:noProof w:val="0"/>
        </w:rPr>
        <w:t xml:space="preserve">.4.1 </w:t>
      </w:r>
      <w:r w:rsidR="003A2537" w:rsidRPr="00CA4288">
        <w:rPr>
          <w:noProof w:val="0"/>
        </w:rPr>
        <w:t>Retrieve Care Plan</w:t>
      </w:r>
      <w:bookmarkEnd w:id="98"/>
    </w:p>
    <w:p w14:paraId="3D44217B" w14:textId="170EBCBC" w:rsidR="003A2537" w:rsidRPr="00CA4288" w:rsidRDefault="003A2537"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retrieves a specific care plan from the Care Plan </w:t>
      </w:r>
      <w:r w:rsidR="00EF19A5" w:rsidRPr="00CA4288">
        <w:t>Service</w:t>
      </w:r>
      <w:r w:rsidRPr="00CA4288">
        <w:t>.</w:t>
      </w:r>
    </w:p>
    <w:p w14:paraId="40ED709F" w14:textId="2B6B2B53" w:rsidR="002623D3" w:rsidRPr="00CA4288" w:rsidRDefault="002623D3" w:rsidP="002623D3">
      <w:pPr>
        <w:pStyle w:val="Heading5"/>
        <w:numPr>
          <w:ilvl w:val="0"/>
          <w:numId w:val="0"/>
        </w:numPr>
        <w:rPr>
          <w:noProof w:val="0"/>
        </w:rPr>
      </w:pPr>
      <w:bookmarkStart w:id="99" w:name="_Toc456713586"/>
      <w:r w:rsidRPr="00CA4288">
        <w:rPr>
          <w:noProof w:val="0"/>
        </w:rPr>
        <w:t>3.</w:t>
      </w:r>
      <w:r w:rsidR="001D25BC">
        <w:rPr>
          <w:noProof w:val="0"/>
        </w:rPr>
        <w:t>38</w:t>
      </w:r>
      <w:r w:rsidRPr="00CA4288">
        <w:rPr>
          <w:noProof w:val="0"/>
        </w:rPr>
        <w:t>.4.1.1 Trigger Events</w:t>
      </w:r>
      <w:bookmarkEnd w:id="99"/>
    </w:p>
    <w:p w14:paraId="2C451A32" w14:textId="16F4D64F" w:rsidR="003A2537" w:rsidRPr="00CA4288" w:rsidRDefault="003A2537" w:rsidP="00235F1F">
      <w:pPr>
        <w:pStyle w:val="BodyText"/>
      </w:pPr>
      <w:r w:rsidRPr="00CA4288">
        <w:t>Any time a specific care plan needs to be retrieved, for the purposes of viewing or in conjunction with the preparation for an update to a care plan.</w:t>
      </w:r>
    </w:p>
    <w:p w14:paraId="3E58D918" w14:textId="4C74DEE6" w:rsidR="002623D3" w:rsidRPr="00CA4288" w:rsidRDefault="002623D3" w:rsidP="002623D3">
      <w:pPr>
        <w:pStyle w:val="Heading5"/>
        <w:numPr>
          <w:ilvl w:val="0"/>
          <w:numId w:val="0"/>
        </w:numPr>
        <w:rPr>
          <w:noProof w:val="0"/>
        </w:rPr>
      </w:pPr>
      <w:bookmarkStart w:id="100" w:name="_Toc456713587"/>
      <w:r w:rsidRPr="00CA4288">
        <w:rPr>
          <w:noProof w:val="0"/>
        </w:rPr>
        <w:t>3.</w:t>
      </w:r>
      <w:r w:rsidR="001D25BC">
        <w:rPr>
          <w:noProof w:val="0"/>
        </w:rPr>
        <w:t>38</w:t>
      </w:r>
      <w:r w:rsidRPr="00CA4288">
        <w:rPr>
          <w:noProof w:val="0"/>
        </w:rPr>
        <w:t>.4.1.2 Message Semantics</w:t>
      </w:r>
      <w:bookmarkEnd w:id="100"/>
    </w:p>
    <w:p w14:paraId="0BCA59B5" w14:textId="3EB696DE" w:rsidR="003A2537" w:rsidRPr="00CA4288" w:rsidRDefault="003A2537" w:rsidP="00235F1F">
      <w:pPr>
        <w:pStyle w:val="BodyText"/>
      </w:pPr>
      <w:r w:rsidRPr="00CA4288">
        <w:t xml:space="preserve">The message is a FHIR HTTP or HTTPS GET of a CarePlan </w:t>
      </w:r>
      <w:r w:rsidR="000673EF" w:rsidRPr="00CA4288">
        <w:t>resources</w:t>
      </w:r>
      <w:r w:rsidRPr="00CA4288">
        <w:t xml:space="preserve"> where the parameter provided is the CarePlan.id</w:t>
      </w:r>
      <w:r w:rsidR="0016430B" w:rsidRPr="00CA4288">
        <w:t xml:space="preserve"> with an option to ask for a specific version of the given CarePlan</w:t>
      </w:r>
    </w:p>
    <w:p w14:paraId="2E440C18" w14:textId="6FA336F2" w:rsidR="00DE644B" w:rsidRPr="00CA4288" w:rsidRDefault="00DE644B" w:rsidP="00235F1F">
      <w:pPr>
        <w:pStyle w:val="BodyText"/>
      </w:pPr>
      <w:r w:rsidRPr="00CA4288">
        <w:t>The URL for this operation is: [base]/CarePlan/[id]</w:t>
      </w:r>
    </w:p>
    <w:p w14:paraId="6BCE98E6" w14:textId="36AAA23E" w:rsidR="00980103" w:rsidRPr="00CA4288" w:rsidRDefault="00980103" w:rsidP="00235F1F">
      <w:pPr>
        <w:pStyle w:val="BodyText"/>
      </w:pPr>
      <w:r w:rsidRPr="00CA4288">
        <w:lastRenderedPageBreak/>
        <w:t>or, if this is an historical, version specific retrieval: [base]/CarePlan/[id]/_history/[vid]</w:t>
      </w:r>
    </w:p>
    <w:p w14:paraId="139AD95C" w14:textId="102FBC14" w:rsidR="002623D3" w:rsidRPr="00CA4288" w:rsidRDefault="002623D3" w:rsidP="002623D3">
      <w:pPr>
        <w:pStyle w:val="Heading5"/>
        <w:numPr>
          <w:ilvl w:val="0"/>
          <w:numId w:val="0"/>
        </w:numPr>
        <w:rPr>
          <w:noProof w:val="0"/>
        </w:rPr>
      </w:pPr>
      <w:bookmarkStart w:id="101" w:name="_Toc456713588"/>
      <w:r w:rsidRPr="00CA4288">
        <w:rPr>
          <w:noProof w:val="0"/>
        </w:rPr>
        <w:t>3.</w:t>
      </w:r>
      <w:r w:rsidR="001D25BC">
        <w:rPr>
          <w:noProof w:val="0"/>
        </w:rPr>
        <w:t>38</w:t>
      </w:r>
      <w:r w:rsidRPr="00CA4288">
        <w:rPr>
          <w:noProof w:val="0"/>
        </w:rPr>
        <w:t>.4.1.3 Expected Actions</w:t>
      </w:r>
      <w:bookmarkEnd w:id="101"/>
    </w:p>
    <w:p w14:paraId="250813B2" w14:textId="2197F0C0" w:rsidR="002623D3" w:rsidRPr="00CA4288" w:rsidRDefault="0084770A"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initiates the retrieve request using HTTP or HTTPS GET, and the Care Plan </w:t>
      </w:r>
      <w:r w:rsidR="00EF19A5" w:rsidRPr="00CA4288">
        <w:t>Service</w:t>
      </w:r>
      <w:r w:rsidRPr="00CA4288">
        <w:t xml:space="preserve"> responds according to the </w:t>
      </w:r>
      <w:r w:rsidR="008173AE" w:rsidRPr="00FB0376">
        <w:t>FHIR GET specification</w:t>
      </w:r>
      <w:r w:rsidRPr="00CA4288">
        <w:t xml:space="preserve"> with the requested care plan or an error message.</w:t>
      </w:r>
      <w:r w:rsidR="008173AE">
        <w:t xml:space="preserve"> See: </w:t>
      </w:r>
      <w:r w:rsidR="008173AE" w:rsidRPr="008173AE">
        <w:t>http://hl7.org/fhir/DSTU2/http.html#read</w:t>
      </w:r>
    </w:p>
    <w:p w14:paraId="41FE8085" w14:textId="5CFBC732" w:rsidR="002623D3" w:rsidRPr="00CA4288" w:rsidRDefault="002623D3" w:rsidP="002623D3">
      <w:pPr>
        <w:pStyle w:val="Heading3"/>
        <w:numPr>
          <w:ilvl w:val="0"/>
          <w:numId w:val="0"/>
        </w:numPr>
        <w:rPr>
          <w:noProof w:val="0"/>
        </w:rPr>
      </w:pPr>
      <w:bookmarkStart w:id="102" w:name="_Toc456713589"/>
      <w:r w:rsidRPr="00CA4288">
        <w:rPr>
          <w:noProof w:val="0"/>
        </w:rPr>
        <w:t>3.</w:t>
      </w:r>
      <w:r w:rsidR="001D25BC">
        <w:rPr>
          <w:noProof w:val="0"/>
        </w:rPr>
        <w:t>38</w:t>
      </w:r>
      <w:r w:rsidRPr="00CA4288">
        <w:rPr>
          <w:noProof w:val="0"/>
        </w:rPr>
        <w:t>.5 Security Considerations</w:t>
      </w:r>
      <w:bookmarkEnd w:id="102"/>
    </w:p>
    <w:p w14:paraId="40C7CD65" w14:textId="06E33FE5" w:rsidR="00D54BCF" w:rsidRPr="00E008B6" w:rsidRDefault="00434B6F" w:rsidP="00D54BCF">
      <w:pPr>
        <w:pStyle w:val="Heading2"/>
        <w:numPr>
          <w:ilvl w:val="0"/>
          <w:numId w:val="0"/>
        </w:numPr>
        <w:rPr>
          <w:noProof w:val="0"/>
        </w:rPr>
      </w:pPr>
      <w:bookmarkStart w:id="103" w:name="_Toc456713590"/>
      <w:r w:rsidRPr="00CA4288">
        <w:t>See X.5 DCP Security Considerations</w:t>
      </w:r>
      <w:r>
        <w:t>.</w:t>
      </w:r>
      <w:r w:rsidR="00D54BCF" w:rsidRPr="00CA4288">
        <w:rPr>
          <w:noProof w:val="0"/>
        </w:rPr>
        <w:t>3.</w:t>
      </w:r>
      <w:r w:rsidR="004D3D70">
        <w:rPr>
          <w:noProof w:val="0"/>
        </w:rPr>
        <w:t>39</w:t>
      </w:r>
      <w:r w:rsidR="00D54BCF" w:rsidRPr="00CA4288">
        <w:rPr>
          <w:noProof w:val="0"/>
        </w:rPr>
        <w:t xml:space="preserve"> </w:t>
      </w:r>
      <w:r w:rsidR="00147187" w:rsidRPr="00CA4288">
        <w:rPr>
          <w:noProof w:val="0"/>
        </w:rPr>
        <w:t>Subscribe to</w:t>
      </w:r>
      <w:r w:rsidR="00D54BCF" w:rsidRPr="00CA4288">
        <w:rPr>
          <w:noProof w:val="0"/>
        </w:rPr>
        <w:t xml:space="preserve"> Care Plan </w:t>
      </w:r>
      <w:r w:rsidR="00147187" w:rsidRPr="00CA4288">
        <w:rPr>
          <w:noProof w:val="0"/>
        </w:rPr>
        <w:t xml:space="preserve">Updates </w:t>
      </w:r>
      <w:r w:rsidR="00D54BCF" w:rsidRPr="00CA4288">
        <w:rPr>
          <w:noProof w:val="0"/>
        </w:rPr>
        <w:t>[PCC-</w:t>
      </w:r>
      <w:r w:rsidR="004D3D70">
        <w:rPr>
          <w:noProof w:val="0"/>
        </w:rPr>
        <w:t>39</w:t>
      </w:r>
      <w:r w:rsidR="00D54BCF" w:rsidRPr="00CA4288">
        <w:rPr>
          <w:noProof w:val="0"/>
        </w:rPr>
        <w:t>]</w:t>
      </w:r>
      <w:bookmarkEnd w:id="103"/>
    </w:p>
    <w:p w14:paraId="4C1F700F" w14:textId="65118595" w:rsidR="00D54BCF" w:rsidRPr="00CA4288" w:rsidRDefault="00D54BCF" w:rsidP="00D54BCF">
      <w:pPr>
        <w:pStyle w:val="Heading3"/>
        <w:numPr>
          <w:ilvl w:val="0"/>
          <w:numId w:val="0"/>
        </w:numPr>
        <w:rPr>
          <w:noProof w:val="0"/>
        </w:rPr>
      </w:pPr>
      <w:bookmarkStart w:id="104" w:name="_Toc456713591"/>
      <w:r w:rsidRPr="00CA4288">
        <w:rPr>
          <w:noProof w:val="0"/>
        </w:rPr>
        <w:t>3.</w:t>
      </w:r>
      <w:r w:rsidR="004D3D70">
        <w:rPr>
          <w:noProof w:val="0"/>
        </w:rPr>
        <w:t>39</w:t>
      </w:r>
      <w:r w:rsidRPr="00CA4288">
        <w:rPr>
          <w:noProof w:val="0"/>
        </w:rPr>
        <w:t>.1 Scope</w:t>
      </w:r>
      <w:bookmarkEnd w:id="104"/>
    </w:p>
    <w:p w14:paraId="6D1ADD84" w14:textId="52A3C067" w:rsidR="00D54BCF" w:rsidRPr="00CA4288" w:rsidRDefault="00D54BCF" w:rsidP="00D54BCF">
      <w:pPr>
        <w:pStyle w:val="BodyText"/>
      </w:pPr>
      <w:r w:rsidRPr="00CA4288">
        <w:t xml:space="preserve">This transaction is used to </w:t>
      </w:r>
      <w:r w:rsidR="00E1593D" w:rsidRPr="00FB0376">
        <w:t>subscribe to updates made to a Care Plan.</w:t>
      </w:r>
    </w:p>
    <w:p w14:paraId="3AB10AA3" w14:textId="450C9B10" w:rsidR="00D54BCF" w:rsidRPr="00CA4288" w:rsidRDefault="00D54BCF" w:rsidP="00D54BCF">
      <w:pPr>
        <w:pStyle w:val="Heading3"/>
        <w:numPr>
          <w:ilvl w:val="0"/>
          <w:numId w:val="0"/>
        </w:numPr>
        <w:rPr>
          <w:noProof w:val="0"/>
        </w:rPr>
      </w:pPr>
      <w:bookmarkStart w:id="105" w:name="_Toc456713592"/>
      <w:r w:rsidRPr="00CA4288">
        <w:rPr>
          <w:noProof w:val="0"/>
        </w:rPr>
        <w:t>3.</w:t>
      </w:r>
      <w:r w:rsidR="004D3D70">
        <w:rPr>
          <w:noProof w:val="0"/>
        </w:rPr>
        <w:t>39</w:t>
      </w:r>
      <w:r w:rsidRPr="00CA4288">
        <w:rPr>
          <w:noProof w:val="0"/>
        </w:rPr>
        <w:t>.2 Actor Roles</w:t>
      </w:r>
      <w:bookmarkEnd w:id="105"/>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7177BF86"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5ABADE52"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4eDpmuMDAAD/DwAADgAAAAAAAAAAAAAAAAAuAgAAZHJzL2Uyb0RvYy54bWxQSwECLQAU&#10;AAYACAAAACEAScap890AAAAFAQAADwAAAAAAAAAAAAAAAAA9BgAAZHJzL2Rvd25yZXYueG1sUEsF&#10;BgAAAAAEAAQA8wAAAEc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177BF86"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v:textbox>
                </v:oval>
                <v:shape id="Text Box 154" o:spid="_x0000_s1128"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5ABADE52"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7889A620" w:rsidR="00D54BCF" w:rsidRPr="00CA4288" w:rsidRDefault="00D54BCF" w:rsidP="00D54BCF">
      <w:pPr>
        <w:pStyle w:val="FigureTitle"/>
      </w:pPr>
      <w:r w:rsidRPr="00CA4288">
        <w:t>Figure 3.</w:t>
      </w:r>
      <w:r w:rsidR="004D3D70">
        <w:t>39</w:t>
      </w:r>
      <w:r w:rsidRPr="00CA4288">
        <w:t>.2-1: Use Case Diagram</w:t>
      </w:r>
    </w:p>
    <w:p w14:paraId="01213741" w14:textId="77777777" w:rsidR="00D54BCF" w:rsidRPr="00CA4288" w:rsidRDefault="00D54BCF" w:rsidP="00A03166">
      <w:pPr>
        <w:pStyle w:val="BodyText"/>
      </w:pPr>
    </w:p>
    <w:p w14:paraId="72517A2C" w14:textId="53B6FFC0" w:rsidR="00D54BCF" w:rsidRPr="00CA4288" w:rsidRDefault="00D54BCF" w:rsidP="00D54BCF">
      <w:pPr>
        <w:pStyle w:val="TableTitle"/>
      </w:pPr>
      <w:r w:rsidRPr="00CA4288">
        <w:t>Table 3.</w:t>
      </w:r>
      <w:r w:rsidR="004D3D70">
        <w:t>39</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2E7E58C5" w:rsidR="00D54BCF" w:rsidRPr="00CA4288" w:rsidRDefault="00602956" w:rsidP="00CF3CC5">
            <w:pPr>
              <w:pStyle w:val="BodyText"/>
            </w:pPr>
            <w:r w:rsidRPr="00CA4288">
              <w:t xml:space="preserve">Care Plan </w:t>
            </w:r>
            <w:r w:rsidR="003D5F7C" w:rsidRPr="00CA4288">
              <w:t>Con</w:t>
            </w:r>
            <w:r w:rsidR="003D5F7C">
              <w:t>tributor</w:t>
            </w:r>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4020463F" w:rsidR="00D54BCF" w:rsidRPr="00CA4288" w:rsidRDefault="00602956" w:rsidP="00CF3CC5">
            <w:pPr>
              <w:pStyle w:val="BodyText"/>
            </w:pPr>
            <w:r w:rsidRPr="00CA4288">
              <w:t xml:space="preserve">The Care Plan </w:t>
            </w:r>
            <w:r w:rsidR="003B7B4D">
              <w:t>Contributor</w:t>
            </w:r>
            <w:r w:rsidR="003B7B4D" w:rsidRPr="00CA4288">
              <w:t xml:space="preserve"> </w:t>
            </w:r>
            <w:r w:rsidRPr="00CA4288">
              <w:t xml:space="preserve">subscribes to </w:t>
            </w:r>
            <w:r w:rsidR="006107EC" w:rsidRPr="00CA4288">
              <w:t xml:space="preserve">updates based upon </w:t>
            </w:r>
            <w:r w:rsidRPr="00CA4288">
              <w:t>changes to a CarePlan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3133C012" w:rsidR="00D54BCF" w:rsidRPr="00CA4288" w:rsidRDefault="00D54BCF" w:rsidP="00CF3CC5">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 xml:space="preserve">ses the defined channel to notify a Care Plan </w:t>
            </w:r>
            <w:r w:rsidR="003B7B4D" w:rsidRPr="00CA4288">
              <w:t>Con</w:t>
            </w:r>
            <w:r w:rsidR="003B7B4D">
              <w:t>tributor</w:t>
            </w:r>
            <w:r w:rsidR="003B7B4D" w:rsidRPr="00CA4288">
              <w:t xml:space="preserve"> </w:t>
            </w:r>
            <w:r w:rsidR="00602956" w:rsidRPr="00CA4288">
              <w:t>about changes.</w:t>
            </w:r>
          </w:p>
        </w:tc>
      </w:tr>
    </w:tbl>
    <w:p w14:paraId="203AD1A0" w14:textId="295C3C92" w:rsidR="00D54BCF" w:rsidRPr="00CA4288" w:rsidRDefault="00D54BCF" w:rsidP="00D54BCF">
      <w:pPr>
        <w:pStyle w:val="Heading3"/>
        <w:numPr>
          <w:ilvl w:val="0"/>
          <w:numId w:val="0"/>
        </w:numPr>
        <w:rPr>
          <w:noProof w:val="0"/>
        </w:rPr>
      </w:pPr>
      <w:bookmarkStart w:id="106" w:name="_Toc456713593"/>
      <w:r w:rsidRPr="00CA4288">
        <w:rPr>
          <w:noProof w:val="0"/>
        </w:rPr>
        <w:t>3.</w:t>
      </w:r>
      <w:r w:rsidR="004D3D70">
        <w:rPr>
          <w:noProof w:val="0"/>
        </w:rPr>
        <w:t>39</w:t>
      </w:r>
      <w:r w:rsidRPr="00CA4288">
        <w:rPr>
          <w:noProof w:val="0"/>
        </w:rPr>
        <w:t>.3 Referenced Standards</w:t>
      </w:r>
      <w:bookmarkEnd w:id="106"/>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3CDBD139" w:rsidR="00D54BCF" w:rsidRPr="00CA4288" w:rsidRDefault="00D54BCF" w:rsidP="00D54BCF">
      <w:pPr>
        <w:pStyle w:val="Heading3"/>
        <w:numPr>
          <w:ilvl w:val="0"/>
          <w:numId w:val="0"/>
        </w:numPr>
        <w:rPr>
          <w:noProof w:val="0"/>
        </w:rPr>
      </w:pPr>
      <w:bookmarkStart w:id="107" w:name="_Toc456713594"/>
      <w:r w:rsidRPr="00CA4288">
        <w:rPr>
          <w:noProof w:val="0"/>
        </w:rPr>
        <w:lastRenderedPageBreak/>
        <w:t>3.</w:t>
      </w:r>
      <w:r w:rsidR="004D3D70">
        <w:rPr>
          <w:noProof w:val="0"/>
        </w:rPr>
        <w:t>39</w:t>
      </w:r>
      <w:r w:rsidRPr="00CA4288">
        <w:rPr>
          <w:noProof w:val="0"/>
        </w:rPr>
        <w:t>.4 Interaction Diagram</w:t>
      </w:r>
      <w:bookmarkEnd w:id="107"/>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4DEFC6B5"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02A6DC35"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iqVEv&#10;9wQAAFMbAAAOAAAAAAAAAAAAAAAAAC4CAABkcnMvZTJvRG9jLnhtbFBLAQItABQABgAIAAAAIQB1&#10;66ZA3AAAAAUBAAAPAAAAAAAAAAAAAAAAAFEHAABkcnMvZG93bnJldi54bWxQSwUGAAAAAAQABADz&#10;AAAAWggAAAAA&#10;">
                <v:shape id="_x0000_s1133" type="#_x0000_t75" style="position:absolute;width:59436;height:24003;visibility:visible;mso-wrap-style:square">
                  <v:fill o:detectmouseclick="t"/>
                  <v:path o:connecttype="none"/>
                </v:shape>
                <v:shape id="Text Box 160" o:spid="_x0000_s1134" type="#_x0000_t202" style="position:absolute;left:14092;top:251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4DEFC6B5"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02A6DC35"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6435C788" w:rsidR="00D54BCF" w:rsidRPr="00CA4288" w:rsidRDefault="00D54BCF" w:rsidP="00D54BCF">
      <w:pPr>
        <w:pStyle w:val="Heading4"/>
        <w:numPr>
          <w:ilvl w:val="0"/>
          <w:numId w:val="0"/>
        </w:numPr>
        <w:rPr>
          <w:noProof w:val="0"/>
        </w:rPr>
      </w:pPr>
      <w:bookmarkStart w:id="108" w:name="_Toc456713595"/>
      <w:r w:rsidRPr="00CA4288">
        <w:rPr>
          <w:noProof w:val="0"/>
        </w:rPr>
        <w:t>3.</w:t>
      </w:r>
      <w:r w:rsidR="004D3D70">
        <w:rPr>
          <w:noProof w:val="0"/>
        </w:rPr>
        <w:t>39</w:t>
      </w:r>
      <w:r w:rsidRPr="00CA4288">
        <w:rPr>
          <w:noProof w:val="0"/>
        </w:rPr>
        <w:t xml:space="preserve">.4.1 </w:t>
      </w:r>
      <w:r w:rsidR="00AD7036" w:rsidRPr="00CA4288">
        <w:rPr>
          <w:noProof w:val="0"/>
        </w:rPr>
        <w:t>Subscribe to Care Plan Updates</w:t>
      </w:r>
      <w:bookmarkEnd w:id="108"/>
    </w:p>
    <w:p w14:paraId="3345C13F" w14:textId="2AB2F384" w:rsidR="000B0E1E" w:rsidRPr="00CA4288" w:rsidRDefault="000B0E1E" w:rsidP="00A03166">
      <w:pPr>
        <w:pStyle w:val="BodyText"/>
      </w:pPr>
      <w:r w:rsidRPr="00CA4288">
        <w:t xml:space="preserve">A Care Plan </w:t>
      </w:r>
      <w:r w:rsidR="00334CA4" w:rsidRPr="00CA4288">
        <w:t>Con</w:t>
      </w:r>
      <w:r w:rsidR="00334CA4">
        <w:t>tributor</w:t>
      </w:r>
      <w:r w:rsidR="00334CA4" w:rsidRPr="00CA4288">
        <w:t xml:space="preserve"> </w:t>
      </w:r>
      <w:r w:rsidRPr="00CA4288">
        <w:t xml:space="preserve">may choose to receive updates as CarePlan resources are changed by using the Subscribe to Care Plan Updates transaction. </w:t>
      </w:r>
    </w:p>
    <w:p w14:paraId="0A1695D4" w14:textId="6590D32E" w:rsidR="00225695" w:rsidRPr="00CA4288" w:rsidRDefault="00FE0205" w:rsidP="00A03166">
      <w:pPr>
        <w:pStyle w:val="BodyText"/>
      </w:pPr>
      <w:r>
        <w:t>40</w:t>
      </w:r>
      <w:r w:rsidR="00225695">
        <w:t xml:space="preserve">When the criteria of a subscription request are </w:t>
      </w:r>
      <w:r w:rsidR="00651285">
        <w:t>satisfied</w:t>
      </w:r>
      <w:r w:rsidR="00225695">
        <w:t>, the Care Plan Service sends the entire Care Plan resource, using the Provide Care Plan [PCC-</w:t>
      </w:r>
      <w:r>
        <w:t>40</w:t>
      </w:r>
      <w:r w:rsidR="00225695">
        <w:t>] transaction to the subscribing Care Plan Contributor.</w:t>
      </w:r>
    </w:p>
    <w:p w14:paraId="61E77B65" w14:textId="00027B49" w:rsidR="00D54BCF" w:rsidRPr="00CA4288" w:rsidRDefault="00D54BCF" w:rsidP="00D54BCF">
      <w:pPr>
        <w:pStyle w:val="Heading5"/>
        <w:numPr>
          <w:ilvl w:val="0"/>
          <w:numId w:val="0"/>
        </w:numPr>
        <w:rPr>
          <w:noProof w:val="0"/>
        </w:rPr>
      </w:pPr>
      <w:bookmarkStart w:id="109" w:name="_Toc456713596"/>
      <w:r w:rsidRPr="00CA4288">
        <w:rPr>
          <w:noProof w:val="0"/>
        </w:rPr>
        <w:t>3.</w:t>
      </w:r>
      <w:r w:rsidR="004D3D70">
        <w:rPr>
          <w:noProof w:val="0"/>
        </w:rPr>
        <w:t>39</w:t>
      </w:r>
      <w:r w:rsidRPr="00CA4288">
        <w:rPr>
          <w:noProof w:val="0"/>
        </w:rPr>
        <w:t>.4.1.1 Trigger Events</w:t>
      </w:r>
      <w:bookmarkEnd w:id="109"/>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56D295E4" w:rsidR="002C7A47" w:rsidRPr="00CA4288" w:rsidRDefault="00940008" w:rsidP="00A03166">
      <w:pPr>
        <w:pStyle w:val="BodyText"/>
      </w:pPr>
      <w:r w:rsidRPr="00CA4288">
        <w:t xml:space="preserve">A simple Subscription criteria includes only query parameters about a CarePlan resource, such as the id. A simple Subscription criteria results in notifications of changes to the CarePlan resource itself, but </w:t>
      </w:r>
      <w:r w:rsidR="00C84EF0" w:rsidRPr="00CA4288">
        <w:t xml:space="preserve">the subscription update would not be triggered by changes to a </w:t>
      </w:r>
      <w:r w:rsidR="00D42534">
        <w:t xml:space="preserve">resource </w:t>
      </w:r>
      <w:r w:rsidR="00C84EF0" w:rsidRPr="00CA4288">
        <w:t xml:space="preserve">referenced </w:t>
      </w:r>
      <w:r w:rsidR="00D42534">
        <w:t>by the care plan</w:t>
      </w:r>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r w:rsidRPr="00CA4288">
        <w:t>criteria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CarePlan</w:t>
      </w:r>
      <w:r w:rsidR="00CA4288">
        <w:t xml:space="preserve">. </w:t>
      </w:r>
      <w:r w:rsidR="00940008" w:rsidRPr="00CA4288">
        <w:t>For example, chaining parameters about a goal referenced from a CarePlan results in notifications of changes to either the CarePlan or to the referenced goal.</w:t>
      </w:r>
    </w:p>
    <w:p w14:paraId="2816B17D" w14:textId="67CD37DF" w:rsidR="00D54BCF" w:rsidRPr="00CA4288" w:rsidRDefault="00D54BCF" w:rsidP="00D54BCF">
      <w:pPr>
        <w:pStyle w:val="Heading5"/>
        <w:numPr>
          <w:ilvl w:val="0"/>
          <w:numId w:val="0"/>
        </w:numPr>
        <w:rPr>
          <w:noProof w:val="0"/>
        </w:rPr>
      </w:pPr>
      <w:bookmarkStart w:id="110" w:name="_Toc456713597"/>
      <w:r w:rsidRPr="00CA4288">
        <w:rPr>
          <w:noProof w:val="0"/>
        </w:rPr>
        <w:t>3.</w:t>
      </w:r>
      <w:r w:rsidR="004D3D70">
        <w:rPr>
          <w:noProof w:val="0"/>
        </w:rPr>
        <w:t>39</w:t>
      </w:r>
      <w:r w:rsidRPr="00CA4288">
        <w:rPr>
          <w:noProof w:val="0"/>
        </w:rPr>
        <w:t>.4.1.2 Message Semantics</w:t>
      </w:r>
      <w:bookmarkEnd w:id="110"/>
    </w:p>
    <w:p w14:paraId="0142FF68" w14:textId="2B1232AF" w:rsidR="001E6ADA" w:rsidRPr="00CA4288" w:rsidRDefault="001E6ADA" w:rsidP="001E6ADA">
      <w:pPr>
        <w:pStyle w:val="BodyText"/>
      </w:pPr>
      <w:r w:rsidRPr="00CA4288">
        <w:t xml:space="preserve">This is an HTTP or HTTPS </w:t>
      </w:r>
      <w:r w:rsidR="008E2AE7">
        <w:t>POST</w:t>
      </w:r>
      <w:r w:rsidR="008E2AE7" w:rsidRPr="00CA4288">
        <w:t xml:space="preserve"> </w:t>
      </w:r>
      <w:r w:rsidRPr="00CA4288">
        <w:t xml:space="preserve">of a </w:t>
      </w:r>
      <w:r w:rsidR="003D0D7B" w:rsidRPr="00CA4288">
        <w:t>Subscription resource, as constrained by this profile.</w:t>
      </w:r>
    </w:p>
    <w:p w14:paraId="024CF6C0" w14:textId="742F1CD1" w:rsidR="001E6ADA" w:rsidRPr="00CA4288" w:rsidRDefault="001E6ADA" w:rsidP="001E6ADA">
      <w:pPr>
        <w:pStyle w:val="BodyText"/>
      </w:pPr>
      <w:r w:rsidRPr="00CA4288">
        <w:lastRenderedPageBreak/>
        <w:t>The base URL fo</w:t>
      </w:r>
      <w:r w:rsidR="003D0D7B" w:rsidRPr="00CA4288">
        <w:t>r this is: [base]/Subscription</w:t>
      </w:r>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t xml:space="preserve">See: </w:t>
      </w:r>
      <w:r w:rsidR="003D0D7B" w:rsidRPr="00CA4288">
        <w:t>http://hl7.org/fhir/subscription.html</w:t>
      </w:r>
    </w:p>
    <w:p w14:paraId="7F5D7E68" w14:textId="4E717570" w:rsidR="00D54BCF" w:rsidRPr="00CA4288" w:rsidRDefault="00D54BCF" w:rsidP="00D54BCF">
      <w:pPr>
        <w:pStyle w:val="Heading5"/>
        <w:numPr>
          <w:ilvl w:val="0"/>
          <w:numId w:val="0"/>
        </w:numPr>
        <w:rPr>
          <w:noProof w:val="0"/>
        </w:rPr>
      </w:pPr>
      <w:bookmarkStart w:id="111" w:name="_Toc456713598"/>
      <w:r w:rsidRPr="00CA4288">
        <w:rPr>
          <w:noProof w:val="0"/>
        </w:rPr>
        <w:t>3.</w:t>
      </w:r>
      <w:r w:rsidR="004D3D70">
        <w:rPr>
          <w:noProof w:val="0"/>
        </w:rPr>
        <w:t>39</w:t>
      </w:r>
      <w:r w:rsidRPr="00CA4288">
        <w:rPr>
          <w:noProof w:val="0"/>
        </w:rPr>
        <w:t>.4.1.3 Expected Actions</w:t>
      </w:r>
      <w:bookmarkEnd w:id="111"/>
    </w:p>
    <w:p w14:paraId="744A0110" w14:textId="7B0532D0" w:rsidR="00537BB7" w:rsidRPr="00CA4288" w:rsidRDefault="00537BB7" w:rsidP="00A03166">
      <w:pPr>
        <w:pStyle w:val="BodyText"/>
      </w:pPr>
      <w:r w:rsidRPr="00CA4288">
        <w:t xml:space="preserve">The Care Plan </w:t>
      </w:r>
      <w:r w:rsidR="00C73650" w:rsidRPr="00CA4288">
        <w:t>Con</w:t>
      </w:r>
      <w:r w:rsidR="00C73650">
        <w:t>tributor</w:t>
      </w:r>
      <w:r w:rsidR="00C73650" w:rsidRPr="00CA4288">
        <w:t xml:space="preserve"> </w:t>
      </w:r>
      <w:r w:rsidRPr="00CA4288">
        <w:t xml:space="preserve">shall check the response from the Care Plan </w:t>
      </w:r>
      <w:r w:rsidR="00EF19A5" w:rsidRPr="00CA4288">
        <w:t>Service</w:t>
      </w:r>
      <w:r w:rsidRPr="00CA4288">
        <w:t xml:space="preserve">. </w:t>
      </w:r>
      <w:r w:rsidR="00711F86">
        <w:t xml:space="preserve">See </w:t>
      </w:r>
      <w:r w:rsidR="00B777CB" w:rsidRPr="00B777CB">
        <w:t>http://hl7.org/fhir/DSTU2/http.html#create</w:t>
      </w:r>
      <w:r w:rsidR="00711F86">
        <w:t xml:space="preserve"> for details.</w:t>
      </w:r>
    </w:p>
    <w:p w14:paraId="112B4167" w14:textId="418249F3"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r w:rsidR="00014FA8">
        <w:t>PCC TF-3</w:t>
      </w:r>
      <w:r w:rsidR="00014FA8" w:rsidRPr="00CA4288">
        <w:t xml:space="preserve">: </w:t>
      </w:r>
      <w:r w:rsidR="0023203E" w:rsidRPr="00CA4288">
        <w:t>6.6.2</w:t>
      </w:r>
      <w:r w:rsidRPr="00CA4288">
        <w:t xml:space="preserve">. </w:t>
      </w:r>
    </w:p>
    <w:p w14:paraId="62A569EB" w14:textId="6389E6B2"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This logical id shall be saved by the </w:t>
      </w:r>
      <w:r w:rsidR="0023203E" w:rsidRPr="00CA4288">
        <w:t xml:space="preserve">Care Plan </w:t>
      </w:r>
      <w:r w:rsidRPr="00CA4288">
        <w:t>Con</w:t>
      </w:r>
      <w:r w:rsidR="00C73650">
        <w:t>tributor</w:t>
      </w:r>
      <w:r w:rsidRPr="00CA4288">
        <w:t>.</w:t>
      </w:r>
    </w:p>
    <w:p w14:paraId="0501C5BE" w14:textId="6A19A081" w:rsidR="0023203E" w:rsidRPr="00CA4288" w:rsidRDefault="0023203E" w:rsidP="00A03166">
      <w:pPr>
        <w:pStyle w:val="BodyText"/>
      </w:pPr>
      <w:r w:rsidRPr="00CA4288">
        <w:t xml:space="preserve">A Subscription may be rejected by the Care Plan Service for a number of reasons, such as </w:t>
      </w:r>
      <w:r w:rsidR="00BB1A35">
        <w:t xml:space="preserve">if </w:t>
      </w:r>
      <w:r w:rsidRPr="00CA4288">
        <w:t>the Subscription is incomplete or does not meet the requirements of this profile</w:t>
      </w:r>
      <w:r w:rsidR="00DB619D">
        <w:t xml:space="preserve"> as in PCC TF-3</w:t>
      </w:r>
      <w:r w:rsidR="00DB619D" w:rsidRPr="00CA4288">
        <w:t>: 6.6.2</w:t>
      </w:r>
    </w:p>
    <w:p w14:paraId="252167DC" w14:textId="3162225A" w:rsidR="000E0C71" w:rsidRDefault="000E0C71" w:rsidP="00A03166">
      <w:pPr>
        <w:pStyle w:val="BodyText"/>
      </w:pPr>
      <w:r w:rsidRPr="00CA4288">
        <w:t>As per FHIR POST protocol, a rejected transaction results in the return of a 406 – rejected HTTP response.</w:t>
      </w:r>
    </w:p>
    <w:p w14:paraId="3A491D24" w14:textId="22697B17" w:rsidR="00873182" w:rsidRDefault="00873182" w:rsidP="00873182">
      <w:pPr>
        <w:pStyle w:val="Heading4"/>
        <w:numPr>
          <w:ilvl w:val="0"/>
          <w:numId w:val="0"/>
        </w:numPr>
        <w:rPr>
          <w:noProof w:val="0"/>
        </w:rPr>
      </w:pPr>
      <w:bookmarkStart w:id="112" w:name="_Toc456713599"/>
      <w:r>
        <w:rPr>
          <w:noProof w:val="0"/>
        </w:rPr>
        <w:t>3.</w:t>
      </w:r>
      <w:r w:rsidR="004D3D70">
        <w:rPr>
          <w:noProof w:val="0"/>
        </w:rPr>
        <w:t>39</w:t>
      </w:r>
      <w:r>
        <w:rPr>
          <w:noProof w:val="0"/>
        </w:rPr>
        <w:t>.4.2</w:t>
      </w:r>
      <w:r w:rsidRPr="00CA4288">
        <w:rPr>
          <w:noProof w:val="0"/>
        </w:rPr>
        <w:t xml:space="preserve"> </w:t>
      </w:r>
      <w:r>
        <w:rPr>
          <w:noProof w:val="0"/>
        </w:rPr>
        <w:t>Update Subscription</w:t>
      </w:r>
      <w:r w:rsidRPr="00CA4288">
        <w:rPr>
          <w:noProof w:val="0"/>
        </w:rPr>
        <w:t xml:space="preserve"> to Care Plan Updates</w:t>
      </w:r>
      <w:bookmarkEnd w:id="112"/>
    </w:p>
    <w:p w14:paraId="33B40F82" w14:textId="0FF0DE00" w:rsidR="00873182" w:rsidRPr="00CF3CC5" w:rsidRDefault="00873182" w:rsidP="00FB0376">
      <w:pPr>
        <w:pStyle w:val="BodyText"/>
      </w:pPr>
      <w:r>
        <w:t>An existing subscription may be updated by a Care Plan Contributor</w:t>
      </w:r>
      <w:r w:rsidR="00D1223C">
        <w:t>, for example</w:t>
      </w:r>
      <w:r w:rsidR="00F10785">
        <w:t xml:space="preserve"> to refine the search criteria</w:t>
      </w:r>
      <w:r>
        <w:t>.</w:t>
      </w:r>
    </w:p>
    <w:p w14:paraId="76DF17FC" w14:textId="2F0749D4" w:rsidR="00873182" w:rsidRDefault="00873182" w:rsidP="00873182">
      <w:pPr>
        <w:pStyle w:val="Heading5"/>
        <w:numPr>
          <w:ilvl w:val="0"/>
          <w:numId w:val="0"/>
        </w:numPr>
        <w:rPr>
          <w:noProof w:val="0"/>
        </w:rPr>
      </w:pPr>
      <w:bookmarkStart w:id="113" w:name="_Toc456713600"/>
      <w:r w:rsidRPr="00CA4288">
        <w:rPr>
          <w:noProof w:val="0"/>
        </w:rPr>
        <w:t>3.</w:t>
      </w:r>
      <w:r w:rsidR="004D3D70">
        <w:rPr>
          <w:noProof w:val="0"/>
        </w:rPr>
        <w:t>39</w:t>
      </w:r>
      <w:r w:rsidRPr="00CA4288">
        <w:rPr>
          <w:noProof w:val="0"/>
        </w:rPr>
        <w:t>.4.</w:t>
      </w:r>
      <w:r>
        <w:rPr>
          <w:noProof w:val="0"/>
        </w:rPr>
        <w:t>2</w:t>
      </w:r>
      <w:r w:rsidRPr="00CA4288">
        <w:rPr>
          <w:noProof w:val="0"/>
        </w:rPr>
        <w:t>.1 Trigger Events</w:t>
      </w:r>
      <w:bookmarkEnd w:id="113"/>
    </w:p>
    <w:p w14:paraId="5FBC3E71" w14:textId="227E607D" w:rsidR="00873182" w:rsidRPr="00CF3CC5" w:rsidRDefault="00873182" w:rsidP="00FB0376">
      <w:pPr>
        <w:pStyle w:val="BodyText"/>
      </w:pPr>
      <w:r>
        <w:t>An existing subscription needs to be updated.</w:t>
      </w:r>
    </w:p>
    <w:p w14:paraId="22A77E94" w14:textId="30D90C7B" w:rsidR="00873182" w:rsidRDefault="00873182" w:rsidP="00873182">
      <w:pPr>
        <w:pStyle w:val="Heading5"/>
        <w:numPr>
          <w:ilvl w:val="0"/>
          <w:numId w:val="0"/>
        </w:numPr>
        <w:rPr>
          <w:noProof w:val="0"/>
        </w:rPr>
      </w:pPr>
      <w:bookmarkStart w:id="114" w:name="_Toc456713601"/>
      <w:r>
        <w:rPr>
          <w:noProof w:val="0"/>
        </w:rPr>
        <w:t>3.</w:t>
      </w:r>
      <w:r w:rsidR="004D3D70">
        <w:rPr>
          <w:noProof w:val="0"/>
        </w:rPr>
        <w:t>39</w:t>
      </w:r>
      <w:r>
        <w:rPr>
          <w:noProof w:val="0"/>
        </w:rPr>
        <w:t>.4.2</w:t>
      </w:r>
      <w:r w:rsidRPr="00CA4288">
        <w:rPr>
          <w:noProof w:val="0"/>
        </w:rPr>
        <w:t>.2 Message Semantics</w:t>
      </w:r>
      <w:bookmarkEnd w:id="114"/>
    </w:p>
    <w:p w14:paraId="1E4D8297" w14:textId="2640561C" w:rsidR="00873182" w:rsidRPr="00CA4288" w:rsidRDefault="00873182" w:rsidP="00873182">
      <w:pPr>
        <w:pStyle w:val="BodyText"/>
      </w:pPr>
      <w:r w:rsidRPr="00CA4288">
        <w:t xml:space="preserve">This is an HTTP or HTTPS </w:t>
      </w:r>
      <w:r>
        <w:t>PUT</w:t>
      </w:r>
      <w:r w:rsidRPr="00CA4288">
        <w:t xml:space="preserve"> of a Subscription resource, as constrained by this profile.</w:t>
      </w:r>
    </w:p>
    <w:p w14:paraId="1E978A83" w14:textId="69B10D1B" w:rsidR="00873182" w:rsidRPr="00CA4288" w:rsidRDefault="00873182" w:rsidP="00873182">
      <w:pPr>
        <w:pStyle w:val="BodyText"/>
      </w:pPr>
      <w:r w:rsidRPr="00CA4288">
        <w:t>The base URL for this is: [base]/Subscription</w:t>
      </w:r>
      <w:r w:rsidR="00F5026D">
        <w:t>/</w:t>
      </w:r>
      <w:r>
        <w:t>[id]</w:t>
      </w:r>
    </w:p>
    <w:p w14:paraId="36A98B26" w14:textId="77777777" w:rsidR="00873182" w:rsidRPr="00CA4288" w:rsidRDefault="00873182" w:rsidP="00873182">
      <w:pPr>
        <w:pStyle w:val="BodyText"/>
      </w:pPr>
      <w:r w:rsidRPr="00CA4288">
        <w:t xml:space="preserve">Where the body of the transaction contains the Subscription resource. </w:t>
      </w:r>
    </w:p>
    <w:p w14:paraId="421C7ED0" w14:textId="236F6E98" w:rsidR="00873182" w:rsidRPr="00CF3CC5" w:rsidRDefault="00873182" w:rsidP="00FB0376">
      <w:pPr>
        <w:pStyle w:val="BodyText"/>
      </w:pPr>
      <w:r w:rsidRPr="00CA4288">
        <w:t xml:space="preserve">See: </w:t>
      </w:r>
      <w:r w:rsidR="00514DEA" w:rsidRPr="00514DEA">
        <w:t>http://hl7.org/fhir/DSTU2/http.html#update</w:t>
      </w:r>
    </w:p>
    <w:p w14:paraId="02A8D19E" w14:textId="07CAFB46" w:rsidR="00873182" w:rsidRPr="00CA4288" w:rsidRDefault="00873182" w:rsidP="00873182">
      <w:pPr>
        <w:pStyle w:val="Heading5"/>
        <w:numPr>
          <w:ilvl w:val="0"/>
          <w:numId w:val="0"/>
        </w:numPr>
        <w:rPr>
          <w:noProof w:val="0"/>
        </w:rPr>
      </w:pPr>
      <w:bookmarkStart w:id="115" w:name="_Toc456713602"/>
      <w:r>
        <w:rPr>
          <w:noProof w:val="0"/>
        </w:rPr>
        <w:t>3.</w:t>
      </w:r>
      <w:r w:rsidR="004D3D70">
        <w:rPr>
          <w:noProof w:val="0"/>
        </w:rPr>
        <w:t>39</w:t>
      </w:r>
      <w:r>
        <w:rPr>
          <w:noProof w:val="0"/>
        </w:rPr>
        <w:t>.4.2</w:t>
      </w:r>
      <w:r w:rsidRPr="00CA4288">
        <w:rPr>
          <w:noProof w:val="0"/>
        </w:rPr>
        <w:t>.3 Expected Actions</w:t>
      </w:r>
      <w:bookmarkEnd w:id="115"/>
    </w:p>
    <w:p w14:paraId="51AB2EF0" w14:textId="626EBD43" w:rsidR="00873182" w:rsidRPr="00CA4288" w:rsidRDefault="00F5026D" w:rsidP="00A03166">
      <w:pPr>
        <w:pStyle w:val="BodyText"/>
      </w:pPr>
      <w:r>
        <w:t xml:space="preserve">See </w:t>
      </w:r>
      <w:r w:rsidR="00FB07CE" w:rsidRPr="00FB07CE">
        <w:t>http://hl7.org/fhir/DSTU2/http.html#update</w:t>
      </w:r>
    </w:p>
    <w:p w14:paraId="0772E89F" w14:textId="389BF48B" w:rsidR="00D54BCF" w:rsidRPr="00CA4288" w:rsidRDefault="00D54BCF" w:rsidP="00D54BCF">
      <w:pPr>
        <w:pStyle w:val="Heading3"/>
        <w:numPr>
          <w:ilvl w:val="0"/>
          <w:numId w:val="0"/>
        </w:numPr>
        <w:rPr>
          <w:noProof w:val="0"/>
        </w:rPr>
      </w:pPr>
      <w:bookmarkStart w:id="116" w:name="_Toc456713603"/>
      <w:r w:rsidRPr="00CA4288">
        <w:rPr>
          <w:noProof w:val="0"/>
        </w:rPr>
        <w:t>3.</w:t>
      </w:r>
      <w:r w:rsidR="004D3D70">
        <w:rPr>
          <w:noProof w:val="0"/>
        </w:rPr>
        <w:t>39</w:t>
      </w:r>
      <w:r w:rsidRPr="00CA4288">
        <w:rPr>
          <w:noProof w:val="0"/>
        </w:rPr>
        <w:t>.5 Security Considerations</w:t>
      </w:r>
      <w:bookmarkEnd w:id="116"/>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45486423" w:rsidR="00C946C5" w:rsidRPr="00E008B6" w:rsidRDefault="00C946C5" w:rsidP="00C946C5">
      <w:pPr>
        <w:pStyle w:val="Heading2"/>
        <w:numPr>
          <w:ilvl w:val="0"/>
          <w:numId w:val="0"/>
        </w:numPr>
        <w:rPr>
          <w:noProof w:val="0"/>
        </w:rPr>
      </w:pPr>
      <w:bookmarkStart w:id="117" w:name="_Toc456713604"/>
      <w:r w:rsidRPr="00CA4288">
        <w:rPr>
          <w:noProof w:val="0"/>
        </w:rPr>
        <w:lastRenderedPageBreak/>
        <w:t>3.</w:t>
      </w:r>
      <w:r w:rsidR="00FE0205">
        <w:rPr>
          <w:noProof w:val="0"/>
        </w:rPr>
        <w:t>40</w:t>
      </w:r>
      <w:r w:rsidRPr="00CA4288">
        <w:rPr>
          <w:noProof w:val="0"/>
        </w:rPr>
        <w:t xml:space="preserve"> </w:t>
      </w:r>
      <w:r w:rsidR="00403EB2" w:rsidRPr="00CA4288">
        <w:rPr>
          <w:noProof w:val="0"/>
        </w:rPr>
        <w:t>Provide</w:t>
      </w:r>
      <w:r w:rsidRPr="00CA4288">
        <w:rPr>
          <w:noProof w:val="0"/>
        </w:rPr>
        <w:t xml:space="preserve"> Care Plan [PCC-</w:t>
      </w:r>
      <w:r w:rsidR="00FE0205">
        <w:rPr>
          <w:noProof w:val="0"/>
        </w:rPr>
        <w:t>40</w:t>
      </w:r>
      <w:r w:rsidRPr="00CA4288">
        <w:rPr>
          <w:noProof w:val="0"/>
        </w:rPr>
        <w:t>]</w:t>
      </w:r>
      <w:bookmarkEnd w:id="117"/>
    </w:p>
    <w:p w14:paraId="474BBBDE" w14:textId="7AE56388" w:rsidR="00C946C5" w:rsidRPr="00CA4288" w:rsidRDefault="00C946C5" w:rsidP="00C946C5">
      <w:pPr>
        <w:pStyle w:val="Heading3"/>
        <w:numPr>
          <w:ilvl w:val="0"/>
          <w:numId w:val="0"/>
        </w:numPr>
        <w:rPr>
          <w:noProof w:val="0"/>
        </w:rPr>
      </w:pPr>
      <w:bookmarkStart w:id="118" w:name="_Toc456713605"/>
      <w:r w:rsidRPr="00CA4288">
        <w:rPr>
          <w:noProof w:val="0"/>
        </w:rPr>
        <w:t>3.</w:t>
      </w:r>
      <w:r w:rsidR="00FE0205">
        <w:rPr>
          <w:noProof w:val="0"/>
        </w:rPr>
        <w:t>40</w:t>
      </w:r>
      <w:r w:rsidRPr="00CA4288">
        <w:rPr>
          <w:noProof w:val="0"/>
        </w:rPr>
        <w:t>.1 Scope</w:t>
      </w:r>
      <w:bookmarkEnd w:id="118"/>
    </w:p>
    <w:p w14:paraId="3F7312BC" w14:textId="6C71D35A" w:rsidR="00C946C5" w:rsidRPr="00CA4288" w:rsidRDefault="00C946C5" w:rsidP="00C946C5">
      <w:pPr>
        <w:pStyle w:val="BodyText"/>
      </w:pPr>
      <w:r w:rsidRPr="00CA4288">
        <w:t>This transaction is used to</w:t>
      </w:r>
      <w:r w:rsidR="007516E6" w:rsidRPr="00CA4288">
        <w:t xml:space="preserve"> provide an updated CarePlan resource to a Care Plan </w:t>
      </w:r>
      <w:r w:rsidR="00EA5B9E" w:rsidRPr="00CA4288">
        <w:t>Con</w:t>
      </w:r>
      <w:r w:rsidR="00EA5B9E">
        <w:t>tributor</w:t>
      </w:r>
      <w:r w:rsidR="00EA5B9E" w:rsidRPr="00CA4288">
        <w:t xml:space="preserve"> </w:t>
      </w:r>
      <w:r w:rsidR="007516E6" w:rsidRPr="00CA4288">
        <w:t>that has subscribed to updates.</w:t>
      </w:r>
    </w:p>
    <w:p w14:paraId="3CA27D08" w14:textId="65C62552" w:rsidR="00C946C5" w:rsidRPr="00CA4288" w:rsidRDefault="00C946C5" w:rsidP="00C946C5">
      <w:pPr>
        <w:pStyle w:val="Heading3"/>
        <w:numPr>
          <w:ilvl w:val="0"/>
          <w:numId w:val="0"/>
        </w:numPr>
        <w:rPr>
          <w:noProof w:val="0"/>
        </w:rPr>
      </w:pPr>
      <w:bookmarkStart w:id="119" w:name="_Toc456713606"/>
      <w:r w:rsidRPr="00CA4288">
        <w:rPr>
          <w:noProof w:val="0"/>
        </w:rPr>
        <w:t>3.</w:t>
      </w:r>
      <w:r w:rsidR="00FE0205">
        <w:rPr>
          <w:noProof w:val="0"/>
        </w:rPr>
        <w:t>40</w:t>
      </w:r>
      <w:r w:rsidRPr="00CA4288">
        <w:rPr>
          <w:noProof w:val="0"/>
        </w:rPr>
        <w:t>.2 Actor Roles</w:t>
      </w:r>
      <w:bookmarkEnd w:id="119"/>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65A978C"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17886AD" w14:textId="5556F9C0"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Csp633&#10;2QMAAPsPAAAOAAAAAAAAAAAAAAAAAC4CAABkcnMvZTJvRG9jLnhtbFBLAQItABQABgAIAAAAIQBJ&#10;xqnz3QAAAAUBAAAPAAAAAAAAAAAAAAAAADMGAABkcnMvZG93bnJldi54bWxQSwUGAAAAAAQABADz&#10;AAAAPQcAA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65A978C"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v:textbox>
                </v:oval>
                <v:shape id="Text Box 154" o:spid="_x0000_s1145"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2448;top:1683;width:1365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5556F9C0"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42C5B3B" w:rsidR="00C946C5" w:rsidRPr="00CA4288" w:rsidRDefault="00C946C5" w:rsidP="00C946C5">
      <w:pPr>
        <w:pStyle w:val="FigureTitle"/>
      </w:pPr>
      <w:r w:rsidRPr="00CA4288">
        <w:t>Figure 3.</w:t>
      </w:r>
      <w:r w:rsidR="00FE0205">
        <w:t>40</w:t>
      </w:r>
      <w:r w:rsidRPr="00CA4288">
        <w:t>.2-1: Use Case Diagram</w:t>
      </w:r>
    </w:p>
    <w:p w14:paraId="4CB3892D" w14:textId="77777777" w:rsidR="00C946C5" w:rsidRPr="00CA4288" w:rsidRDefault="00C946C5" w:rsidP="00A03166">
      <w:pPr>
        <w:pStyle w:val="BodyText"/>
      </w:pPr>
    </w:p>
    <w:p w14:paraId="1EA27444" w14:textId="44B4C1EC" w:rsidR="00C946C5" w:rsidRPr="00CA4288" w:rsidRDefault="00C946C5" w:rsidP="00C946C5">
      <w:pPr>
        <w:pStyle w:val="TableTitle"/>
      </w:pPr>
      <w:r w:rsidRPr="00CA4288">
        <w:t>Table 3.</w:t>
      </w:r>
      <w:r w:rsidR="00FE0205">
        <w:t>40</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658057B8" w:rsidR="00C946C5" w:rsidRPr="00CA4288" w:rsidRDefault="00246657" w:rsidP="00CF3CC5">
            <w:pPr>
              <w:pStyle w:val="BodyText"/>
            </w:pPr>
            <w:r w:rsidRPr="00CA4288">
              <w:t xml:space="preserve">The Care Plan </w:t>
            </w:r>
            <w:r w:rsidR="00EF19A5" w:rsidRPr="00CA4288">
              <w:t>Service</w:t>
            </w:r>
            <w:r w:rsidRPr="00CA4288">
              <w:t xml:space="preserve"> provides updated CarePlan resources to subscribed Care Plan </w:t>
            </w:r>
            <w:r w:rsidR="00DC0FDA" w:rsidRPr="00CA4288">
              <w:t>Con</w:t>
            </w:r>
            <w:r w:rsidR="00DC0FDA">
              <w:t>tributor</w:t>
            </w:r>
            <w:r w:rsidR="00DC0FDA" w:rsidRPr="00CA4288">
              <w:t>s</w:t>
            </w:r>
            <w:r w:rsidRPr="00CA4288">
              <w:t>.</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07B217A5" w:rsidR="00C946C5" w:rsidRPr="00CA4288" w:rsidRDefault="00C67BA9" w:rsidP="00483A94">
            <w:pPr>
              <w:pStyle w:val="BodyText"/>
            </w:pPr>
            <w:r w:rsidRPr="00CA4288">
              <w:t>Care Plan Con</w:t>
            </w:r>
            <w:r w:rsidR="00DC0FDA">
              <w:t>tributor</w:t>
            </w:r>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5641DAB3" w:rsidR="00C946C5" w:rsidRPr="00CA4288" w:rsidRDefault="00C946C5" w:rsidP="00483A94">
            <w:pPr>
              <w:pStyle w:val="BodyText"/>
            </w:pPr>
            <w:r w:rsidRPr="00CA4288">
              <w:t xml:space="preserve"> </w:t>
            </w:r>
            <w:r w:rsidR="00246657" w:rsidRPr="00CA4288">
              <w:t>The Care Plan Con</w:t>
            </w:r>
            <w:r w:rsidR="00DC0FDA">
              <w:t>tributor</w:t>
            </w:r>
            <w:r w:rsidR="00246657" w:rsidRPr="00CA4288">
              <w:t xml:space="preserve"> that has subscribed to care plan updates receives updates of changed CarePlan resources.</w:t>
            </w:r>
          </w:p>
        </w:tc>
      </w:tr>
    </w:tbl>
    <w:p w14:paraId="1FC25616" w14:textId="376FE2FD" w:rsidR="00C946C5" w:rsidRPr="00CA4288" w:rsidRDefault="00C946C5" w:rsidP="00C946C5">
      <w:pPr>
        <w:pStyle w:val="Heading3"/>
        <w:numPr>
          <w:ilvl w:val="0"/>
          <w:numId w:val="0"/>
        </w:numPr>
        <w:rPr>
          <w:noProof w:val="0"/>
        </w:rPr>
      </w:pPr>
      <w:bookmarkStart w:id="120" w:name="_Toc456713607"/>
      <w:r w:rsidRPr="00CA4288">
        <w:rPr>
          <w:noProof w:val="0"/>
        </w:rPr>
        <w:t>3.</w:t>
      </w:r>
      <w:r w:rsidR="00FE0205">
        <w:rPr>
          <w:noProof w:val="0"/>
        </w:rPr>
        <w:t>40</w:t>
      </w:r>
      <w:r w:rsidRPr="00CA4288">
        <w:rPr>
          <w:noProof w:val="0"/>
        </w:rPr>
        <w:t>.3 Referenced Standards</w:t>
      </w:r>
      <w:bookmarkEnd w:id="120"/>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1D83A441" w:rsidR="00C946C5" w:rsidRPr="00CA4288" w:rsidRDefault="00C946C5" w:rsidP="00C946C5">
      <w:pPr>
        <w:pStyle w:val="Heading3"/>
        <w:numPr>
          <w:ilvl w:val="0"/>
          <w:numId w:val="0"/>
        </w:numPr>
        <w:rPr>
          <w:noProof w:val="0"/>
        </w:rPr>
      </w:pPr>
      <w:bookmarkStart w:id="121" w:name="_Toc456713608"/>
      <w:r w:rsidRPr="00CA4288">
        <w:rPr>
          <w:noProof w:val="0"/>
        </w:rPr>
        <w:lastRenderedPageBreak/>
        <w:t>3.</w:t>
      </w:r>
      <w:r w:rsidR="00FE0205">
        <w:rPr>
          <w:noProof w:val="0"/>
        </w:rPr>
        <w:t>40</w:t>
      </w:r>
      <w:r w:rsidRPr="00CA4288">
        <w:rPr>
          <w:noProof w:val="0"/>
        </w:rPr>
        <w:t>.4 Interaction Diagram</w:t>
      </w:r>
      <w:bookmarkEnd w:id="121"/>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04B82214"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27001F40"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04B82214"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27001F40"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6A538FD4" w:rsidR="00C946C5" w:rsidRPr="00CA4288" w:rsidRDefault="00C946C5" w:rsidP="00C946C5">
      <w:pPr>
        <w:pStyle w:val="Heading4"/>
        <w:numPr>
          <w:ilvl w:val="0"/>
          <w:numId w:val="0"/>
        </w:numPr>
        <w:rPr>
          <w:noProof w:val="0"/>
        </w:rPr>
      </w:pPr>
      <w:bookmarkStart w:id="122" w:name="_Toc456713609"/>
      <w:r w:rsidRPr="00CA4288">
        <w:rPr>
          <w:noProof w:val="0"/>
        </w:rPr>
        <w:t>3.</w:t>
      </w:r>
      <w:r w:rsidR="00FE0205">
        <w:rPr>
          <w:noProof w:val="0"/>
        </w:rPr>
        <w:t>40</w:t>
      </w:r>
      <w:r w:rsidRPr="00CA4288">
        <w:rPr>
          <w:noProof w:val="0"/>
        </w:rPr>
        <w:t xml:space="preserve">.4.1 </w:t>
      </w:r>
      <w:r w:rsidR="0062438F" w:rsidRPr="00CA4288">
        <w:rPr>
          <w:noProof w:val="0"/>
        </w:rPr>
        <w:t>Provide Care Plan</w:t>
      </w:r>
      <w:bookmarkEnd w:id="122"/>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CarePlan resource to the endpoint specified in the Subscription resource.</w:t>
      </w:r>
    </w:p>
    <w:p w14:paraId="1615C19B" w14:textId="769C7EBE" w:rsidR="00C946C5" w:rsidRPr="00CA4288" w:rsidRDefault="00C946C5" w:rsidP="00C946C5">
      <w:pPr>
        <w:pStyle w:val="Heading5"/>
        <w:numPr>
          <w:ilvl w:val="0"/>
          <w:numId w:val="0"/>
        </w:numPr>
        <w:rPr>
          <w:noProof w:val="0"/>
        </w:rPr>
      </w:pPr>
      <w:bookmarkStart w:id="123" w:name="_Toc456713610"/>
      <w:r w:rsidRPr="00CA4288">
        <w:rPr>
          <w:noProof w:val="0"/>
        </w:rPr>
        <w:t>3.</w:t>
      </w:r>
      <w:r w:rsidR="00FE0205">
        <w:rPr>
          <w:noProof w:val="0"/>
        </w:rPr>
        <w:t>40</w:t>
      </w:r>
      <w:r w:rsidRPr="00CA4288">
        <w:rPr>
          <w:noProof w:val="0"/>
        </w:rPr>
        <w:t>.4.1.1 Trigger Events</w:t>
      </w:r>
      <w:bookmarkEnd w:id="123"/>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CarePlan resource to the designated endpoint.</w:t>
      </w:r>
    </w:p>
    <w:p w14:paraId="32B82A07" w14:textId="12C14A75" w:rsidR="00C946C5" w:rsidRPr="00CA4288" w:rsidRDefault="00C946C5" w:rsidP="00C946C5">
      <w:pPr>
        <w:pStyle w:val="Heading5"/>
        <w:numPr>
          <w:ilvl w:val="0"/>
          <w:numId w:val="0"/>
        </w:numPr>
        <w:rPr>
          <w:noProof w:val="0"/>
        </w:rPr>
      </w:pPr>
      <w:bookmarkStart w:id="124" w:name="_Toc456713611"/>
      <w:r w:rsidRPr="00CA4288">
        <w:rPr>
          <w:noProof w:val="0"/>
        </w:rPr>
        <w:t>3.</w:t>
      </w:r>
      <w:r w:rsidR="00FE0205">
        <w:rPr>
          <w:noProof w:val="0"/>
        </w:rPr>
        <w:t>40</w:t>
      </w:r>
      <w:r w:rsidRPr="00CA4288">
        <w:rPr>
          <w:noProof w:val="0"/>
        </w:rPr>
        <w:t>.4.1.2 Message Semantics</w:t>
      </w:r>
      <w:bookmarkEnd w:id="124"/>
    </w:p>
    <w:p w14:paraId="56CDA1B3" w14:textId="73CA8386" w:rsidR="009516A1" w:rsidRPr="00CA4288" w:rsidRDefault="009516A1" w:rsidP="00A03166">
      <w:pPr>
        <w:pStyle w:val="BodyText"/>
      </w:pPr>
      <w:r w:rsidRPr="00CA4288">
        <w:t>This is an HTTP or HTTPS POST of a CarePlan resource, as constrained by this profile.</w:t>
      </w:r>
    </w:p>
    <w:p w14:paraId="29C129B8" w14:textId="61C71A1D" w:rsidR="009516A1" w:rsidRPr="00CA4288" w:rsidRDefault="009516A1" w:rsidP="00A03166">
      <w:pPr>
        <w:pStyle w:val="BodyText"/>
      </w:pPr>
      <w:r w:rsidRPr="00CA4288">
        <w:t>The base URL for this is specified in the registered Subscription resource.</w:t>
      </w:r>
    </w:p>
    <w:p w14:paraId="726A3B94" w14:textId="0E726422" w:rsidR="009516A1" w:rsidRPr="00CA4288" w:rsidRDefault="009516A1" w:rsidP="00A03166">
      <w:pPr>
        <w:pStyle w:val="BodyText"/>
      </w:pPr>
      <w:r w:rsidRPr="00CA4288">
        <w:t xml:space="preserve">Where the body of the transaction contains the CarePlan resource. </w:t>
      </w:r>
    </w:p>
    <w:p w14:paraId="707C7E65" w14:textId="77777777" w:rsidR="009516A1" w:rsidRPr="00CA4288" w:rsidRDefault="009516A1" w:rsidP="00A03166">
      <w:pPr>
        <w:pStyle w:val="BodyText"/>
      </w:pPr>
      <w:r w:rsidRPr="00CA4288">
        <w:t>See: http://hl7.org/fhir/subscription.html</w:t>
      </w:r>
    </w:p>
    <w:p w14:paraId="14900FD2" w14:textId="71D9F054" w:rsidR="00C946C5" w:rsidRPr="00CA4288" w:rsidRDefault="00C946C5" w:rsidP="00C946C5">
      <w:pPr>
        <w:pStyle w:val="Heading5"/>
        <w:numPr>
          <w:ilvl w:val="0"/>
          <w:numId w:val="0"/>
        </w:numPr>
        <w:rPr>
          <w:noProof w:val="0"/>
        </w:rPr>
      </w:pPr>
      <w:bookmarkStart w:id="125" w:name="_Toc456713612"/>
      <w:r w:rsidRPr="00CA4288">
        <w:rPr>
          <w:noProof w:val="0"/>
        </w:rPr>
        <w:t>3.</w:t>
      </w:r>
      <w:r w:rsidR="00FE0205">
        <w:rPr>
          <w:noProof w:val="0"/>
        </w:rPr>
        <w:t>40</w:t>
      </w:r>
      <w:r w:rsidRPr="00CA4288">
        <w:rPr>
          <w:noProof w:val="0"/>
        </w:rPr>
        <w:t>.4.1.3 Expected Actions</w:t>
      </w:r>
      <w:bookmarkEnd w:id="125"/>
    </w:p>
    <w:p w14:paraId="20755CB0" w14:textId="23ECE19A" w:rsidR="00446695" w:rsidRPr="00CA4288" w:rsidRDefault="00446695" w:rsidP="00A03166">
      <w:pPr>
        <w:pStyle w:val="BodyText"/>
      </w:pPr>
      <w:r w:rsidRPr="00CA4288">
        <w:t xml:space="preserve">The Care Plan </w:t>
      </w:r>
      <w:r w:rsidR="00F839B7" w:rsidRPr="00CA4288">
        <w:t>Con</w:t>
      </w:r>
      <w:r w:rsidR="00F839B7">
        <w:t>tributor</w:t>
      </w:r>
      <w:r w:rsidR="00F839B7" w:rsidRPr="00CA4288">
        <w:t xml:space="preserve"> </w:t>
      </w:r>
      <w:r w:rsidRPr="00CA4288">
        <w:t>receives the CarePlan resource in the body of the POST.</w:t>
      </w:r>
    </w:p>
    <w:p w14:paraId="2BC6FD71" w14:textId="51978505" w:rsidR="00C946C5" w:rsidRPr="00CA4288" w:rsidRDefault="00C946C5" w:rsidP="00C946C5">
      <w:pPr>
        <w:pStyle w:val="Heading3"/>
        <w:numPr>
          <w:ilvl w:val="0"/>
          <w:numId w:val="0"/>
        </w:numPr>
        <w:rPr>
          <w:noProof w:val="0"/>
        </w:rPr>
      </w:pPr>
      <w:bookmarkStart w:id="126" w:name="_Toc456713613"/>
      <w:r w:rsidRPr="00CA4288">
        <w:rPr>
          <w:noProof w:val="0"/>
        </w:rPr>
        <w:t>3.</w:t>
      </w:r>
      <w:r w:rsidR="00FE0205">
        <w:rPr>
          <w:noProof w:val="0"/>
        </w:rPr>
        <w:t>40</w:t>
      </w:r>
      <w:r w:rsidRPr="00CA4288">
        <w:rPr>
          <w:noProof w:val="0"/>
        </w:rPr>
        <w:t>.5 Security Considerations</w:t>
      </w:r>
      <w:bookmarkEnd w:id="126"/>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7ED048F4" w:rsidR="001277AA" w:rsidRPr="00E008B6" w:rsidRDefault="001277AA" w:rsidP="001277AA">
      <w:pPr>
        <w:pStyle w:val="Heading2"/>
        <w:numPr>
          <w:ilvl w:val="0"/>
          <w:numId w:val="0"/>
        </w:numPr>
        <w:rPr>
          <w:noProof w:val="0"/>
        </w:rPr>
      </w:pPr>
      <w:bookmarkStart w:id="127" w:name="_Toc456713614"/>
      <w:r w:rsidRPr="00CA4288">
        <w:rPr>
          <w:noProof w:val="0"/>
        </w:rPr>
        <w:lastRenderedPageBreak/>
        <w:t>3.</w:t>
      </w:r>
      <w:r w:rsidR="00293061">
        <w:rPr>
          <w:noProof w:val="0"/>
        </w:rPr>
        <w:t>41</w:t>
      </w:r>
      <w:r w:rsidRPr="00CA4288">
        <w:rPr>
          <w:noProof w:val="0"/>
        </w:rPr>
        <w:t xml:space="preserve"> Search for</w:t>
      </w:r>
      <w:r w:rsidR="00BC4803" w:rsidRPr="00CA4288">
        <w:rPr>
          <w:noProof w:val="0"/>
        </w:rPr>
        <w:t xml:space="preserve"> Care Plan</w:t>
      </w:r>
      <w:r w:rsidRPr="00CA4288">
        <w:rPr>
          <w:noProof w:val="0"/>
        </w:rPr>
        <w:t xml:space="preserve"> [PCC-</w:t>
      </w:r>
      <w:r w:rsidR="00293061">
        <w:rPr>
          <w:noProof w:val="0"/>
        </w:rPr>
        <w:t>41</w:t>
      </w:r>
      <w:r w:rsidRPr="00CA4288">
        <w:rPr>
          <w:noProof w:val="0"/>
        </w:rPr>
        <w:t>]</w:t>
      </w:r>
      <w:bookmarkEnd w:id="127"/>
    </w:p>
    <w:p w14:paraId="6D8E5263" w14:textId="1F583DC1" w:rsidR="001277AA" w:rsidRPr="00CA4288" w:rsidRDefault="001277AA" w:rsidP="001277AA">
      <w:pPr>
        <w:pStyle w:val="Heading3"/>
        <w:numPr>
          <w:ilvl w:val="0"/>
          <w:numId w:val="0"/>
        </w:numPr>
        <w:rPr>
          <w:noProof w:val="0"/>
        </w:rPr>
      </w:pPr>
      <w:bookmarkStart w:id="128" w:name="_Toc456713615"/>
      <w:r w:rsidRPr="00CA4288">
        <w:rPr>
          <w:noProof w:val="0"/>
        </w:rPr>
        <w:t>3.</w:t>
      </w:r>
      <w:r w:rsidR="00293061">
        <w:rPr>
          <w:noProof w:val="0"/>
        </w:rPr>
        <w:t>41</w:t>
      </w:r>
      <w:r w:rsidRPr="00CA4288">
        <w:rPr>
          <w:noProof w:val="0"/>
        </w:rPr>
        <w:t>.1 Scope</w:t>
      </w:r>
      <w:bookmarkEnd w:id="128"/>
    </w:p>
    <w:p w14:paraId="07FB9754" w14:textId="720E67EF" w:rsidR="001277AA" w:rsidRPr="00CA4288" w:rsidRDefault="00AA05BE" w:rsidP="001277AA">
      <w:pPr>
        <w:pStyle w:val="BodyText"/>
      </w:pPr>
      <w:r w:rsidRPr="00CA4288">
        <w:t xml:space="preserve">This transaction is used to find a care plan. The Care Plan </w:t>
      </w:r>
      <w:r w:rsidR="00D104E3" w:rsidRPr="00CA4288">
        <w:t>Con</w:t>
      </w:r>
      <w:r w:rsidR="00D104E3">
        <w:t>tributor</w:t>
      </w:r>
      <w:r w:rsidR="00D104E3" w:rsidRPr="00CA4288">
        <w:t xml:space="preserve"> </w:t>
      </w:r>
      <w:r w:rsidRPr="00CA4288">
        <w:t>searches for a care plan of interest. A care plan located by search may then be retrieved for viewing</w:t>
      </w:r>
      <w:r w:rsidR="00D104E3">
        <w:t xml:space="preserve"> or updating.</w:t>
      </w:r>
    </w:p>
    <w:p w14:paraId="59E932A1" w14:textId="2DB6380F" w:rsidR="001277AA" w:rsidRPr="00CA4288" w:rsidRDefault="001277AA" w:rsidP="001277AA">
      <w:pPr>
        <w:pStyle w:val="Heading3"/>
        <w:numPr>
          <w:ilvl w:val="0"/>
          <w:numId w:val="0"/>
        </w:numPr>
        <w:rPr>
          <w:noProof w:val="0"/>
        </w:rPr>
      </w:pPr>
      <w:bookmarkStart w:id="129" w:name="_Toc456713616"/>
      <w:r w:rsidRPr="00CA4288">
        <w:rPr>
          <w:noProof w:val="0"/>
        </w:rPr>
        <w:t>3.</w:t>
      </w:r>
      <w:r w:rsidR="00293061">
        <w:rPr>
          <w:noProof w:val="0"/>
        </w:rPr>
        <w:t>41</w:t>
      </w:r>
      <w:r w:rsidRPr="00CA4288">
        <w:rPr>
          <w:noProof w:val="0"/>
        </w:rPr>
        <w:t>.2 Actor Roles</w:t>
      </w:r>
      <w:bookmarkEnd w:id="129"/>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BBA6C0"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18C6594B" w14:textId="3A5D4D65"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&#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CAMKA46AMAAPoPAAAOAAAAAAAAAAAAAAAAAC4CAABkcnMvZTJvRG9jLnhtbFBL&#10;AQItABQABgAIAAAAIQBJxqnz3QAAAAUBAAAPAAAAAAAAAAAAAAAAAEIGAABkcnMvZG93bnJldi54&#10;bWxQSwUGAAAAAAQABADzAAAATAc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BBA6C0"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v:textbox>
                </v:oval>
                <v:shape id="Text Box 154" o:spid="_x0000_s1162" type="#_x0000_t202" style="position:absolute;left:4133;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3A5D4D65"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3E0FC2B1" w:rsidR="001277AA" w:rsidRPr="00CA4288" w:rsidRDefault="001277AA" w:rsidP="001277AA">
      <w:pPr>
        <w:pStyle w:val="FigureTitle"/>
      </w:pPr>
      <w:r w:rsidRPr="00CA4288">
        <w:t>Figure 3.</w:t>
      </w:r>
      <w:r w:rsidR="00293061">
        <w:t>41</w:t>
      </w:r>
      <w:r w:rsidRPr="00CA4288">
        <w:t>.2-1: Use Case Diagram</w:t>
      </w:r>
    </w:p>
    <w:p w14:paraId="7AA6D138" w14:textId="77777777" w:rsidR="001277AA" w:rsidRPr="00CA4288" w:rsidRDefault="001277AA" w:rsidP="00E008B6">
      <w:pPr>
        <w:pStyle w:val="BodyText"/>
      </w:pPr>
    </w:p>
    <w:p w14:paraId="6CB54D33" w14:textId="7DACCDA0" w:rsidR="001277AA" w:rsidRPr="00CA4288" w:rsidRDefault="001277AA" w:rsidP="001277AA">
      <w:pPr>
        <w:pStyle w:val="TableTitle"/>
      </w:pPr>
      <w:r w:rsidRPr="00CA4288">
        <w:t>Table 3.</w:t>
      </w:r>
      <w:r w:rsidR="00293061">
        <w:t>41</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69595E58" w:rsidR="001277AA" w:rsidRPr="00CA4288" w:rsidRDefault="00AE629A" w:rsidP="00CF3CC5">
            <w:pPr>
              <w:pStyle w:val="BodyText"/>
            </w:pPr>
            <w:r w:rsidRPr="00CA4288">
              <w:t xml:space="preserve">Care Plan </w:t>
            </w:r>
            <w:r w:rsidR="009E1DFF" w:rsidRPr="00CA4288">
              <w:t>Con</w:t>
            </w:r>
            <w:r w:rsidR="009E1DFF">
              <w:t>tributor</w:t>
            </w:r>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2485537A" w:rsidR="001277AA" w:rsidRPr="00CA4288" w:rsidRDefault="008D4085" w:rsidP="00CF3CC5">
            <w:pPr>
              <w:pStyle w:val="BodyText"/>
            </w:pPr>
            <w:r w:rsidRPr="00CA4288">
              <w:t xml:space="preserve">The Care Plan </w:t>
            </w:r>
            <w:r w:rsidR="009E1DFF" w:rsidRPr="00CA4288">
              <w:t>Con</w:t>
            </w:r>
            <w:r w:rsidR="009E1DFF">
              <w:t>tributor</w:t>
            </w:r>
            <w:r w:rsidR="009E1DFF" w:rsidRPr="00CA4288">
              <w:t xml:space="preserve"> </w:t>
            </w:r>
            <w:r w:rsidRPr="00CA4288">
              <w:t>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29E02C50" w:rsidR="001277AA" w:rsidRPr="00CA4288" w:rsidRDefault="001277AA" w:rsidP="001277AA">
      <w:pPr>
        <w:pStyle w:val="Heading3"/>
        <w:numPr>
          <w:ilvl w:val="0"/>
          <w:numId w:val="0"/>
        </w:numPr>
        <w:rPr>
          <w:noProof w:val="0"/>
        </w:rPr>
      </w:pPr>
      <w:bookmarkStart w:id="130" w:name="_Toc456713617"/>
      <w:r w:rsidRPr="00CA4288">
        <w:rPr>
          <w:noProof w:val="0"/>
        </w:rPr>
        <w:t>3.</w:t>
      </w:r>
      <w:r w:rsidR="00293061">
        <w:rPr>
          <w:noProof w:val="0"/>
        </w:rPr>
        <w:t>41</w:t>
      </w:r>
      <w:r w:rsidRPr="00CA4288">
        <w:rPr>
          <w:noProof w:val="0"/>
        </w:rPr>
        <w:t>.3 Referenced Standards</w:t>
      </w:r>
      <w:bookmarkEnd w:id="130"/>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64B857FC" w:rsidR="001277AA" w:rsidRPr="00CA4288" w:rsidRDefault="001277AA" w:rsidP="001277AA">
      <w:pPr>
        <w:pStyle w:val="Heading3"/>
        <w:numPr>
          <w:ilvl w:val="0"/>
          <w:numId w:val="0"/>
        </w:numPr>
        <w:rPr>
          <w:noProof w:val="0"/>
        </w:rPr>
      </w:pPr>
      <w:bookmarkStart w:id="131" w:name="_Toc456713618"/>
      <w:r w:rsidRPr="00CA4288">
        <w:rPr>
          <w:noProof w:val="0"/>
        </w:rPr>
        <w:lastRenderedPageBreak/>
        <w:t>3.</w:t>
      </w:r>
      <w:r w:rsidR="00293061">
        <w:rPr>
          <w:noProof w:val="0"/>
        </w:rPr>
        <w:t>41</w:t>
      </w:r>
      <w:r w:rsidRPr="00CA4288">
        <w:rPr>
          <w:noProof w:val="0"/>
        </w:rPr>
        <w:t>.4 Interaction Diagram</w:t>
      </w:r>
      <w:bookmarkEnd w:id="131"/>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668253D5">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286EF3F5"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4391D6CB"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DMUs06/QQAAFgbAAAOAAAAAAAAAAAAAAAAAC4CAABkcnMvZTJvRG9jLnhtbFBLAQItABQABgAI&#10;AAAAIQB166ZA3AAAAAUBAAAPAAAAAAAAAAAAAAAAAFcHAABkcnMvZG93bnJldi54bWxQSwUGAAAA&#10;AAQABADzAAAAYAgAAAAA&#10;">
                <v:shape id="_x0000_s1167" type="#_x0000_t75" style="position:absolute;width:59436;height:24003;visibility:visible;mso-wrap-style:square">
                  <v:fill o:detectmouseclick="t"/>
                  <v:path o:connecttype="none"/>
                </v:shape>
                <v:shape id="Text Box 160" o:spid="_x0000_s1168" type="#_x0000_t202" style="position:absolute;left:14365;top:3058;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286EF3F5"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4391D6CB"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02F83CAB" w:rsidR="001277AA" w:rsidRPr="00CA4288" w:rsidRDefault="001277AA" w:rsidP="001277AA">
      <w:pPr>
        <w:pStyle w:val="Heading4"/>
        <w:numPr>
          <w:ilvl w:val="0"/>
          <w:numId w:val="0"/>
        </w:numPr>
        <w:rPr>
          <w:noProof w:val="0"/>
        </w:rPr>
      </w:pPr>
      <w:bookmarkStart w:id="132" w:name="_Toc456713619"/>
      <w:r w:rsidRPr="00CA4288">
        <w:rPr>
          <w:noProof w:val="0"/>
        </w:rPr>
        <w:t>3.</w:t>
      </w:r>
      <w:r w:rsidR="00293061">
        <w:rPr>
          <w:noProof w:val="0"/>
        </w:rPr>
        <w:t>41</w:t>
      </w:r>
      <w:r w:rsidRPr="00CA4288">
        <w:rPr>
          <w:noProof w:val="0"/>
        </w:rPr>
        <w:t xml:space="preserve">.4.1 </w:t>
      </w:r>
      <w:r w:rsidR="008D6D5E" w:rsidRPr="00CA4288">
        <w:rPr>
          <w:noProof w:val="0"/>
        </w:rPr>
        <w:t>Search for Care Plan</w:t>
      </w:r>
      <w:bookmarkEnd w:id="132"/>
    </w:p>
    <w:p w14:paraId="4DD161AF" w14:textId="589F91DB" w:rsidR="008D6D5E" w:rsidRPr="00CA4288" w:rsidRDefault="008D6D5E" w:rsidP="005B164F">
      <w:pPr>
        <w:pStyle w:val="BodyText"/>
      </w:pPr>
      <w:r w:rsidRPr="00CA4288">
        <w:t>The Search for Care Plan is implemented through the FHIR search operation using the REST platform constrained to the HTTP</w:t>
      </w:r>
      <w:r w:rsidR="00DA1B2D" w:rsidRPr="00CA4288">
        <w:t xml:space="preserve"> or HTTPS </w:t>
      </w:r>
      <w:r w:rsidR="000B49AF" w:rsidRPr="00CA4288">
        <w:t>GET</w:t>
      </w:r>
      <w:r w:rsidRPr="00CA4288">
        <w:t>.</w:t>
      </w:r>
    </w:p>
    <w:p w14:paraId="000D7A91" w14:textId="5EEB1D21" w:rsidR="001277AA" w:rsidRPr="00CA4288" w:rsidRDefault="001277AA" w:rsidP="00235F1F">
      <w:pPr>
        <w:pStyle w:val="Heading5"/>
        <w:numPr>
          <w:ilvl w:val="0"/>
          <w:numId w:val="0"/>
        </w:numPr>
        <w:rPr>
          <w:noProof w:val="0"/>
        </w:rPr>
      </w:pPr>
      <w:bookmarkStart w:id="133" w:name="_Toc456713620"/>
      <w:r w:rsidRPr="00CA4288">
        <w:rPr>
          <w:noProof w:val="0"/>
        </w:rPr>
        <w:t>3.</w:t>
      </w:r>
      <w:r w:rsidR="00293061">
        <w:rPr>
          <w:noProof w:val="0"/>
        </w:rPr>
        <w:t>41</w:t>
      </w:r>
      <w:r w:rsidRPr="00CA4288">
        <w:rPr>
          <w:noProof w:val="0"/>
        </w:rPr>
        <w:t>.4.1.1 Trigger Events</w:t>
      </w:r>
      <w:bookmarkEnd w:id="133"/>
    </w:p>
    <w:p w14:paraId="25AD06F4" w14:textId="34116678" w:rsidR="00EE6CBD" w:rsidRPr="00CA4288" w:rsidRDefault="00EE6CBD" w:rsidP="00235F1F">
      <w:pPr>
        <w:pStyle w:val="BodyText"/>
      </w:pPr>
      <w:r w:rsidRPr="00CA4288">
        <w:t>The Search for Care Plan may be initiated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21007739" w:rsidR="001277AA" w:rsidRPr="00CA4288" w:rsidRDefault="001277AA" w:rsidP="001277AA">
      <w:pPr>
        <w:pStyle w:val="Heading5"/>
        <w:numPr>
          <w:ilvl w:val="0"/>
          <w:numId w:val="0"/>
        </w:numPr>
        <w:rPr>
          <w:noProof w:val="0"/>
        </w:rPr>
      </w:pPr>
      <w:bookmarkStart w:id="134" w:name="_Toc456713621"/>
      <w:r w:rsidRPr="00CA4288">
        <w:rPr>
          <w:noProof w:val="0"/>
        </w:rPr>
        <w:t>3.</w:t>
      </w:r>
      <w:r w:rsidR="00293061">
        <w:rPr>
          <w:noProof w:val="0"/>
        </w:rPr>
        <w:t>41</w:t>
      </w:r>
      <w:r w:rsidRPr="00CA4288">
        <w:rPr>
          <w:noProof w:val="0"/>
        </w:rPr>
        <w:t>.4.1.2 Message Semantics</w:t>
      </w:r>
      <w:bookmarkEnd w:id="134"/>
    </w:p>
    <w:p w14:paraId="1D111EB5" w14:textId="5BDB0305" w:rsidR="00887DE4" w:rsidRPr="00CA4288" w:rsidRDefault="00887DE4" w:rsidP="00235F1F">
      <w:pPr>
        <w:pStyle w:val="BodyText"/>
      </w:pPr>
      <w:r w:rsidRPr="00CA4288">
        <w:t xml:space="preserve">This is a standard FHIR search operation on the CarePlan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[base]/CarePlan/_search</w:t>
      </w:r>
    </w:p>
    <w:p w14:paraId="213E07CE" w14:textId="2BF41364" w:rsidR="004C6765" w:rsidRPr="00CA4288" w:rsidRDefault="004C6765" w:rsidP="00235F1F">
      <w:pPr>
        <w:pStyle w:val="BodyText"/>
      </w:pPr>
      <w:r w:rsidRPr="00CA4288">
        <w:t xml:space="preserve">See the FHIR </w:t>
      </w:r>
      <w:r w:rsidR="009A57C3" w:rsidRPr="00FB0376">
        <w:t>CarePlan resource Search Parameters</w:t>
      </w:r>
      <w:r w:rsidR="009A57C3">
        <w:t xml:space="preserve"> at </w:t>
      </w:r>
      <w:r w:rsidR="009A57C3" w:rsidRPr="009A57C3">
        <w:t>http://hl7.org/fhir/careplan.html#search</w:t>
      </w:r>
    </w:p>
    <w:p w14:paraId="3F5FB23A" w14:textId="4D989C33" w:rsidR="001277AA" w:rsidRPr="00CA4288" w:rsidRDefault="001277AA" w:rsidP="001277AA">
      <w:pPr>
        <w:pStyle w:val="Heading5"/>
        <w:numPr>
          <w:ilvl w:val="0"/>
          <w:numId w:val="0"/>
        </w:numPr>
        <w:rPr>
          <w:noProof w:val="0"/>
        </w:rPr>
      </w:pPr>
      <w:bookmarkStart w:id="135" w:name="_Toc456713622"/>
      <w:r w:rsidRPr="00CA4288">
        <w:rPr>
          <w:noProof w:val="0"/>
        </w:rPr>
        <w:t>3.</w:t>
      </w:r>
      <w:r w:rsidR="00293061">
        <w:rPr>
          <w:noProof w:val="0"/>
        </w:rPr>
        <w:t>41</w:t>
      </w:r>
      <w:r w:rsidRPr="00CA4288">
        <w:rPr>
          <w:noProof w:val="0"/>
        </w:rPr>
        <w:t>.4.1.3 Expected Actions</w:t>
      </w:r>
      <w:bookmarkEnd w:id="135"/>
    </w:p>
    <w:p w14:paraId="05EDA709" w14:textId="25A7338D" w:rsidR="00084BF0" w:rsidRPr="00CA4288" w:rsidRDefault="00084BF0" w:rsidP="00235F1F">
      <w:pPr>
        <w:pStyle w:val="BodyText"/>
      </w:pPr>
      <w:r w:rsidRPr="00CA4288">
        <w:t xml:space="preserve">The Care Plan </w:t>
      </w:r>
      <w:r w:rsidR="00CF41F1" w:rsidRPr="00CA4288">
        <w:t>Con</w:t>
      </w:r>
      <w:r w:rsidR="00CF41F1">
        <w:t>tributor</w:t>
      </w:r>
      <w:r w:rsidR="00CF41F1" w:rsidRPr="00CA4288">
        <w:t xml:space="preserve"> </w:t>
      </w:r>
      <w:r w:rsidRPr="00CA4288">
        <w:t xml:space="preserve">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7"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t>Service</w:t>
      </w:r>
      <w:r w:rsidR="008A372B" w:rsidRPr="00CA4288">
        <w:t xml:space="preserve"> returns a </w:t>
      </w:r>
      <w:hyperlink r:id="rId28"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1A716E5C" w:rsidR="001277AA" w:rsidRPr="00CA4288" w:rsidRDefault="001277AA" w:rsidP="001277AA">
      <w:pPr>
        <w:pStyle w:val="Heading3"/>
        <w:numPr>
          <w:ilvl w:val="0"/>
          <w:numId w:val="0"/>
        </w:numPr>
        <w:rPr>
          <w:noProof w:val="0"/>
        </w:rPr>
      </w:pPr>
      <w:bookmarkStart w:id="136" w:name="_Toc456713623"/>
      <w:r w:rsidRPr="00CA4288">
        <w:rPr>
          <w:noProof w:val="0"/>
        </w:rPr>
        <w:lastRenderedPageBreak/>
        <w:t>3.</w:t>
      </w:r>
      <w:r w:rsidR="00293061">
        <w:rPr>
          <w:noProof w:val="0"/>
        </w:rPr>
        <w:t>41</w:t>
      </w:r>
      <w:r w:rsidRPr="00CA4288">
        <w:rPr>
          <w:noProof w:val="0"/>
        </w:rPr>
        <w:t>.5 Security Considerations</w:t>
      </w:r>
      <w:bookmarkEnd w:id="136"/>
    </w:p>
    <w:p w14:paraId="77805055" w14:textId="022BAF68" w:rsidR="00C946C5" w:rsidRPr="00CA4288" w:rsidRDefault="004C1032" w:rsidP="00235F1F">
      <w:r w:rsidRPr="00CA4288">
        <w:t>See X.5 DCP Security Considerations</w:t>
      </w:r>
      <w:r>
        <w:t>.</w:t>
      </w:r>
    </w:p>
    <w:p w14:paraId="0EA1DCAD" w14:textId="77777777" w:rsidR="00EA4EA1" w:rsidRPr="00CA4288" w:rsidRDefault="00EA4EA1" w:rsidP="00EA4EA1">
      <w:pPr>
        <w:pStyle w:val="PartTitle"/>
        <w:rPr>
          <w:highlight w:val="yellow"/>
        </w:rPr>
      </w:pPr>
      <w:bookmarkStart w:id="137" w:name="_Toc456713624"/>
      <w:r w:rsidRPr="00CA4288">
        <w:lastRenderedPageBreak/>
        <w:t>Appendices</w:t>
      </w:r>
      <w:bookmarkEnd w:id="137"/>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138" w:name="_Toc456713625"/>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138"/>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139" w:name="_Toc456713626"/>
      <w:r w:rsidRPr="00CA4288">
        <w:lastRenderedPageBreak/>
        <w:t>Volume 3 – Content Modules</w:t>
      </w:r>
      <w:bookmarkEnd w:id="139"/>
    </w:p>
    <w:p w14:paraId="58266605" w14:textId="14B4EB3E" w:rsidR="00170ED0" w:rsidRPr="00CA4288" w:rsidRDefault="00170ED0" w:rsidP="00E008B6">
      <w:pPr>
        <w:pStyle w:val="Heading1"/>
        <w:pageBreakBefore w:val="0"/>
        <w:numPr>
          <w:ilvl w:val="0"/>
          <w:numId w:val="0"/>
        </w:numPr>
        <w:ind w:left="432" w:hanging="432"/>
        <w:rPr>
          <w:noProof w:val="0"/>
        </w:rPr>
      </w:pPr>
      <w:bookmarkStart w:id="140" w:name="_Toc456713627"/>
      <w:r w:rsidRPr="00CA4288">
        <w:rPr>
          <w:noProof w:val="0"/>
        </w:rPr>
        <w:t>5</w:t>
      </w:r>
      <w:r w:rsidR="00291725" w:rsidRPr="00CA4288">
        <w:rPr>
          <w:noProof w:val="0"/>
        </w:rPr>
        <w:t xml:space="preserve"> </w:t>
      </w:r>
      <w:r w:rsidRPr="00CA4288">
        <w:rPr>
          <w:noProof w:val="0"/>
        </w:rPr>
        <w:t>Namespaces and Vocabularies</w:t>
      </w:r>
      <w:bookmarkEnd w:id="140"/>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141" w:name="_IHEActCode_Vocabulary"/>
      <w:bookmarkStart w:id="142" w:name="_IHERoleCode_Vocabulary"/>
      <w:bookmarkEnd w:id="141"/>
      <w:bookmarkEnd w:id="142"/>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ActCode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RoleCode Vocabulary</w:t>
      </w:r>
    </w:p>
    <w:p w14:paraId="5AA2A396" w14:textId="405147E9" w:rsidR="008D45BC" w:rsidRPr="00CA4288" w:rsidRDefault="00170ED0" w:rsidP="003D5A68">
      <w:pPr>
        <w:pStyle w:val="Heading1"/>
        <w:numPr>
          <w:ilvl w:val="0"/>
          <w:numId w:val="0"/>
        </w:numPr>
        <w:ind w:left="432" w:hanging="432"/>
        <w:rPr>
          <w:noProof w:val="0"/>
        </w:rPr>
      </w:pPr>
      <w:bookmarkStart w:id="143" w:name="_Toc456713628"/>
      <w:r w:rsidRPr="00CA4288">
        <w:rPr>
          <w:noProof w:val="0"/>
        </w:rPr>
        <w:lastRenderedPageBreak/>
        <w:t>6</w:t>
      </w:r>
      <w:r w:rsidR="00291725" w:rsidRPr="00CA4288">
        <w:rPr>
          <w:noProof w:val="0"/>
        </w:rPr>
        <w:t xml:space="preserve"> </w:t>
      </w:r>
      <w:r w:rsidR="008D45BC" w:rsidRPr="00CA4288">
        <w:rPr>
          <w:noProof w:val="0"/>
        </w:rPr>
        <w:t>Content Modules</w:t>
      </w:r>
      <w:bookmarkEnd w:id="143"/>
    </w:p>
    <w:p w14:paraId="7C6D95F6" w14:textId="3540820C" w:rsidR="00AD3A30" w:rsidRPr="00AD3A30" w:rsidRDefault="00AD3A30" w:rsidP="00E008B6">
      <w:pPr>
        <w:pStyle w:val="Heading3"/>
        <w:numPr>
          <w:ilvl w:val="0"/>
          <w:numId w:val="0"/>
        </w:numPr>
        <w:rPr>
          <w:bCs/>
        </w:rPr>
      </w:pPr>
      <w:bookmarkStart w:id="144" w:name="_Toc456713629"/>
      <w:r w:rsidRPr="00AD3A30">
        <w:rPr>
          <w:bCs/>
        </w:rPr>
        <w:t>6.3.1 Content Modules</w:t>
      </w:r>
      <w:bookmarkEnd w:id="144"/>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145" w:name="_Toc456713630"/>
      <w:r w:rsidRPr="00AD3A30">
        <w:rPr>
          <w:bCs/>
        </w:rPr>
        <w:t>6.6 HL7 FHIR Content Module</w:t>
      </w:r>
      <w:bookmarkEnd w:id="145"/>
      <w:r w:rsidRPr="00AD3A30">
        <w:rPr>
          <w:bCs/>
        </w:rPr>
        <w:t xml:space="preserve"> </w:t>
      </w:r>
    </w:p>
    <w:p w14:paraId="3A450F78" w14:textId="3722658C" w:rsidR="00AD3A30" w:rsidRPr="00AD3A30" w:rsidRDefault="00AD3A30" w:rsidP="00E008B6">
      <w:pPr>
        <w:pStyle w:val="Heading3"/>
        <w:numPr>
          <w:ilvl w:val="0"/>
          <w:numId w:val="0"/>
        </w:numPr>
        <w:rPr>
          <w:bCs/>
        </w:rPr>
      </w:pPr>
      <w:bookmarkStart w:id="146" w:name="_Toc456713631"/>
      <w:r w:rsidRPr="00AD3A30">
        <w:rPr>
          <w:bCs/>
        </w:rPr>
        <w:t>6.6.1 Care Plan</w:t>
      </w:r>
      <w:bookmarkEnd w:id="146"/>
    </w:p>
    <w:p w14:paraId="5C554154" w14:textId="7C670CAE" w:rsidR="005112E3" w:rsidRPr="00CA4288" w:rsidRDefault="00A95DB2" w:rsidP="00E008B6">
      <w:pPr>
        <w:pStyle w:val="BodyText"/>
      </w:pPr>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A4288">
        <w:t>T</w:t>
      </w:r>
      <w:r w:rsidR="00316AAE" w:rsidRPr="00CA4288">
        <w:t xml:space="preserve">he following table shows the </w:t>
      </w:r>
      <w:r w:rsidR="00F2737E" w:rsidRPr="00CA4288">
        <w:t>Dynamic</w:t>
      </w:r>
      <w:r w:rsidR="00316AAE" w:rsidRPr="00CA4288">
        <w:t xml:space="preserve">CarePlan </w:t>
      </w:r>
      <w:r w:rsidR="002E0F77">
        <w:t>S</w:t>
      </w:r>
      <w:r w:rsidR="002E0F77" w:rsidRPr="00CA4288">
        <w:t>tructure</w:t>
      </w:r>
      <w:r w:rsidR="002E0F77">
        <w:t>D</w:t>
      </w:r>
      <w:r w:rsidR="00F2737E" w:rsidRPr="00CA4288">
        <w:t xml:space="preserve">efinition, which constrains the CarePlan </w:t>
      </w:r>
      <w:r w:rsidR="00316AAE" w:rsidRPr="00CA4288">
        <w:t>resource</w:t>
      </w:r>
      <w:r w:rsidR="00F2737E" w:rsidRPr="00CA4288">
        <w:t>. C</w:t>
      </w:r>
      <w:r w:rsidR="00316AAE" w:rsidRPr="00CA4288">
        <w:t xml:space="preserve">onstraints applied </w:t>
      </w:r>
      <w:r w:rsidR="00F2737E" w:rsidRPr="00CA4288">
        <w:t xml:space="preserve">to the CarePlan base resource </w:t>
      </w:r>
      <w:r w:rsidR="00316AAE" w:rsidRPr="00CA4288">
        <w:t xml:space="preserve">by this profile </w:t>
      </w:r>
      <w:r w:rsidR="00F2737E" w:rsidRPr="00CA4288">
        <w:t xml:space="preserve">are </w:t>
      </w:r>
      <w:r w:rsidR="00316AAE" w:rsidRPr="00CA4288">
        <w:t>shown in bold.</w:t>
      </w:r>
      <w:r w:rsidR="001A5528" w:rsidRPr="00CA4288">
        <w:t xml:space="preserve"> The xml of the StructuredDefinition is available </w:t>
      </w:r>
      <w:hyperlink r:id="rId29"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Table 6.6.1-2: CarePlan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CarePlan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For this version of the profile, the use of  group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r w:rsidRPr="00CA4288">
              <w:t>CarePlanStatus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This profile allows for CarePlan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This version of the profile requires at least a start time for the CarePlan.</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This version of the profile  requires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This version of the profile fixes the code system to Snomed;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lastRenderedPageBreak/>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 xml:space="preserve">...relatedPlan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This version of the profile requires that a related DynamicCarePlan be referenced when it is a relatedPlan.</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r w:rsidRPr="00CA4288">
              <w:t>CarePlanRelationship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r w:rsidRPr="00CA4288">
              <w:t>Who's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 xml:space="preserve">....actionResulting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r w:rsidRPr="00CA4288">
              <w:t>CarePlanActivityCategory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lastRenderedPageBreak/>
              <w:t xml:space="preserve">.....reasonCode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 xml:space="preserve">.....reasonReference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r w:rsidRPr="00CA4288">
              <w:t>CarePlanActivityStatus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 xml:space="preserve">.....statusReason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r w:rsidRPr="00CA4288">
              <w:t>GoalStatusReason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......scheduledTiming</w:t>
            </w:r>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t>......scheduledPeriod</w:t>
            </w:r>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......scheduledString</w:t>
            </w:r>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......productCodeableConcept</w:t>
            </w:r>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......productReference</w:t>
            </w:r>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 xml:space="preserve">.....dailyAmount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163" w:name="_Toc456713632"/>
      <w:r w:rsidRPr="00CA4288">
        <w:rPr>
          <w:noProof w:val="0"/>
        </w:rPr>
        <w:t>6.6.2 Subscription</w:t>
      </w:r>
      <w:bookmarkEnd w:id="163"/>
    </w:p>
    <w:p w14:paraId="591714C4" w14:textId="0B4A0177" w:rsidR="00F04ABA" w:rsidRPr="00CA4288" w:rsidRDefault="00F04ABA" w:rsidP="00E008B6">
      <w:pPr>
        <w:pStyle w:val="BodyText"/>
      </w:pPr>
      <w:r w:rsidRPr="00CA4288">
        <w:t xml:space="preserve">The following table documents </w:t>
      </w:r>
      <w:r w:rsidR="001A5528" w:rsidRPr="00CA4288">
        <w:t xml:space="preserve">the CarePlanSubscription, which </w:t>
      </w:r>
      <w:r w:rsidRPr="00CA4288">
        <w:t>constrains the Subscription resource.</w:t>
      </w:r>
      <w:r w:rsidR="001A5528" w:rsidRPr="00CA4288">
        <w:t xml:space="preserve"> Changes to the base Subscription resource are shown in bold. The xml of the StructuredDefinition is available </w:t>
      </w:r>
      <w:hyperlink r:id="rId30"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164" w:name="RANGE!A4"/>
            <w:r w:rsidRPr="00CA4288">
              <w:t xml:space="preserve">.. Subscription </w:t>
            </w:r>
            <w:bookmarkEnd w:id="164"/>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165" w:name="RANGE!A5"/>
            <w:r w:rsidRPr="00CA4288">
              <w:t xml:space="preserve">...criteria </w:t>
            </w:r>
            <w:bookmarkEnd w:id="165"/>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166" w:name="RANGE!A6"/>
            <w:r w:rsidRPr="00CA4288">
              <w:t xml:space="preserve">...contact </w:t>
            </w:r>
            <w:bookmarkEnd w:id="166"/>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167" w:name="RANGE!A7"/>
            <w:r w:rsidRPr="00CA4288">
              <w:t xml:space="preserve">...reason </w:t>
            </w:r>
            <w:bookmarkEnd w:id="167"/>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168" w:name="RANGE!A8"/>
            <w:r w:rsidRPr="00CA4288">
              <w:t xml:space="preserve">...status </w:t>
            </w:r>
            <w:bookmarkEnd w:id="168"/>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r w:rsidRPr="00CA4288">
              <w:t>SubscriptionStatus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169" w:name="RANGE!A10"/>
            <w:r w:rsidRPr="00CA4288">
              <w:t xml:space="preserve">...error </w:t>
            </w:r>
            <w:bookmarkEnd w:id="169"/>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170" w:name="RANGE!A11"/>
            <w:r w:rsidRPr="00CA4288">
              <w:t xml:space="preserve">...channel </w:t>
            </w:r>
            <w:bookmarkEnd w:id="170"/>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171" w:name="RANGE!A12"/>
            <w:r w:rsidRPr="00CA4288">
              <w:t xml:space="preserve">....type </w:t>
            </w:r>
            <w:bookmarkEnd w:id="171"/>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r w:rsidRPr="00CA4288">
              <w:t>SubscriptionChannelType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172" w:name="RANGE!A14"/>
            <w:r w:rsidRPr="00CA4288">
              <w:t xml:space="preserve">....endpoint </w:t>
            </w:r>
            <w:bookmarkEnd w:id="172"/>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185E5C62" w:rsidR="00F04ABA" w:rsidRPr="00CA4288" w:rsidRDefault="00F04ABA" w:rsidP="00E008B6">
            <w:pPr>
              <w:pStyle w:val="TableEntry"/>
              <w:rPr>
                <w:b/>
                <w:bCs/>
              </w:rPr>
            </w:pPr>
            <w:r w:rsidRPr="00CA4288">
              <w:rPr>
                <w:b/>
                <w:bCs/>
              </w:rPr>
              <w:t>This version of the profile constrains the channel type to rest-hook, the endpoint must be a valid URL for the Provide Care Plan [PCC-</w:t>
            </w:r>
            <w:r w:rsidR="00FE0205">
              <w:rPr>
                <w:b/>
                <w:bCs/>
              </w:rPr>
              <w:t>40</w:t>
            </w:r>
            <w:r w:rsidRPr="00CA4288">
              <w:rPr>
                <w:b/>
                <w:bCs/>
              </w:rPr>
              <w:t>]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173" w:name="RANGE!A15"/>
            <w:r w:rsidRPr="00CA4288">
              <w:t xml:space="preserve">....payload </w:t>
            </w:r>
            <w:bookmarkEnd w:id="173"/>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r w:rsidRPr="00CA4288">
              <w:t>Mimetype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This version of the profile constrains the channel payload to a non-blank value - the CarePlan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174" w:name="RANGE!A16"/>
            <w:r w:rsidRPr="00CA4288">
              <w:t xml:space="preserve">....header </w:t>
            </w:r>
            <w:bookmarkEnd w:id="174"/>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175" w:name="RANGE!A17"/>
            <w:r w:rsidRPr="00CA4288">
              <w:t xml:space="preserve">...end </w:t>
            </w:r>
            <w:bookmarkEnd w:id="175"/>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176" w:name="RANGE!A18"/>
            <w:r w:rsidRPr="00CA4288">
              <w:t xml:space="preserve">...tag </w:t>
            </w:r>
            <w:bookmarkEnd w:id="176"/>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r w:rsidRPr="00CA4288">
              <w:t>SubscriptionTag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177" w:name="_Toc456713633"/>
      <w:r w:rsidRPr="00CA4288">
        <w:lastRenderedPageBreak/>
        <w:t>Appendices</w:t>
      </w:r>
      <w:bookmarkEnd w:id="177"/>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178" w:name="_Toc456713634"/>
      <w:r w:rsidRPr="00CA4288">
        <w:rPr>
          <w:noProof w:val="0"/>
        </w:rPr>
        <w:t xml:space="preserve">Volume </w:t>
      </w:r>
      <w:r w:rsidR="001F2CF8" w:rsidRPr="00CA4288">
        <w:rPr>
          <w:noProof w:val="0"/>
        </w:rPr>
        <w:t>3</w:t>
      </w:r>
      <w:r w:rsidRPr="00CA4288">
        <w:rPr>
          <w:noProof w:val="0"/>
        </w:rPr>
        <w:t xml:space="preserve"> Namespace Additions</w:t>
      </w:r>
      <w:bookmarkEnd w:id="178"/>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179" w:name="_Toc456713635"/>
      <w:r w:rsidRPr="00CA4288">
        <w:lastRenderedPageBreak/>
        <w:t>V</w:t>
      </w:r>
      <w:r w:rsidR="00993FF5" w:rsidRPr="00CA4288">
        <w:t>olume 4 – National Extensions</w:t>
      </w:r>
      <w:bookmarkEnd w:id="179"/>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Cole, George" w:date="2016-07-19T10:37:00Z" w:initials="CG">
    <w:p w14:paraId="1EF470CB" w14:textId="77777777" w:rsidR="00D1223C" w:rsidRDefault="00D1223C">
      <w:pPr>
        <w:pStyle w:val="CommentText"/>
        <w:rPr>
          <w:noProof/>
        </w:rPr>
      </w:pPr>
      <w:r>
        <w:rPr>
          <w:rStyle w:val="CommentReference"/>
        </w:rPr>
        <w:annotationRef/>
      </w:r>
      <w:r>
        <w:rPr>
          <w:noProof/>
        </w:rPr>
        <w:t>add text about noth O txns</w:t>
      </w:r>
    </w:p>
    <w:p w14:paraId="063B6D4F" w14:textId="3A8BC43F" w:rsidR="00D1223C" w:rsidRDefault="00D1223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B6D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B8DB4" w14:textId="77777777" w:rsidR="005C5213" w:rsidRDefault="005C5213">
      <w:r>
        <w:separator/>
      </w:r>
    </w:p>
  </w:endnote>
  <w:endnote w:type="continuationSeparator" w:id="0">
    <w:p w14:paraId="42FF997D" w14:textId="77777777" w:rsidR="005C5213" w:rsidRDefault="005C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1223C" w:rsidRDefault="00D122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1223C" w:rsidRDefault="00D1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1223C" w:rsidRDefault="00D1223C">
    <w:pPr>
      <w:pStyle w:val="Footer"/>
      <w:ind w:right="360"/>
    </w:pPr>
    <w:r>
      <w:t>__________________________________________________________________________</w:t>
    </w:r>
  </w:p>
  <w:p w14:paraId="2C3E8F89" w14:textId="52DAB2DF" w:rsidR="00D1223C" w:rsidRDefault="00D1223C" w:rsidP="00597DB2">
    <w:pPr>
      <w:pStyle w:val="Footer"/>
      <w:ind w:right="360"/>
      <w:rPr>
        <w:sz w:val="20"/>
      </w:rPr>
    </w:pPr>
    <w:bookmarkStart w:id="180"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B0376">
      <w:rPr>
        <w:rStyle w:val="PageNumber"/>
        <w:noProof/>
        <w:sz w:val="20"/>
      </w:rPr>
      <w:t>3</w:t>
    </w:r>
    <w:r w:rsidRPr="00597DB2">
      <w:rPr>
        <w:rStyle w:val="PageNumber"/>
        <w:sz w:val="20"/>
      </w:rPr>
      <w:fldChar w:fldCharType="end"/>
    </w:r>
    <w:r>
      <w:rPr>
        <w:sz w:val="20"/>
      </w:rPr>
      <w:tab/>
      <w:t xml:space="preserve">                       Copyright © 2016: IHE International, Inc.</w:t>
    </w:r>
    <w:bookmarkEnd w:id="180"/>
  </w:p>
  <w:p w14:paraId="77153476" w14:textId="77777777" w:rsidR="00D1223C" w:rsidRDefault="00D1223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D1223C" w:rsidRDefault="00D1223C">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129F5" w14:textId="77777777" w:rsidR="005C5213" w:rsidRDefault="005C5213">
      <w:r>
        <w:separator/>
      </w:r>
    </w:p>
  </w:footnote>
  <w:footnote w:type="continuationSeparator" w:id="0">
    <w:p w14:paraId="73E4C3D1" w14:textId="77777777" w:rsidR="005C5213" w:rsidRDefault="005C5213">
      <w:r>
        <w:continuationSeparator/>
      </w:r>
    </w:p>
  </w:footnote>
  <w:footnote w:id="1">
    <w:p w14:paraId="795F9F6B" w14:textId="1183C566" w:rsidR="00D1223C" w:rsidRDefault="00D1223C">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D1223C" w:rsidRPr="003C596C" w:rsidRDefault="00D1223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1223C" w:rsidRDefault="00D1223C" w:rsidP="00AB15A3">
      <w:pPr>
        <w:pStyle w:val="FootnoteText"/>
        <w:spacing w:before="0"/>
      </w:pPr>
      <w:r w:rsidRPr="003C596C">
        <w:rPr>
          <w:sz w:val="18"/>
          <w:szCs w:val="18"/>
        </w:rPr>
        <w:t>Care Plan Domain Analysis Model (DAM) Documents</w:t>
      </w:r>
    </w:p>
  </w:footnote>
  <w:footnote w:id="3">
    <w:p w14:paraId="7CEDBD18" w14:textId="77777777" w:rsidR="00D1223C" w:rsidRDefault="00D1223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D1223C" w:rsidRPr="00915CAF" w:rsidRDefault="00D1223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1223C" w:rsidRDefault="00D1223C" w:rsidP="00AB15A3">
      <w:pPr>
        <w:pStyle w:val="FootnoteText"/>
      </w:pPr>
      <w:r w:rsidRPr="00915CAF">
        <w:rPr>
          <w:sz w:val="18"/>
          <w:szCs w:val="18"/>
        </w:rPr>
        <w:t>Care Plan Domain Analysis Model (DAM) Documents</w:t>
      </w:r>
    </w:p>
  </w:footnote>
  <w:footnote w:id="5">
    <w:p w14:paraId="03A4B1FF" w14:textId="77777777" w:rsidR="00D1223C" w:rsidRDefault="00D1223C" w:rsidP="00162538">
      <w:pPr>
        <w:pStyle w:val="FootnoteText"/>
      </w:pPr>
      <w:r>
        <w:rPr>
          <w:rStyle w:val="FootnoteReference"/>
        </w:rPr>
        <w:footnoteRef/>
      </w:r>
      <w:r>
        <w:t xml:space="preserve"> FHIR </w:t>
      </w:r>
      <w:r w:rsidRPr="00A51193">
        <w:t>is the registered trademark of Health Level Seven International.</w:t>
      </w:r>
    </w:p>
  </w:footnote>
  <w:footnote w:id="6">
    <w:p w14:paraId="1BA6B0DB" w14:textId="77777777" w:rsidR="00D1223C" w:rsidRPr="00BF5E62" w:rsidRDefault="00D1223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7">
    <w:p w14:paraId="70DE1705" w14:textId="7AB1B30A" w:rsidR="00D1223C" w:rsidRDefault="00D1223C">
      <w:pPr>
        <w:pStyle w:val="FootnoteText"/>
      </w:pPr>
      <w:r>
        <w:rPr>
          <w:rStyle w:val="FootnoteReference"/>
        </w:rPr>
        <w:footnoteRef/>
      </w:r>
      <w:r>
        <w:t xml:space="preserve"> HL7 </w:t>
      </w:r>
      <w:r w:rsidRPr="00A51193">
        <w:t>is the registered trademark of Health Level Seven International.</w:t>
      </w:r>
    </w:p>
  </w:footnote>
  <w:footnote w:id="8">
    <w:p w14:paraId="64DB9327" w14:textId="77777777" w:rsidR="00D1223C" w:rsidRDefault="00D1223C">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9">
    <w:p w14:paraId="56A937F4" w14:textId="77777777" w:rsidR="00D1223C" w:rsidRDefault="00D1223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0">
    <w:p w14:paraId="52267E4A" w14:textId="063AA5CE" w:rsidR="00D1223C" w:rsidRDefault="00D1223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1">
    <w:p w14:paraId="29C7AC62" w14:textId="77777777" w:rsidR="00D1223C" w:rsidRDefault="00D1223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2">
    <w:p w14:paraId="6C2CFAB9" w14:textId="787718BD" w:rsidR="00D1223C" w:rsidRDefault="00D1223C">
      <w:pPr>
        <w:pStyle w:val="FootnoteText"/>
      </w:pPr>
      <w:r>
        <w:rPr>
          <w:rStyle w:val="FootnoteReference"/>
        </w:rPr>
        <w:footnoteRef/>
      </w:r>
      <w:r>
        <w:t xml:space="preserve"> HL7 Care Plan Domain Analysis Model specification retrieved from </w:t>
      </w:r>
      <w:r w:rsidR="00E60114" w:rsidRPr="00E60114">
        <w:t>http://www.hl7.org/implement/standards/product_brief.cfm?product_id=435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D1223C" w:rsidRDefault="00D1223C">
    <w:pPr>
      <w:pStyle w:val="Header"/>
    </w:pPr>
    <w:r>
      <w:t>IHE Patient Care Coordination Technical Framework Supplement – Dynamic Care Planning (DCP)</w:t>
    </w:r>
    <w:r>
      <w:br/>
      <w:t>______________________________________________________________________________</w:t>
    </w:r>
  </w:p>
  <w:p w14:paraId="18E9D4DA" w14:textId="77777777" w:rsidR="00D1223C" w:rsidRDefault="00D12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60FC"/>
    <w:rsid w:val="00017E09"/>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3061"/>
    <w:rsid w:val="00293CF1"/>
    <w:rsid w:val="00294C25"/>
    <w:rsid w:val="00295D77"/>
    <w:rsid w:val="002A00F1"/>
    <w:rsid w:val="002A4C2E"/>
    <w:rsid w:val="002A5FC3"/>
    <w:rsid w:val="002B4844"/>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F051F"/>
    <w:rsid w:val="002F076A"/>
    <w:rsid w:val="002F2910"/>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51D9"/>
    <w:rsid w:val="00370B52"/>
    <w:rsid w:val="00371DF0"/>
    <w:rsid w:val="00372E19"/>
    <w:rsid w:val="0037366E"/>
    <w:rsid w:val="00374B3E"/>
    <w:rsid w:val="00376ED8"/>
    <w:rsid w:val="003823BD"/>
    <w:rsid w:val="0038429E"/>
    <w:rsid w:val="00386D80"/>
    <w:rsid w:val="00386DBE"/>
    <w:rsid w:val="003871B5"/>
    <w:rsid w:val="00387A27"/>
    <w:rsid w:val="00391D83"/>
    <w:rsid w:val="003921A0"/>
    <w:rsid w:val="003953B9"/>
    <w:rsid w:val="0039624B"/>
    <w:rsid w:val="00396898"/>
    <w:rsid w:val="003A09FE"/>
    <w:rsid w:val="003A2537"/>
    <w:rsid w:val="003A2F4B"/>
    <w:rsid w:val="003A2F93"/>
    <w:rsid w:val="003A7E10"/>
    <w:rsid w:val="003B2A2B"/>
    <w:rsid w:val="003B40CC"/>
    <w:rsid w:val="003B70A2"/>
    <w:rsid w:val="003B7B4D"/>
    <w:rsid w:val="003C01D9"/>
    <w:rsid w:val="003C3AD6"/>
    <w:rsid w:val="003C51F4"/>
    <w:rsid w:val="003D0D7B"/>
    <w:rsid w:val="003D19E0"/>
    <w:rsid w:val="003D24EE"/>
    <w:rsid w:val="003D5A68"/>
    <w:rsid w:val="003D5F7C"/>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595"/>
    <w:rsid w:val="004046B6"/>
    <w:rsid w:val="004070FB"/>
    <w:rsid w:val="00410D6B"/>
    <w:rsid w:val="00412649"/>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7D5B"/>
    <w:rsid w:val="004B0BD9"/>
    <w:rsid w:val="004B387F"/>
    <w:rsid w:val="004B4EF3"/>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629FE"/>
    <w:rsid w:val="0056355B"/>
    <w:rsid w:val="005672A9"/>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213"/>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149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44FC1"/>
    <w:rsid w:val="00651285"/>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A18C9"/>
    <w:rsid w:val="006A2A74"/>
    <w:rsid w:val="006A3098"/>
    <w:rsid w:val="006A4160"/>
    <w:rsid w:val="006A670E"/>
    <w:rsid w:val="006A7A2A"/>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768F"/>
    <w:rsid w:val="006E10C4"/>
    <w:rsid w:val="006E163F"/>
    <w:rsid w:val="006E5767"/>
    <w:rsid w:val="006F1780"/>
    <w:rsid w:val="006F5D7E"/>
    <w:rsid w:val="00701B3A"/>
    <w:rsid w:val="0070762D"/>
    <w:rsid w:val="00710B63"/>
    <w:rsid w:val="00711119"/>
    <w:rsid w:val="00711F86"/>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185"/>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173AE"/>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1E9D"/>
    <w:rsid w:val="008C2FE8"/>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A3F56"/>
    <w:rsid w:val="009A57C3"/>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93D"/>
    <w:rsid w:val="00A95DB2"/>
    <w:rsid w:val="00A9751B"/>
    <w:rsid w:val="00A9786E"/>
    <w:rsid w:val="00AA03CC"/>
    <w:rsid w:val="00AA05BE"/>
    <w:rsid w:val="00AA18D4"/>
    <w:rsid w:val="00AA3771"/>
    <w:rsid w:val="00AA684E"/>
    <w:rsid w:val="00AA69C0"/>
    <w:rsid w:val="00AB03D1"/>
    <w:rsid w:val="00AB15A3"/>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403E4"/>
    <w:rsid w:val="00B409D2"/>
    <w:rsid w:val="00B43198"/>
    <w:rsid w:val="00B43654"/>
    <w:rsid w:val="00B4445C"/>
    <w:rsid w:val="00B4591C"/>
    <w:rsid w:val="00B45FA5"/>
    <w:rsid w:val="00B4798B"/>
    <w:rsid w:val="00B47C57"/>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5EE8"/>
    <w:rsid w:val="00B965FD"/>
    <w:rsid w:val="00BA1337"/>
    <w:rsid w:val="00BA1A91"/>
    <w:rsid w:val="00BA437B"/>
    <w:rsid w:val="00BA4A87"/>
    <w:rsid w:val="00BA504D"/>
    <w:rsid w:val="00BA773E"/>
    <w:rsid w:val="00BB09F2"/>
    <w:rsid w:val="00BB13DA"/>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9EC"/>
    <w:rsid w:val="00D0225B"/>
    <w:rsid w:val="00D04B4D"/>
    <w:rsid w:val="00D05B7C"/>
    <w:rsid w:val="00D07411"/>
    <w:rsid w:val="00D104E3"/>
    <w:rsid w:val="00D10BFF"/>
    <w:rsid w:val="00D1223C"/>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4B10"/>
    <w:rsid w:val="00D85A7B"/>
    <w:rsid w:val="00D91791"/>
    <w:rsid w:val="00D91815"/>
    <w:rsid w:val="00D93A54"/>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7367"/>
    <w:rsid w:val="00ED0083"/>
    <w:rsid w:val="00ED3E87"/>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737E"/>
    <w:rsid w:val="00F3060F"/>
    <w:rsid w:val="00F31393"/>
    <w:rsid w:val="00F313A8"/>
    <w:rsid w:val="00F33FD8"/>
    <w:rsid w:val="00F36E0E"/>
    <w:rsid w:val="00F37220"/>
    <w:rsid w:val="00F37260"/>
    <w:rsid w:val="00F426B5"/>
    <w:rsid w:val="00F44044"/>
    <w:rsid w:val="00F455EA"/>
    <w:rsid w:val="00F5026D"/>
    <w:rsid w:val="00F5188B"/>
    <w:rsid w:val="00F53E60"/>
    <w:rsid w:val="00F573E3"/>
    <w:rsid w:val="00F60F63"/>
    <w:rsid w:val="00F613B0"/>
    <w:rsid w:val="00F6170E"/>
    <w:rsid w:val="00F6224C"/>
    <w:rsid w:val="00F623E5"/>
    <w:rsid w:val="00F6298D"/>
    <w:rsid w:val="00F63C5D"/>
    <w:rsid w:val="00F64792"/>
    <w:rsid w:val="00F669C1"/>
    <w:rsid w:val="00F66C25"/>
    <w:rsid w:val="00F67F32"/>
    <w:rsid w:val="00F70316"/>
    <w:rsid w:val="00F7271D"/>
    <w:rsid w:val="00F7433C"/>
    <w:rsid w:val="00F74FAA"/>
    <w:rsid w:val="00F776A3"/>
    <w:rsid w:val="00F80B3B"/>
    <w:rsid w:val="00F82F74"/>
    <w:rsid w:val="00F839B7"/>
    <w:rsid w:val="00F846DB"/>
    <w:rsid w:val="00F847E4"/>
    <w:rsid w:val="00F8495F"/>
    <w:rsid w:val="00F8659B"/>
    <w:rsid w:val="00F900F7"/>
    <w:rsid w:val="00F9257D"/>
    <w:rsid w:val="00F9427B"/>
    <w:rsid w:val="00F967B3"/>
    <w:rsid w:val="00FA1B42"/>
    <w:rsid w:val="00FA2A29"/>
    <w:rsid w:val="00FA427F"/>
    <w:rsid w:val="00FA569E"/>
    <w:rsid w:val="00FA7074"/>
    <w:rsid w:val="00FB0376"/>
    <w:rsid w:val="00FB07CE"/>
    <w:rsid w:val="00FB66E9"/>
    <w:rsid w:val="00FC24E1"/>
    <w:rsid w:val="00FC278A"/>
    <w:rsid w:val="00FC4CE3"/>
    <w:rsid w:val="00FD0383"/>
    <w:rsid w:val="00FD11C0"/>
    <w:rsid w:val="00FD1800"/>
    <w:rsid w:val="00FD2E73"/>
    <w:rsid w:val="00FD3F02"/>
    <w:rsid w:val="00FD5E89"/>
    <w:rsid w:val="00FD6B22"/>
    <w:rsid w:val="00FE0205"/>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hyperlink" Target="ftp://ftp.ihe.net/TF_Implementation_Material/PCC/DCP/DynamicCarePlanningFlow_chronicCondition.vsd"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openxmlformats.org/officeDocument/2006/relationships/hyperlink" Target="ftp://ftp.ihe.net/TF_Implementation_Material/PCC/DCP/Use%20Case%20Dynamic%20Care%20Planning%20Diagram.ppt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ftp://ftp.ihe.net/TF_Implementation_Material/PCC/fhir/careplan_dynamic_profile_20160427.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microsoft.com/office/2011/relationships/commentsExtended" Target="commentsExtended.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hl7.org/fhir/bundle.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search.html" TargetMode="External"/><Relationship Id="rId30" Type="http://schemas.openxmlformats.org/officeDocument/2006/relationships/hyperlink" Target="ftp://ftp.ihe.net/TF_Implementation_Material/PCC/fhir/CarePlanSubscription.structuredefinition_20160427.x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927AF-6C68-4AAC-B376-7A118DC7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47</Pages>
  <Words>10137</Words>
  <Characters>57784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67786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3</cp:revision>
  <cp:lastPrinted>2012-05-01T14:26:00Z</cp:lastPrinted>
  <dcterms:created xsi:type="dcterms:W3CDTF">2016-07-19T21:43:00Z</dcterms:created>
  <dcterms:modified xsi:type="dcterms:W3CDTF">2016-07-19T21:43:00Z</dcterms:modified>
  <cp:category>IHE Supplement</cp:category>
</cp:coreProperties>
</file>